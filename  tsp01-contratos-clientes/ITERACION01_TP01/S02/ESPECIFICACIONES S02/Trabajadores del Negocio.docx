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412" w:rsidRPr="00776FD4" w:rsidRDefault="00CF5D46">
      <w:pPr>
        <w:pStyle w:val="Ttulo"/>
        <w:jc w:val="right"/>
      </w:pPr>
      <w:r w:rsidRPr="00776FD4">
        <w:fldChar w:fldCharType="begin"/>
      </w:r>
      <w:r w:rsidR="007B3412" w:rsidRPr="00776FD4">
        <w:instrText xml:space="preserve"> SUBJECT  \* MERGEFORMAT </w:instrText>
      </w:r>
      <w:r w:rsidRPr="00776FD4">
        <w:fldChar w:fldCharType="separate"/>
      </w:r>
      <w:r w:rsidR="005C4F9E">
        <w:t>&lt;Contratos de Clientes&gt;</w:t>
      </w:r>
      <w:r w:rsidRPr="00776FD4">
        <w:fldChar w:fldCharType="end"/>
      </w:r>
    </w:p>
    <w:p w:rsidR="007B3412" w:rsidRPr="00776FD4" w:rsidRDefault="00CF5D46">
      <w:pPr>
        <w:pStyle w:val="Ttulo"/>
        <w:jc w:val="right"/>
      </w:pPr>
      <w:fldSimple w:instr=" TITLE  \* MERGEFORMAT ">
        <w:r w:rsidR="005C4F9E">
          <w:t>Trabajadores del Negocio</w:t>
        </w:r>
      </w:fldSimple>
    </w:p>
    <w:p w:rsidR="007B3412" w:rsidRPr="00776FD4" w:rsidRDefault="007B3412">
      <w:pPr>
        <w:pStyle w:val="Ttulo"/>
        <w:jc w:val="right"/>
      </w:pPr>
    </w:p>
    <w:p w:rsidR="007B3412" w:rsidRPr="00776FD4" w:rsidRDefault="00BB3DEA">
      <w:pPr>
        <w:pStyle w:val="Ttulo"/>
        <w:jc w:val="right"/>
        <w:rPr>
          <w:sz w:val="28"/>
        </w:rPr>
      </w:pPr>
      <w:r>
        <w:rPr>
          <w:sz w:val="28"/>
        </w:rPr>
        <w:t>Versió</w:t>
      </w:r>
      <w:r w:rsidR="007B3412" w:rsidRPr="00776FD4">
        <w:rPr>
          <w:sz w:val="28"/>
        </w:rPr>
        <w:t>n &lt;1.0&gt;</w:t>
      </w:r>
    </w:p>
    <w:p w:rsidR="007B3412" w:rsidRPr="00776FD4" w:rsidRDefault="007B3412">
      <w:pPr>
        <w:pStyle w:val="Ttulo"/>
        <w:rPr>
          <w:sz w:val="28"/>
        </w:rPr>
      </w:pPr>
    </w:p>
    <w:p w:rsidR="007B3412" w:rsidRPr="00776FD4" w:rsidRDefault="007B3412"/>
    <w:p w:rsidR="007B3412" w:rsidRPr="00776FD4" w:rsidRDefault="007B3412" w:rsidP="00A86616">
      <w:pPr>
        <w:pStyle w:val="InfoBlue"/>
      </w:pPr>
      <w:r w:rsidRPr="00776FD4">
        <w:t xml:space="preserve"> </w:t>
      </w:r>
    </w:p>
    <w:p w:rsidR="007B3412" w:rsidRPr="00776FD4" w:rsidRDefault="007B3412">
      <w:pPr>
        <w:sectPr w:rsidR="007B3412" w:rsidRPr="00776FD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B3412" w:rsidRPr="00776FD4" w:rsidRDefault="00776FD4">
      <w:pPr>
        <w:pStyle w:val="Ttulo"/>
      </w:pPr>
      <w:r>
        <w:lastRenderedPageBreak/>
        <w:t xml:space="preserve">Historial de </w:t>
      </w:r>
      <w:r w:rsidR="007F015C" w:rsidRPr="000C7D71">
        <w:t>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7B3412" w:rsidRPr="00776FD4">
        <w:tc>
          <w:tcPr>
            <w:tcW w:w="2304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</w:t>
            </w:r>
            <w:r w:rsidR="007B3412" w:rsidRPr="00776FD4">
              <w:rPr>
                <w:b/>
              </w:rPr>
              <w:t>n</w:t>
            </w:r>
          </w:p>
        </w:tc>
        <w:tc>
          <w:tcPr>
            <w:tcW w:w="3744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="007B3412" w:rsidRPr="00776FD4">
              <w:rPr>
                <w:b/>
              </w:rPr>
              <w:t>n</w:t>
            </w:r>
          </w:p>
        </w:tc>
        <w:tc>
          <w:tcPr>
            <w:tcW w:w="2304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</w:t>
            </w:r>
            <w:r w:rsidR="007B3412" w:rsidRPr="00776FD4">
              <w:rPr>
                <w:b/>
              </w:rPr>
              <w:t>or</w:t>
            </w:r>
          </w:p>
        </w:tc>
      </w:tr>
      <w:tr w:rsidR="007B3412" w:rsidRPr="00776FD4">
        <w:tc>
          <w:tcPr>
            <w:tcW w:w="2304" w:type="dxa"/>
          </w:tcPr>
          <w:p w:rsidR="007B3412" w:rsidRPr="00776FD4" w:rsidRDefault="007B3412" w:rsidP="00A02B26">
            <w:pPr>
              <w:pStyle w:val="Tabletext"/>
            </w:pPr>
            <w:r w:rsidRPr="00776FD4">
              <w:t>&lt;</w:t>
            </w:r>
            <w:r w:rsidR="00A02B26">
              <w:t>12</w:t>
            </w:r>
            <w:r w:rsidRPr="00776FD4">
              <w:t>/</w:t>
            </w:r>
            <w:r w:rsidR="00A02B26">
              <w:t>05</w:t>
            </w:r>
            <w:r w:rsidRPr="00776FD4">
              <w:t>/</w:t>
            </w:r>
            <w:r w:rsidR="00A02B26">
              <w:t>12</w:t>
            </w:r>
            <w:r w:rsidRPr="00776FD4">
              <w:t>&gt;</w:t>
            </w:r>
          </w:p>
        </w:tc>
        <w:tc>
          <w:tcPr>
            <w:tcW w:w="1152" w:type="dxa"/>
          </w:tcPr>
          <w:p w:rsidR="007B3412" w:rsidRPr="00776FD4" w:rsidRDefault="007B3412" w:rsidP="00A02B26">
            <w:pPr>
              <w:pStyle w:val="Tabletext"/>
            </w:pPr>
            <w:r w:rsidRPr="00776FD4">
              <w:t>&lt;</w:t>
            </w:r>
            <w:r w:rsidR="00A02B26">
              <w:t>1,0</w:t>
            </w:r>
            <w:r w:rsidRPr="00776FD4">
              <w:t>&gt;</w:t>
            </w:r>
          </w:p>
        </w:tc>
        <w:tc>
          <w:tcPr>
            <w:tcW w:w="3744" w:type="dxa"/>
          </w:tcPr>
          <w:p w:rsidR="007B3412" w:rsidRPr="00776FD4" w:rsidRDefault="00A02B26">
            <w:pPr>
              <w:pStyle w:val="Tabletext"/>
            </w:pPr>
            <w:r>
              <w:t>&lt;</w:t>
            </w:r>
            <w:proofErr w:type="spellStart"/>
            <w:r>
              <w:t>Descripcion</w:t>
            </w:r>
            <w:proofErr w:type="spellEnd"/>
            <w:r>
              <w:t xml:space="preserve"> de Trabajadores del Negocio</w:t>
            </w:r>
            <w:r w:rsidR="007B3412" w:rsidRPr="00776FD4">
              <w:t>&gt;</w:t>
            </w:r>
          </w:p>
        </w:tc>
        <w:tc>
          <w:tcPr>
            <w:tcW w:w="2304" w:type="dxa"/>
          </w:tcPr>
          <w:p w:rsidR="007B3412" w:rsidRPr="00776FD4" w:rsidRDefault="004F0852">
            <w:pPr>
              <w:pStyle w:val="Tabletext"/>
            </w:pPr>
            <w:r>
              <w:t>&lt;nombre</w:t>
            </w:r>
            <w:r w:rsidR="007B3412" w:rsidRPr="00776FD4">
              <w:t>&gt;</w:t>
            </w:r>
          </w:p>
        </w:tc>
      </w:tr>
      <w:tr w:rsidR="007B3412" w:rsidRPr="00776FD4"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</w:tr>
      <w:tr w:rsidR="007B3412" w:rsidRPr="00776FD4"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</w:tr>
      <w:tr w:rsidR="007B3412" w:rsidRPr="00776FD4"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</w:tr>
    </w:tbl>
    <w:p w:rsidR="007B3412" w:rsidRPr="00776FD4" w:rsidRDefault="007B3412"/>
    <w:p w:rsidR="007B3412" w:rsidRPr="00776FD4" w:rsidRDefault="007B3412">
      <w:pPr>
        <w:pStyle w:val="Ttulo"/>
      </w:pPr>
      <w:r w:rsidRPr="00776FD4">
        <w:br w:type="page"/>
      </w:r>
      <w:r w:rsidRPr="00776FD4">
        <w:lastRenderedPageBreak/>
        <w:t>Tabl</w:t>
      </w:r>
      <w:r w:rsidR="00524634">
        <w:t>a de Contenidos</w:t>
      </w:r>
    </w:p>
    <w:p w:rsidR="00751E72" w:rsidRDefault="00CF5D4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CF5D46">
        <w:fldChar w:fldCharType="begin"/>
      </w:r>
      <w:r w:rsidR="007B3412" w:rsidRPr="00776FD4">
        <w:instrText xml:space="preserve"> TOC \o "1-3" </w:instrText>
      </w:r>
      <w:r w:rsidRPr="00CF5D46">
        <w:fldChar w:fldCharType="separate"/>
      </w:r>
      <w:r w:rsidR="00751E72">
        <w:rPr>
          <w:noProof/>
        </w:rPr>
        <w:t>1.</w:t>
      </w:r>
      <w:r w:rsidR="00751E72"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="00751E72">
        <w:rPr>
          <w:noProof/>
        </w:rPr>
        <w:t>&lt;TN001 JefeComercial&gt;</w:t>
      </w:r>
      <w:r w:rsidR="00751E72">
        <w:rPr>
          <w:noProof/>
        </w:rPr>
        <w:tab/>
      </w:r>
      <w:r>
        <w:rPr>
          <w:noProof/>
        </w:rPr>
        <w:fldChar w:fldCharType="begin"/>
      </w:r>
      <w:r w:rsidR="00751E72">
        <w:rPr>
          <w:noProof/>
        </w:rPr>
        <w:instrText xml:space="preserve"> PAGEREF _Toc324614277 \h </w:instrText>
      </w:r>
      <w:r>
        <w:rPr>
          <w:noProof/>
        </w:rPr>
      </w:r>
      <w:r>
        <w:rPr>
          <w:noProof/>
        </w:rPr>
        <w:fldChar w:fldCharType="separate"/>
      </w:r>
      <w:r w:rsidR="00751E72">
        <w:rPr>
          <w:noProof/>
        </w:rPr>
        <w:t>4</w:t>
      </w:r>
      <w:r>
        <w:rPr>
          <w:noProof/>
        </w:rPr>
        <w:fldChar w:fldCharType="end"/>
      </w:r>
    </w:p>
    <w:p w:rsidR="00751E72" w:rsidRDefault="00751E7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&lt; TN002 OSCE&gt;</w:t>
      </w:r>
      <w:r>
        <w:rPr>
          <w:noProof/>
        </w:rPr>
        <w:tab/>
      </w:r>
      <w:r w:rsidR="00CF5D46">
        <w:rPr>
          <w:noProof/>
        </w:rPr>
        <w:fldChar w:fldCharType="begin"/>
      </w:r>
      <w:r>
        <w:rPr>
          <w:noProof/>
        </w:rPr>
        <w:instrText xml:space="preserve"> PAGEREF _Toc324614278 \h </w:instrText>
      </w:r>
      <w:r w:rsidR="00CF5D46">
        <w:rPr>
          <w:noProof/>
        </w:rPr>
      </w:r>
      <w:r w:rsidR="00CF5D46">
        <w:rPr>
          <w:noProof/>
        </w:rPr>
        <w:fldChar w:fldCharType="separate"/>
      </w:r>
      <w:r>
        <w:rPr>
          <w:noProof/>
        </w:rPr>
        <w:t>4</w:t>
      </w:r>
      <w:r w:rsidR="00CF5D46">
        <w:rPr>
          <w:noProof/>
        </w:rPr>
        <w:fldChar w:fldCharType="end"/>
      </w:r>
    </w:p>
    <w:p w:rsidR="00751E72" w:rsidRDefault="00751E7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&lt; TN003 JefeLegal &gt;</w:t>
      </w:r>
      <w:r>
        <w:rPr>
          <w:noProof/>
        </w:rPr>
        <w:tab/>
      </w:r>
      <w:r w:rsidR="00CF5D46">
        <w:rPr>
          <w:noProof/>
        </w:rPr>
        <w:fldChar w:fldCharType="begin"/>
      </w:r>
      <w:r>
        <w:rPr>
          <w:noProof/>
        </w:rPr>
        <w:instrText xml:space="preserve"> PAGEREF _Toc324614279 \h </w:instrText>
      </w:r>
      <w:r w:rsidR="00CF5D46">
        <w:rPr>
          <w:noProof/>
        </w:rPr>
      </w:r>
      <w:r w:rsidR="00CF5D46">
        <w:rPr>
          <w:noProof/>
        </w:rPr>
        <w:fldChar w:fldCharType="separate"/>
      </w:r>
      <w:r>
        <w:rPr>
          <w:noProof/>
        </w:rPr>
        <w:t>4</w:t>
      </w:r>
      <w:r w:rsidR="00CF5D46">
        <w:rPr>
          <w:noProof/>
        </w:rPr>
        <w:fldChar w:fldCharType="end"/>
      </w:r>
    </w:p>
    <w:p w:rsidR="00751E72" w:rsidRDefault="00751E7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&lt; TN004 GerenteTI&gt;</w:t>
      </w:r>
      <w:r>
        <w:rPr>
          <w:noProof/>
        </w:rPr>
        <w:tab/>
      </w:r>
      <w:r w:rsidR="00CF5D46">
        <w:rPr>
          <w:noProof/>
        </w:rPr>
        <w:fldChar w:fldCharType="begin"/>
      </w:r>
      <w:r>
        <w:rPr>
          <w:noProof/>
        </w:rPr>
        <w:instrText xml:space="preserve"> PAGEREF _Toc324614280 \h </w:instrText>
      </w:r>
      <w:r w:rsidR="00CF5D46">
        <w:rPr>
          <w:noProof/>
        </w:rPr>
      </w:r>
      <w:r w:rsidR="00CF5D46">
        <w:rPr>
          <w:noProof/>
        </w:rPr>
        <w:fldChar w:fldCharType="separate"/>
      </w:r>
      <w:r>
        <w:rPr>
          <w:noProof/>
        </w:rPr>
        <w:t>4</w:t>
      </w:r>
      <w:r w:rsidR="00CF5D46">
        <w:rPr>
          <w:noProof/>
        </w:rPr>
        <w:fldChar w:fldCharType="end"/>
      </w:r>
    </w:p>
    <w:p w:rsidR="00751E72" w:rsidRDefault="00751E7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&lt; TN005 Cliente&gt;</w:t>
      </w:r>
      <w:r>
        <w:rPr>
          <w:noProof/>
        </w:rPr>
        <w:tab/>
      </w:r>
      <w:r w:rsidR="00CF5D46">
        <w:rPr>
          <w:noProof/>
        </w:rPr>
        <w:fldChar w:fldCharType="begin"/>
      </w:r>
      <w:r>
        <w:rPr>
          <w:noProof/>
        </w:rPr>
        <w:instrText xml:space="preserve"> PAGEREF _Toc324614281 \h </w:instrText>
      </w:r>
      <w:r w:rsidR="00CF5D46">
        <w:rPr>
          <w:noProof/>
        </w:rPr>
      </w:r>
      <w:r w:rsidR="00CF5D46">
        <w:rPr>
          <w:noProof/>
        </w:rPr>
        <w:fldChar w:fldCharType="separate"/>
      </w:r>
      <w:r>
        <w:rPr>
          <w:noProof/>
        </w:rPr>
        <w:t>4</w:t>
      </w:r>
      <w:r w:rsidR="00CF5D46">
        <w:rPr>
          <w:noProof/>
        </w:rPr>
        <w:fldChar w:fldCharType="end"/>
      </w:r>
    </w:p>
    <w:p w:rsidR="00751E72" w:rsidRDefault="00751E7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&lt; TN006 JefeProyecto&gt;</w:t>
      </w:r>
      <w:r>
        <w:rPr>
          <w:noProof/>
        </w:rPr>
        <w:tab/>
      </w:r>
      <w:r w:rsidR="00CF5D46">
        <w:rPr>
          <w:noProof/>
        </w:rPr>
        <w:fldChar w:fldCharType="begin"/>
      </w:r>
      <w:r>
        <w:rPr>
          <w:noProof/>
        </w:rPr>
        <w:instrText xml:space="preserve"> PAGEREF _Toc324614282 \h </w:instrText>
      </w:r>
      <w:r w:rsidR="00CF5D46">
        <w:rPr>
          <w:noProof/>
        </w:rPr>
      </w:r>
      <w:r w:rsidR="00CF5D46">
        <w:rPr>
          <w:noProof/>
        </w:rPr>
        <w:fldChar w:fldCharType="separate"/>
      </w:r>
      <w:r>
        <w:rPr>
          <w:noProof/>
        </w:rPr>
        <w:t>4</w:t>
      </w:r>
      <w:r w:rsidR="00CF5D46">
        <w:rPr>
          <w:noProof/>
        </w:rPr>
        <w:fldChar w:fldCharType="end"/>
      </w:r>
    </w:p>
    <w:p w:rsidR="007B3412" w:rsidRDefault="00CF5D46">
      <w:pPr>
        <w:pStyle w:val="Ttulo"/>
      </w:pPr>
      <w:r w:rsidRPr="00776FD4">
        <w:fldChar w:fldCharType="end"/>
      </w:r>
      <w:r w:rsidR="007B3412" w:rsidRPr="00776FD4">
        <w:br w:type="page"/>
      </w:r>
      <w:fldSimple w:instr=" TITLE  \* MERGEFORMAT ">
        <w:r w:rsidR="005C4F9E">
          <w:t>Trabajadores del Negocio</w:t>
        </w:r>
      </w:fldSimple>
    </w:p>
    <w:p w:rsidR="00E444E0" w:rsidRPr="00E444E0" w:rsidRDefault="00E444E0" w:rsidP="00E444E0"/>
    <w:p w:rsidR="003F0115" w:rsidRPr="00776FD4" w:rsidRDefault="005C4F9E" w:rsidP="00AC760F">
      <w:pPr>
        <w:pStyle w:val="Ttulo1"/>
        <w:ind w:left="360" w:hanging="360"/>
      </w:pPr>
      <w:bookmarkStart w:id="0" w:name="_Toc324614277"/>
      <w:bookmarkStart w:id="1" w:name="_Toc436203378"/>
      <w:bookmarkStart w:id="2" w:name="_Toc452813578"/>
      <w:r>
        <w:t xml:space="preserve">&lt;TN001 </w:t>
      </w:r>
      <w:proofErr w:type="spellStart"/>
      <w:r>
        <w:t>JefeComercial</w:t>
      </w:r>
      <w:proofErr w:type="spellEnd"/>
      <w:r w:rsidR="003F0115">
        <w:t>&gt;</w:t>
      </w:r>
      <w:bookmarkEnd w:id="0"/>
    </w:p>
    <w:p w:rsidR="003F0115" w:rsidRDefault="003F0115" w:rsidP="00A86616">
      <w:pPr>
        <w:pStyle w:val="InfoBlue"/>
      </w:pPr>
      <w:r w:rsidRPr="00C11E27">
        <w:t>[Breve descripción de rol representado</w:t>
      </w:r>
      <w:r>
        <w:t xml:space="preserve"> en el negocio </w:t>
      </w:r>
      <w:r w:rsidRPr="00C11E27">
        <w:t xml:space="preserve"> por el</w:t>
      </w:r>
      <w:r>
        <w:t xml:space="preserve"> </w:t>
      </w:r>
      <w:r w:rsidR="000E3B36">
        <w:t>trabajador</w:t>
      </w:r>
      <w:r>
        <w:t xml:space="preserve"> del negocio</w:t>
      </w:r>
      <w:r w:rsidRPr="00C11E27">
        <w:t>.</w:t>
      </w:r>
      <w:r>
        <w:t xml:space="preserve"> Debe incluir las funciones principales que ayuden a comprender las responsabilidades del </w:t>
      </w:r>
      <w:r w:rsidR="000E3B36">
        <w:t>trabajador</w:t>
      </w:r>
      <w:r>
        <w:t xml:space="preserve"> del negocio </w:t>
      </w:r>
      <w:r w:rsidR="000E3B36">
        <w:t xml:space="preserve">en los procesos del </w:t>
      </w:r>
      <w:r>
        <w:t xml:space="preserve"> negocio.</w:t>
      </w:r>
      <w:r w:rsidRPr="00C11E27">
        <w:t>]</w:t>
      </w:r>
    </w:p>
    <w:p w:rsidR="00751E72" w:rsidRPr="00751E72" w:rsidRDefault="00751E72" w:rsidP="00751E72">
      <w:pPr>
        <w:pStyle w:val="Textoindependiente"/>
      </w:pPr>
    </w:p>
    <w:p w:rsidR="007B3412" w:rsidRPr="00776FD4" w:rsidRDefault="00C11E27" w:rsidP="00AC760F">
      <w:pPr>
        <w:pStyle w:val="Ttulo1"/>
        <w:ind w:left="360" w:hanging="360"/>
      </w:pPr>
      <w:bookmarkStart w:id="3" w:name="_Toc324614278"/>
      <w:r>
        <w:t>&lt;</w:t>
      </w:r>
      <w:r w:rsidR="005C4F9E" w:rsidRPr="005C4F9E">
        <w:t xml:space="preserve"> </w:t>
      </w:r>
      <w:r w:rsidR="005C4F9E">
        <w:t>TN00</w:t>
      </w:r>
      <w:r w:rsidR="001B224C">
        <w:t>2</w:t>
      </w:r>
      <w:r w:rsidR="005C4F9E">
        <w:t xml:space="preserve"> OSCE</w:t>
      </w:r>
      <w:r>
        <w:t>&gt;</w:t>
      </w:r>
      <w:bookmarkEnd w:id="1"/>
      <w:bookmarkEnd w:id="2"/>
      <w:bookmarkEnd w:id="3"/>
    </w:p>
    <w:p w:rsidR="000E3B36" w:rsidRDefault="000E3B36" w:rsidP="00A86616">
      <w:pPr>
        <w:pStyle w:val="InfoBlue"/>
      </w:pPr>
      <w:r w:rsidRPr="00C11E27">
        <w:t>[Breve descripción de rol representado</w:t>
      </w:r>
      <w:r>
        <w:t xml:space="preserve"> en el negocio </w:t>
      </w:r>
      <w:r w:rsidRPr="00C11E27">
        <w:t xml:space="preserve"> por el</w:t>
      </w:r>
      <w:r>
        <w:t xml:space="preserve"> trabajador del negocio</w:t>
      </w:r>
      <w:r w:rsidRPr="00C11E27">
        <w:t>.</w:t>
      </w:r>
      <w:r>
        <w:t xml:space="preserve"> Debe incluir las funciones principales que ayuden a comprender las responsabilidades del trabajador del negocio en los procesos del  negocio.</w:t>
      </w:r>
      <w:r w:rsidRPr="00C11E27">
        <w:t>]</w:t>
      </w:r>
    </w:p>
    <w:p w:rsidR="00751E72" w:rsidRPr="00751E72" w:rsidRDefault="00751E72" w:rsidP="00751E72">
      <w:pPr>
        <w:pStyle w:val="Textoindependiente"/>
      </w:pPr>
    </w:p>
    <w:p w:rsidR="001B224C" w:rsidRPr="00776FD4" w:rsidRDefault="001B224C" w:rsidP="001B224C">
      <w:pPr>
        <w:pStyle w:val="Ttulo1"/>
        <w:ind w:left="360" w:hanging="360"/>
      </w:pPr>
      <w:bookmarkStart w:id="4" w:name="_Toc324614279"/>
      <w:r>
        <w:t>&lt;</w:t>
      </w:r>
      <w:r w:rsidRPr="005C4F9E">
        <w:t xml:space="preserve"> </w:t>
      </w:r>
      <w:r>
        <w:t xml:space="preserve">TN003 </w:t>
      </w:r>
      <w:proofErr w:type="spellStart"/>
      <w:r w:rsidR="00CD3748">
        <w:t>Jefe</w:t>
      </w:r>
      <w:r>
        <w:t>Legal</w:t>
      </w:r>
      <w:proofErr w:type="spellEnd"/>
      <w:r>
        <w:t xml:space="preserve"> &gt;</w:t>
      </w:r>
      <w:bookmarkEnd w:id="4"/>
    </w:p>
    <w:p w:rsidR="001B224C" w:rsidRDefault="001B224C" w:rsidP="001B224C">
      <w:pPr>
        <w:pStyle w:val="InfoBlue"/>
      </w:pPr>
      <w:r w:rsidRPr="00C11E27">
        <w:t>[Breve descripción de rol representado</w:t>
      </w:r>
      <w:r>
        <w:t xml:space="preserve"> en el negocio </w:t>
      </w:r>
      <w:r w:rsidRPr="00C11E27">
        <w:t xml:space="preserve"> por el</w:t>
      </w:r>
      <w:r>
        <w:t xml:space="preserve"> trabajador del negocio</w:t>
      </w:r>
      <w:r w:rsidRPr="00C11E27">
        <w:t>.</w:t>
      </w:r>
      <w:r>
        <w:t xml:space="preserve"> Debe incluir las funciones principales que ayuden a comprender las responsabilidades del trabajador del negocio en los procesos del  negocio.</w:t>
      </w:r>
      <w:r w:rsidRPr="00C11E27">
        <w:t>]</w:t>
      </w:r>
    </w:p>
    <w:p w:rsidR="001B224C" w:rsidRPr="00776FD4" w:rsidRDefault="001B224C" w:rsidP="001B224C">
      <w:pPr>
        <w:pStyle w:val="Ttulo1"/>
        <w:ind w:left="360" w:hanging="360"/>
      </w:pPr>
      <w:bookmarkStart w:id="5" w:name="_Toc324614280"/>
      <w:r>
        <w:t>&lt;</w:t>
      </w:r>
      <w:r w:rsidRPr="005C4F9E">
        <w:t xml:space="preserve"> </w:t>
      </w:r>
      <w:r>
        <w:t>TN00</w:t>
      </w:r>
      <w:r w:rsidR="00CD3748">
        <w:t>4</w:t>
      </w:r>
      <w:r>
        <w:t xml:space="preserve"> </w:t>
      </w:r>
      <w:proofErr w:type="spellStart"/>
      <w:r w:rsidR="007A01CF">
        <w:t>GerenteTI</w:t>
      </w:r>
      <w:proofErr w:type="spellEnd"/>
      <w:r>
        <w:t>&gt;</w:t>
      </w:r>
      <w:bookmarkEnd w:id="5"/>
    </w:p>
    <w:p w:rsidR="001B224C" w:rsidRDefault="001B224C" w:rsidP="001B224C">
      <w:pPr>
        <w:pStyle w:val="InfoBlue"/>
      </w:pPr>
      <w:r w:rsidRPr="00C11E27">
        <w:t>[Breve descripción de rol representado</w:t>
      </w:r>
      <w:r>
        <w:t xml:space="preserve"> en el negocio </w:t>
      </w:r>
      <w:r w:rsidRPr="00C11E27">
        <w:t xml:space="preserve"> por el</w:t>
      </w:r>
      <w:r>
        <w:t xml:space="preserve"> trabajador del negocio</w:t>
      </w:r>
      <w:r w:rsidRPr="00C11E27">
        <w:t>.</w:t>
      </w:r>
      <w:r>
        <w:t xml:space="preserve"> Debe incluir las funciones principales que ayuden a comprender las responsabilidades del trabajador del negocio en los procesos del  negocio.</w:t>
      </w:r>
      <w:r w:rsidRPr="00C11E27">
        <w:t>]</w:t>
      </w:r>
    </w:p>
    <w:p w:rsidR="001B224C" w:rsidRPr="00776FD4" w:rsidRDefault="001B224C" w:rsidP="001B224C">
      <w:pPr>
        <w:pStyle w:val="Ttulo1"/>
        <w:ind w:left="360" w:hanging="360"/>
      </w:pPr>
      <w:bookmarkStart w:id="6" w:name="_Toc324614281"/>
      <w:r>
        <w:t>&lt;</w:t>
      </w:r>
      <w:r w:rsidRPr="005C4F9E">
        <w:t xml:space="preserve"> </w:t>
      </w:r>
      <w:r>
        <w:t>TN00</w:t>
      </w:r>
      <w:r w:rsidR="00CD3748">
        <w:t>5</w:t>
      </w:r>
      <w:r>
        <w:t xml:space="preserve"> </w:t>
      </w:r>
      <w:r w:rsidR="007A01CF">
        <w:t>Cliente</w:t>
      </w:r>
      <w:r>
        <w:t>&gt;</w:t>
      </w:r>
      <w:bookmarkEnd w:id="6"/>
    </w:p>
    <w:p w:rsidR="001B224C" w:rsidRDefault="001B224C" w:rsidP="001B224C">
      <w:pPr>
        <w:pStyle w:val="InfoBlue"/>
      </w:pPr>
      <w:r w:rsidRPr="00C11E27">
        <w:t>[Breve descripción de rol representado</w:t>
      </w:r>
      <w:r>
        <w:t xml:space="preserve"> en el negocio </w:t>
      </w:r>
      <w:r w:rsidRPr="00C11E27">
        <w:t xml:space="preserve"> por el</w:t>
      </w:r>
      <w:r>
        <w:t xml:space="preserve"> trabajador del negocio</w:t>
      </w:r>
      <w:r w:rsidRPr="00C11E27">
        <w:t>.</w:t>
      </w:r>
      <w:r>
        <w:t xml:space="preserve"> Debe incluir las funciones principales que ayuden a comprender las responsabilidades del trabajador del negocio en los procesos del  negocio.</w:t>
      </w:r>
      <w:r w:rsidRPr="00C11E27">
        <w:t>]</w:t>
      </w:r>
    </w:p>
    <w:p w:rsidR="007A01CF" w:rsidRPr="00776FD4" w:rsidRDefault="007A01CF" w:rsidP="007A01CF">
      <w:pPr>
        <w:pStyle w:val="Ttulo1"/>
        <w:ind w:left="360" w:hanging="360"/>
      </w:pPr>
      <w:bookmarkStart w:id="7" w:name="_Toc324614282"/>
      <w:r>
        <w:t>&lt;</w:t>
      </w:r>
      <w:r w:rsidRPr="005C4F9E">
        <w:t xml:space="preserve"> </w:t>
      </w:r>
      <w:r>
        <w:t xml:space="preserve">TN006 </w:t>
      </w:r>
      <w:proofErr w:type="spellStart"/>
      <w:r>
        <w:t>JefeProyecto</w:t>
      </w:r>
      <w:proofErr w:type="spellEnd"/>
      <w:r>
        <w:t>&gt;</w:t>
      </w:r>
      <w:bookmarkEnd w:id="7"/>
    </w:p>
    <w:p w:rsidR="007A01CF" w:rsidRDefault="007A01CF" w:rsidP="007A01CF">
      <w:pPr>
        <w:pStyle w:val="InfoBlue"/>
      </w:pPr>
      <w:r w:rsidRPr="00C11E27">
        <w:t>[Breve descripción de rol representado</w:t>
      </w:r>
      <w:r>
        <w:t xml:space="preserve"> en el negocio </w:t>
      </w:r>
      <w:r w:rsidRPr="00C11E27">
        <w:t xml:space="preserve"> por el</w:t>
      </w:r>
      <w:r>
        <w:t xml:space="preserve"> trabajador del negocio</w:t>
      </w:r>
      <w:r w:rsidRPr="00C11E27">
        <w:t>.</w:t>
      </w:r>
      <w:r>
        <w:t xml:space="preserve"> Debe incluir las funciones principales que ayuden a comprender las responsabilidades del trabajador del negocio en los procesos del  negocio.</w:t>
      </w:r>
      <w:r w:rsidRPr="00C11E27">
        <w:t>]</w:t>
      </w:r>
    </w:p>
    <w:p w:rsidR="007A01CF" w:rsidRPr="007A01CF" w:rsidRDefault="007A01CF" w:rsidP="007A01CF">
      <w:pPr>
        <w:pStyle w:val="Textoindependiente"/>
      </w:pPr>
    </w:p>
    <w:p w:rsidR="001B224C" w:rsidRPr="001B224C" w:rsidRDefault="001B224C" w:rsidP="001B224C">
      <w:pPr>
        <w:pStyle w:val="Textoindependiente"/>
      </w:pPr>
    </w:p>
    <w:p w:rsidR="001B224C" w:rsidRPr="001B224C" w:rsidRDefault="001B224C" w:rsidP="001B224C">
      <w:pPr>
        <w:pStyle w:val="Textoindependiente"/>
      </w:pPr>
    </w:p>
    <w:p w:rsidR="001B224C" w:rsidRPr="001B224C" w:rsidRDefault="001B224C" w:rsidP="001B224C">
      <w:pPr>
        <w:pStyle w:val="Textoindependiente"/>
      </w:pPr>
    </w:p>
    <w:p w:rsidR="001B224C" w:rsidRPr="001B224C" w:rsidRDefault="001B224C" w:rsidP="001B224C">
      <w:pPr>
        <w:pStyle w:val="Textoindependiente"/>
      </w:pPr>
    </w:p>
    <w:p w:rsidR="001B224C" w:rsidRPr="001B224C" w:rsidRDefault="001B224C" w:rsidP="001B224C">
      <w:pPr>
        <w:pStyle w:val="Textoindependiente"/>
      </w:pPr>
    </w:p>
    <w:p w:rsidR="003F0115" w:rsidRDefault="003F0115" w:rsidP="00A86616">
      <w:pPr>
        <w:pStyle w:val="InfoBlue"/>
      </w:pPr>
    </w:p>
    <w:p w:rsidR="00FF0D5B" w:rsidRPr="001B224C" w:rsidRDefault="00FF0D5B" w:rsidP="00FF0D5B">
      <w:pPr>
        <w:pStyle w:val="Textoindependiente"/>
      </w:pPr>
    </w:p>
    <w:sectPr w:rsidR="00FF0D5B" w:rsidRPr="001B224C" w:rsidSect="00CF5D46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177B" w:rsidRDefault="008A177B">
      <w:r>
        <w:separator/>
      </w:r>
    </w:p>
  </w:endnote>
  <w:endnote w:type="continuationSeparator" w:id="0">
    <w:p w:rsidR="008A177B" w:rsidRDefault="008A17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082A7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82A78" w:rsidRDefault="00082A78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82A78" w:rsidRDefault="00082A78" w:rsidP="005C4F9E">
          <w:pPr>
            <w:jc w:val="center"/>
          </w:pPr>
          <w:r>
            <w:sym w:font="Symbol" w:char="F0D3"/>
          </w:r>
          <w:fldSimple w:instr=" DOCPROPERTY &quot;Company&quot;  \* MERGEFORMAT ">
            <w:r w:rsidR="005C4F9E">
              <w:t>&lt;TMD SA&gt;</w:t>
            </w:r>
          </w:fldSimple>
          <w:r>
            <w:t xml:space="preserve">, </w:t>
          </w:r>
          <w:fldSimple w:instr=" DATE \@ &quot;yyyy&quot; ">
            <w:r w:rsidR="00A02B26">
              <w:rPr>
                <w:noProof/>
              </w:rPr>
              <w:t>2012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82A78" w:rsidRDefault="00082A78">
          <w:pPr>
            <w:jc w:val="right"/>
          </w:pPr>
          <w:r>
            <w:t xml:space="preserve">Página </w:t>
          </w:r>
          <w:r w:rsidR="00CF5D46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CF5D46">
            <w:rPr>
              <w:rStyle w:val="Nmerodepgina"/>
            </w:rPr>
            <w:fldChar w:fldCharType="separate"/>
          </w:r>
          <w:r w:rsidR="00A02B26">
            <w:rPr>
              <w:rStyle w:val="Nmerodepgina"/>
              <w:noProof/>
            </w:rPr>
            <w:t>4</w:t>
          </w:r>
          <w:r w:rsidR="00CF5D46">
            <w:rPr>
              <w:rStyle w:val="Nmerodepgina"/>
            </w:rPr>
            <w:fldChar w:fldCharType="end"/>
          </w:r>
        </w:p>
      </w:tc>
    </w:tr>
  </w:tbl>
  <w:p w:rsidR="00082A78" w:rsidRDefault="00082A7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177B" w:rsidRDefault="008A177B">
      <w:r>
        <w:separator/>
      </w:r>
    </w:p>
  </w:footnote>
  <w:footnote w:type="continuationSeparator" w:id="0">
    <w:p w:rsidR="008A177B" w:rsidRDefault="008A17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A78" w:rsidRDefault="00082A78">
    <w:pPr>
      <w:rPr>
        <w:sz w:val="24"/>
      </w:rPr>
    </w:pPr>
  </w:p>
  <w:p w:rsidR="00082A78" w:rsidRDefault="00082A78">
    <w:pPr>
      <w:pBdr>
        <w:top w:val="single" w:sz="6" w:space="1" w:color="auto"/>
      </w:pBdr>
      <w:rPr>
        <w:sz w:val="24"/>
      </w:rPr>
    </w:pPr>
  </w:p>
  <w:p w:rsidR="00082A78" w:rsidRDefault="00CF5D4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5C4F9E">
        <w:rPr>
          <w:rFonts w:ascii="Arial" w:hAnsi="Arial"/>
          <w:b/>
          <w:sz w:val="36"/>
        </w:rPr>
        <w:t>&lt;TMD SA &gt;</w:t>
      </w:r>
    </w:fldSimple>
  </w:p>
  <w:p w:rsidR="00082A78" w:rsidRDefault="00082A78">
    <w:pPr>
      <w:pBdr>
        <w:bottom w:val="single" w:sz="6" w:space="1" w:color="auto"/>
      </w:pBdr>
      <w:jc w:val="right"/>
      <w:rPr>
        <w:sz w:val="24"/>
      </w:rPr>
    </w:pPr>
  </w:p>
  <w:p w:rsidR="00082A78" w:rsidRDefault="00082A78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82A78">
      <w:tc>
        <w:tcPr>
          <w:tcW w:w="6379" w:type="dxa"/>
        </w:tcPr>
        <w:p w:rsidR="00082A78" w:rsidRPr="00776FD4" w:rsidRDefault="00CF5D46" w:rsidP="005C4F9E">
          <w:fldSimple w:instr=" SUBJECT  \* MERGEFORMAT ">
            <w:r w:rsidR="005C4F9E">
              <w:t>&lt;Contratos  Clientes&gt;</w:t>
            </w:r>
          </w:fldSimple>
        </w:p>
      </w:tc>
      <w:tc>
        <w:tcPr>
          <w:tcW w:w="3179" w:type="dxa"/>
        </w:tcPr>
        <w:p w:rsidR="00082A78" w:rsidRDefault="00082A78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&lt;1.0&gt;</w:t>
          </w:r>
        </w:p>
      </w:tc>
    </w:tr>
    <w:tr w:rsidR="00082A78">
      <w:tc>
        <w:tcPr>
          <w:tcW w:w="6379" w:type="dxa"/>
        </w:tcPr>
        <w:p w:rsidR="00082A78" w:rsidRDefault="00CF5D46">
          <w:fldSimple w:instr=" TITLE  \* MERGEFORMAT ">
            <w:r w:rsidR="005C4F9E">
              <w:t>Trabajadores del Negocio</w:t>
            </w:r>
          </w:fldSimple>
        </w:p>
      </w:tc>
      <w:tc>
        <w:tcPr>
          <w:tcW w:w="3179" w:type="dxa"/>
        </w:tcPr>
        <w:p w:rsidR="00082A78" w:rsidRDefault="00082A78" w:rsidP="005C4F9E">
          <w:r>
            <w:t xml:space="preserve">  Fecha:  &lt;</w:t>
          </w:r>
          <w:r w:rsidR="005C4F9E">
            <w:t>12</w:t>
          </w:r>
          <w:r>
            <w:t>/</w:t>
          </w:r>
          <w:r w:rsidR="005C4F9E">
            <w:t>05/12</w:t>
          </w:r>
          <w:r>
            <w:t>&gt;</w:t>
          </w:r>
        </w:p>
      </w:tc>
    </w:tr>
    <w:tr w:rsidR="00082A78">
      <w:tc>
        <w:tcPr>
          <w:tcW w:w="9558" w:type="dxa"/>
          <w:gridSpan w:val="2"/>
        </w:tcPr>
        <w:p w:rsidR="00082A78" w:rsidRDefault="00082A78" w:rsidP="005C4F9E">
          <w:r>
            <w:t>&lt;</w:t>
          </w:r>
          <w:r w:rsidR="005C4F9E">
            <w:t>ESP-TN-001</w:t>
          </w:r>
          <w:r>
            <w:t>&gt;</w:t>
          </w:r>
        </w:p>
      </w:tc>
    </w:tr>
  </w:tbl>
  <w:p w:rsidR="00082A78" w:rsidRDefault="00082A7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C611872"/>
    <w:multiLevelType w:val="multilevel"/>
    <w:tmpl w:val="15A0EEF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attachedTemplate r:id="rId1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224C"/>
    <w:rsid w:val="00026EDE"/>
    <w:rsid w:val="00043696"/>
    <w:rsid w:val="00050E94"/>
    <w:rsid w:val="000664FA"/>
    <w:rsid w:val="00082A78"/>
    <w:rsid w:val="00095E6A"/>
    <w:rsid w:val="000E3B36"/>
    <w:rsid w:val="000E632B"/>
    <w:rsid w:val="001428CB"/>
    <w:rsid w:val="001820D4"/>
    <w:rsid w:val="001973D4"/>
    <w:rsid w:val="001B224C"/>
    <w:rsid w:val="001D040A"/>
    <w:rsid w:val="001D6AC0"/>
    <w:rsid w:val="00237CA9"/>
    <w:rsid w:val="00332D13"/>
    <w:rsid w:val="003D5F3C"/>
    <w:rsid w:val="003F0115"/>
    <w:rsid w:val="0042666F"/>
    <w:rsid w:val="00434657"/>
    <w:rsid w:val="0044364E"/>
    <w:rsid w:val="00476F48"/>
    <w:rsid w:val="00487593"/>
    <w:rsid w:val="004A573B"/>
    <w:rsid w:val="004F0852"/>
    <w:rsid w:val="005217F5"/>
    <w:rsid w:val="00524634"/>
    <w:rsid w:val="00526AD3"/>
    <w:rsid w:val="00595216"/>
    <w:rsid w:val="005A0180"/>
    <w:rsid w:val="005C0667"/>
    <w:rsid w:val="005C4F9E"/>
    <w:rsid w:val="005D3CC5"/>
    <w:rsid w:val="006737A3"/>
    <w:rsid w:val="006C075A"/>
    <w:rsid w:val="00704C0B"/>
    <w:rsid w:val="00751E72"/>
    <w:rsid w:val="00776FD4"/>
    <w:rsid w:val="007957A7"/>
    <w:rsid w:val="007A01CF"/>
    <w:rsid w:val="007B3412"/>
    <w:rsid w:val="007F015C"/>
    <w:rsid w:val="008116FC"/>
    <w:rsid w:val="00852226"/>
    <w:rsid w:val="00884CF6"/>
    <w:rsid w:val="008A177B"/>
    <w:rsid w:val="008C096D"/>
    <w:rsid w:val="008F264D"/>
    <w:rsid w:val="00956354"/>
    <w:rsid w:val="00996035"/>
    <w:rsid w:val="009C45D1"/>
    <w:rsid w:val="009C6AE1"/>
    <w:rsid w:val="009F5358"/>
    <w:rsid w:val="00A02B26"/>
    <w:rsid w:val="00A1408E"/>
    <w:rsid w:val="00A8206E"/>
    <w:rsid w:val="00A86616"/>
    <w:rsid w:val="00A93A5E"/>
    <w:rsid w:val="00AB3E5E"/>
    <w:rsid w:val="00AC760F"/>
    <w:rsid w:val="00BB3DEA"/>
    <w:rsid w:val="00BF3203"/>
    <w:rsid w:val="00C11E27"/>
    <w:rsid w:val="00C42AEF"/>
    <w:rsid w:val="00CA530D"/>
    <w:rsid w:val="00CC2A60"/>
    <w:rsid w:val="00CD3748"/>
    <w:rsid w:val="00CE12C1"/>
    <w:rsid w:val="00CF5D46"/>
    <w:rsid w:val="00D07D41"/>
    <w:rsid w:val="00D17D21"/>
    <w:rsid w:val="00DA5780"/>
    <w:rsid w:val="00E019D0"/>
    <w:rsid w:val="00E10549"/>
    <w:rsid w:val="00E14957"/>
    <w:rsid w:val="00E444E0"/>
    <w:rsid w:val="00F47464"/>
    <w:rsid w:val="00F93E30"/>
    <w:rsid w:val="00FF0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5D46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CF5D4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CF5D4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CF5D4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CF5D4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CF5D4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CF5D4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CF5D4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CF5D4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CF5D4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5D4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F5D4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CF5D4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CF5D46"/>
    <w:pPr>
      <w:ind w:left="900" w:hanging="900"/>
    </w:pPr>
  </w:style>
  <w:style w:type="paragraph" w:styleId="TDC1">
    <w:name w:val="toc 1"/>
    <w:basedOn w:val="Normal"/>
    <w:next w:val="Normal"/>
    <w:uiPriority w:val="39"/>
    <w:rsid w:val="00CF5D46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CF5D46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CF5D46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rsid w:val="00CF5D46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CF5D46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CF5D46"/>
  </w:style>
  <w:style w:type="paragraph" w:customStyle="1" w:styleId="Bullet2">
    <w:name w:val="Bullet2"/>
    <w:basedOn w:val="Normal"/>
    <w:rsid w:val="00CF5D46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5D46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F5D46"/>
    <w:pPr>
      <w:keepLines/>
      <w:spacing w:after="120"/>
    </w:pPr>
  </w:style>
  <w:style w:type="paragraph" w:styleId="Textoindependiente">
    <w:name w:val="Body Text"/>
    <w:basedOn w:val="Normal"/>
    <w:rsid w:val="00CF5D46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F5D46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F5D46"/>
    <w:pPr>
      <w:ind w:left="720" w:hanging="432"/>
    </w:pPr>
  </w:style>
  <w:style w:type="character" w:styleId="Refdenotaalpie">
    <w:name w:val="footnote reference"/>
    <w:basedOn w:val="Fuentedeprrafopredeter"/>
    <w:semiHidden/>
    <w:rsid w:val="00CF5D46"/>
    <w:rPr>
      <w:sz w:val="20"/>
      <w:vertAlign w:val="superscript"/>
    </w:rPr>
  </w:style>
  <w:style w:type="paragraph" w:styleId="Textonotapie">
    <w:name w:val="footnote text"/>
    <w:basedOn w:val="Normal"/>
    <w:semiHidden/>
    <w:rsid w:val="00CF5D4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rsid w:val="00CF5D46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F5D46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CF5D46"/>
    <w:pPr>
      <w:ind w:left="600"/>
    </w:pPr>
  </w:style>
  <w:style w:type="paragraph" w:styleId="TDC5">
    <w:name w:val="toc 5"/>
    <w:basedOn w:val="Normal"/>
    <w:next w:val="Normal"/>
    <w:semiHidden/>
    <w:rsid w:val="00CF5D46"/>
    <w:pPr>
      <w:ind w:left="800"/>
    </w:pPr>
  </w:style>
  <w:style w:type="paragraph" w:styleId="TDC6">
    <w:name w:val="toc 6"/>
    <w:basedOn w:val="Normal"/>
    <w:next w:val="Normal"/>
    <w:semiHidden/>
    <w:rsid w:val="00CF5D46"/>
    <w:pPr>
      <w:ind w:left="1000"/>
    </w:pPr>
  </w:style>
  <w:style w:type="paragraph" w:styleId="TDC7">
    <w:name w:val="toc 7"/>
    <w:basedOn w:val="Normal"/>
    <w:next w:val="Normal"/>
    <w:semiHidden/>
    <w:rsid w:val="00CF5D46"/>
    <w:pPr>
      <w:ind w:left="1200"/>
    </w:pPr>
  </w:style>
  <w:style w:type="paragraph" w:styleId="TDC8">
    <w:name w:val="toc 8"/>
    <w:basedOn w:val="Normal"/>
    <w:next w:val="Normal"/>
    <w:semiHidden/>
    <w:rsid w:val="00CF5D46"/>
    <w:pPr>
      <w:ind w:left="1400"/>
    </w:pPr>
  </w:style>
  <w:style w:type="paragraph" w:styleId="TDC9">
    <w:name w:val="toc 9"/>
    <w:basedOn w:val="Normal"/>
    <w:next w:val="Normal"/>
    <w:semiHidden/>
    <w:rsid w:val="00CF5D46"/>
    <w:pPr>
      <w:ind w:left="1600"/>
    </w:pPr>
  </w:style>
  <w:style w:type="paragraph" w:customStyle="1" w:styleId="MainTitle">
    <w:name w:val="Main Title"/>
    <w:basedOn w:val="Normal"/>
    <w:rsid w:val="00CF5D4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sid w:val="00CF5D46"/>
    <w:rPr>
      <w:i/>
      <w:color w:val="0000FF"/>
    </w:rPr>
  </w:style>
  <w:style w:type="paragraph" w:styleId="Sangradetextonormal">
    <w:name w:val="Body Text Indent"/>
    <w:basedOn w:val="Normal"/>
    <w:rsid w:val="00CF5D4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F5D4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F5D46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A86616"/>
    <w:pPr>
      <w:tabs>
        <w:tab w:val="left" w:pos="540"/>
        <w:tab w:val="left" w:pos="1260"/>
      </w:tabs>
      <w:spacing w:after="120"/>
      <w:ind w:left="360"/>
    </w:pPr>
    <w:rPr>
      <w:i/>
      <w:color w:val="0000FF"/>
    </w:rPr>
  </w:style>
  <w:style w:type="character" w:styleId="Hipervnculo">
    <w:name w:val="Hyperlink"/>
    <w:basedOn w:val="Fuentedeprrafopredeter"/>
    <w:rsid w:val="00CF5D46"/>
    <w:rPr>
      <w:color w:val="0000FF"/>
      <w:u w:val="single"/>
    </w:rPr>
  </w:style>
  <w:style w:type="paragraph" w:customStyle="1" w:styleId="infoblue0">
    <w:name w:val="infoblue"/>
    <w:basedOn w:val="Normal"/>
    <w:rsid w:val="00CF5D46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rsid w:val="005C4F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C4F9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SP01_PROYECTO\ITERACION01_TP01\S02\ESPECIFICACIONES%20S02\Negocio%20Trabajador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Negocio Trabajadores.dot</Template>
  <TotalTime>109</TotalTime>
  <Pages>1</Pages>
  <Words>334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Trabajadores del Negocio</vt:lpstr>
    </vt:vector>
  </TitlesOfParts>
  <Company>&lt;Nombre de la Compañía&gt;</Company>
  <LinksUpToDate>false</LinksUpToDate>
  <CharactersWithSpaces>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Trabajadores del Negocio</dc:title>
  <dc:subject>&lt;Nombre del Proyecto&gt;</dc:subject>
  <dc:creator>jicar</dc:creator>
  <cp:lastModifiedBy>jicar</cp:lastModifiedBy>
  <cp:revision>10</cp:revision>
  <cp:lastPrinted>2001-03-15T19:26:00Z</cp:lastPrinted>
  <dcterms:created xsi:type="dcterms:W3CDTF">2012-05-12T23:33:00Z</dcterms:created>
  <dcterms:modified xsi:type="dcterms:W3CDTF">2012-05-13T05:28:00Z</dcterms:modified>
</cp:coreProperties>
</file>