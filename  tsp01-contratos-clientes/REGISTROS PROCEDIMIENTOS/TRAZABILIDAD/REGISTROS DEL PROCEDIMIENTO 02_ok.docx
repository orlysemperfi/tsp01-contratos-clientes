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15" w:rsidRPr="007667E4" w:rsidRDefault="00BD2F15" w:rsidP="007667E4">
      <w:pPr>
        <w:tabs>
          <w:tab w:val="left" w:pos="7140"/>
        </w:tabs>
        <w:rPr>
          <w:rFonts w:ascii="Arial Narrow" w:hAnsi="Arial Narrow"/>
          <w:b/>
        </w:rPr>
      </w:pPr>
      <w:r w:rsidRPr="007667E4">
        <w:rPr>
          <w:rFonts w:ascii="Arial Narrow" w:hAnsi="Arial Narrow"/>
          <w:b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</w:rPr>
        <w:t xml:space="preserve">PARA LLEVAR A CABO </w:t>
      </w:r>
      <w:smartTag w:uri="urn:schemas-microsoft-com:office:smarttags" w:element="PersonName">
        <w:smartTagPr>
          <w:attr w:name="ProductID" w:val="LA TRAZABILIDAD"/>
        </w:smartTagPr>
        <w:r>
          <w:rPr>
            <w:rFonts w:ascii="Arial Narrow" w:hAnsi="Arial Narrow"/>
            <w:b/>
          </w:rPr>
          <w:t>LA TRAZABILIDAD</w:t>
        </w:r>
      </w:smartTag>
    </w:p>
    <w:tbl>
      <w:tblPr>
        <w:tblW w:w="94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0"/>
        <w:gridCol w:w="1585"/>
        <w:gridCol w:w="1313"/>
        <w:gridCol w:w="1221"/>
        <w:gridCol w:w="875"/>
        <w:gridCol w:w="917"/>
        <w:gridCol w:w="1196"/>
        <w:gridCol w:w="860"/>
      </w:tblGrid>
      <w:tr w:rsidR="00BD2F15" w:rsidRPr="0074201D" w:rsidTr="006F7720">
        <w:trPr>
          <w:trHeight w:val="444"/>
        </w:trPr>
        <w:tc>
          <w:tcPr>
            <w:tcW w:w="1440" w:type="dxa"/>
            <w:shd w:val="clear" w:color="auto" w:fill="BFBFBF"/>
          </w:tcPr>
          <w:p w:rsidR="00BD2F15" w:rsidRPr="0074201D" w:rsidRDefault="00BD2F15" w:rsidP="00C720E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Código de Registro</w:t>
            </w:r>
          </w:p>
        </w:tc>
        <w:tc>
          <w:tcPr>
            <w:tcW w:w="1585" w:type="dxa"/>
            <w:shd w:val="clear" w:color="auto" w:fill="BFBFBF"/>
          </w:tcPr>
          <w:p w:rsidR="00BD2F15" w:rsidRPr="0074201D" w:rsidRDefault="00BD2F15" w:rsidP="00C720E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Nombre del Registro</w:t>
            </w:r>
          </w:p>
        </w:tc>
        <w:tc>
          <w:tcPr>
            <w:tcW w:w="1313" w:type="dxa"/>
            <w:shd w:val="clear" w:color="auto" w:fill="BFBFBF"/>
          </w:tcPr>
          <w:p w:rsidR="00BD2F15" w:rsidRPr="0074201D" w:rsidRDefault="00BD2F15" w:rsidP="00C720E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Responsable de Conservación</w:t>
            </w:r>
          </w:p>
        </w:tc>
        <w:tc>
          <w:tcPr>
            <w:tcW w:w="1221" w:type="dxa"/>
            <w:shd w:val="clear" w:color="auto" w:fill="BFBFBF"/>
          </w:tcPr>
          <w:p w:rsidR="00BD2F15" w:rsidRPr="0074201D" w:rsidRDefault="00BD2F15" w:rsidP="00C720E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Documento Asociado</w:t>
            </w:r>
          </w:p>
        </w:tc>
        <w:tc>
          <w:tcPr>
            <w:tcW w:w="875" w:type="dxa"/>
            <w:shd w:val="clear" w:color="auto" w:fill="BFBFBF"/>
          </w:tcPr>
          <w:p w:rsidR="00BD2F15" w:rsidRPr="0074201D" w:rsidRDefault="00BD2F15" w:rsidP="00C720E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Lugar de Almacén</w:t>
            </w:r>
          </w:p>
        </w:tc>
        <w:tc>
          <w:tcPr>
            <w:tcW w:w="917" w:type="dxa"/>
            <w:shd w:val="clear" w:color="auto" w:fill="BFBFBF"/>
          </w:tcPr>
          <w:p w:rsidR="00BD2F15" w:rsidRPr="0074201D" w:rsidRDefault="00BD2F15" w:rsidP="00C720E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Tiempo de almacén</w:t>
            </w:r>
          </w:p>
        </w:tc>
        <w:tc>
          <w:tcPr>
            <w:tcW w:w="1196" w:type="dxa"/>
            <w:shd w:val="clear" w:color="auto" w:fill="BFBFBF"/>
          </w:tcPr>
          <w:p w:rsidR="00BD2F15" w:rsidRPr="0074201D" w:rsidRDefault="00BD2F15" w:rsidP="00C720E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Disposición Final</w:t>
            </w:r>
          </w:p>
        </w:tc>
        <w:tc>
          <w:tcPr>
            <w:tcW w:w="860" w:type="dxa"/>
            <w:shd w:val="clear" w:color="auto" w:fill="BFBFBF"/>
          </w:tcPr>
          <w:p w:rsidR="00BD2F15" w:rsidRPr="0074201D" w:rsidRDefault="00BD2F15" w:rsidP="00C720E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Seguridad</w:t>
            </w:r>
          </w:p>
        </w:tc>
      </w:tr>
      <w:tr w:rsidR="00BD2F15" w:rsidRPr="0074201D" w:rsidTr="006F7720">
        <w:trPr>
          <w:trHeight w:val="432"/>
        </w:trPr>
        <w:tc>
          <w:tcPr>
            <w:tcW w:w="1440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>MTRZ-0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74201D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Pr="0074201D">
              <w:rPr>
                <w:rFonts w:ascii="Arial Narrow" w:hAnsi="Arial Narrow"/>
                <w:sz w:val="16"/>
                <w:szCs w:val="16"/>
              </w:rPr>
              <w:t xml:space="preserve">-2011-2  </w:t>
            </w:r>
          </w:p>
        </w:tc>
        <w:tc>
          <w:tcPr>
            <w:tcW w:w="1585" w:type="dxa"/>
            <w:vAlign w:val="center"/>
          </w:tcPr>
          <w:p w:rsidR="00BD2F15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  <w:p w:rsidR="00BD2F15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>Matriz de trazabilidad de Stakeholders vs Características</w:t>
            </w:r>
          </w:p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BD2F15" w:rsidRPr="00CC225A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BD2F15" w:rsidRPr="00CC225A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  <w:r w:rsidRPr="00CC225A">
              <w:rPr>
                <w:rFonts w:ascii="Arial Narrow" w:hAnsi="Arial Narrow"/>
                <w:color w:val="FF0000"/>
                <w:sz w:val="16"/>
                <w:szCs w:val="16"/>
              </w:rPr>
              <w:t>NO APLICADO</w:t>
            </w:r>
          </w:p>
        </w:tc>
        <w:tc>
          <w:tcPr>
            <w:tcW w:w="860" w:type="dxa"/>
            <w:vAlign w:val="center"/>
          </w:tcPr>
          <w:p w:rsidR="00BD2F15" w:rsidRPr="00CC225A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BD2F15" w:rsidRPr="0074201D" w:rsidTr="006F7720">
        <w:trPr>
          <w:trHeight w:val="492"/>
        </w:trPr>
        <w:tc>
          <w:tcPr>
            <w:tcW w:w="1440" w:type="dxa"/>
            <w:vAlign w:val="center"/>
          </w:tcPr>
          <w:p w:rsidR="00BD2F15" w:rsidRPr="00FF57DD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>MTRZ-0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74201D">
              <w:rPr>
                <w:rFonts w:ascii="Arial Narrow" w:hAnsi="Arial Narrow"/>
                <w:sz w:val="16"/>
                <w:szCs w:val="16"/>
              </w:rPr>
              <w:t xml:space="preserve">02-2011-2  </w:t>
            </w:r>
          </w:p>
        </w:tc>
        <w:tc>
          <w:tcPr>
            <w:tcW w:w="1585" w:type="dxa"/>
            <w:vAlign w:val="center"/>
          </w:tcPr>
          <w:p w:rsidR="00BD2F15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  <w:p w:rsidR="00BD2F15" w:rsidRPr="006833C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6833CD">
              <w:rPr>
                <w:rFonts w:ascii="Arial Narrow" w:hAnsi="Arial Narrow"/>
                <w:sz w:val="16"/>
                <w:szCs w:val="16"/>
              </w:rPr>
              <w:t>Matriz de trazabilidad de Actores vs Casos de Uso</w:t>
            </w:r>
          </w:p>
        </w:tc>
        <w:tc>
          <w:tcPr>
            <w:tcW w:w="1313" w:type="dxa"/>
            <w:vAlign w:val="center"/>
          </w:tcPr>
          <w:p w:rsidR="00BD2F15" w:rsidRDefault="00BD2F15" w:rsidP="002A65BF"/>
        </w:tc>
        <w:tc>
          <w:tcPr>
            <w:tcW w:w="1221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BD2F15" w:rsidRDefault="00BD2F15" w:rsidP="002A65BF"/>
        </w:tc>
        <w:tc>
          <w:tcPr>
            <w:tcW w:w="917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D2F15" w:rsidRPr="0074201D" w:rsidTr="006F7720">
        <w:trPr>
          <w:trHeight w:val="660"/>
        </w:trPr>
        <w:tc>
          <w:tcPr>
            <w:tcW w:w="1440" w:type="dxa"/>
            <w:vAlign w:val="center"/>
          </w:tcPr>
          <w:p w:rsidR="00BD2F15" w:rsidRPr="0029767C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>MTRZ-0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74201D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3</w:t>
            </w:r>
            <w:r w:rsidRPr="0074201D">
              <w:rPr>
                <w:rFonts w:ascii="Arial Narrow" w:hAnsi="Arial Narrow"/>
                <w:sz w:val="16"/>
                <w:szCs w:val="16"/>
              </w:rPr>
              <w:t xml:space="preserve">-2011-2  </w:t>
            </w:r>
          </w:p>
        </w:tc>
        <w:tc>
          <w:tcPr>
            <w:tcW w:w="1585" w:type="dxa"/>
            <w:vAlign w:val="center"/>
          </w:tcPr>
          <w:p w:rsidR="00BD2F15" w:rsidRPr="00CC225A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CC225A">
              <w:rPr>
                <w:rFonts w:ascii="Arial Narrow" w:hAnsi="Arial Narrow"/>
                <w:sz w:val="16"/>
                <w:szCs w:val="16"/>
              </w:rPr>
              <w:t>Matriz de trazabilidad de Características vs Casos de uso</w:t>
            </w:r>
          </w:p>
        </w:tc>
        <w:tc>
          <w:tcPr>
            <w:tcW w:w="1313" w:type="dxa"/>
            <w:vAlign w:val="center"/>
          </w:tcPr>
          <w:p w:rsidR="00BD2F15" w:rsidRDefault="00BD2F15" w:rsidP="002A65BF"/>
        </w:tc>
        <w:tc>
          <w:tcPr>
            <w:tcW w:w="1221" w:type="dxa"/>
            <w:vAlign w:val="center"/>
          </w:tcPr>
          <w:p w:rsidR="00BD2F15" w:rsidRPr="00FE5226" w:rsidRDefault="00BD2F15" w:rsidP="002A65BF">
            <w:pPr>
              <w:rPr>
                <w:lang w:val="pt-BR"/>
              </w:rPr>
            </w:pPr>
          </w:p>
        </w:tc>
        <w:tc>
          <w:tcPr>
            <w:tcW w:w="875" w:type="dxa"/>
            <w:vAlign w:val="center"/>
          </w:tcPr>
          <w:p w:rsidR="00BD2F15" w:rsidRDefault="00BD2F15" w:rsidP="002A65BF"/>
        </w:tc>
        <w:tc>
          <w:tcPr>
            <w:tcW w:w="917" w:type="dxa"/>
            <w:vAlign w:val="center"/>
          </w:tcPr>
          <w:p w:rsidR="00BD2F15" w:rsidRPr="00CC225A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BD2F15" w:rsidRPr="00CC225A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  <w:r w:rsidRPr="00CC225A">
              <w:rPr>
                <w:rFonts w:ascii="Arial Narrow" w:hAnsi="Arial Narrow"/>
                <w:color w:val="FF0000"/>
                <w:sz w:val="16"/>
                <w:szCs w:val="16"/>
              </w:rPr>
              <w:t>NO APLICADO</w:t>
            </w:r>
          </w:p>
        </w:tc>
        <w:tc>
          <w:tcPr>
            <w:tcW w:w="860" w:type="dxa"/>
            <w:vAlign w:val="center"/>
          </w:tcPr>
          <w:p w:rsidR="00BD2F15" w:rsidRPr="00CC225A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BD2F15" w:rsidRPr="0074201D" w:rsidTr="006F7720">
        <w:trPr>
          <w:trHeight w:val="672"/>
        </w:trPr>
        <w:tc>
          <w:tcPr>
            <w:tcW w:w="1440" w:type="dxa"/>
            <w:vAlign w:val="center"/>
          </w:tcPr>
          <w:p w:rsidR="00BD2F15" w:rsidRPr="0029767C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>MTRZ-0</w:t>
            </w:r>
            <w:r>
              <w:rPr>
                <w:rFonts w:ascii="Arial Narrow" w:hAnsi="Arial Narrow"/>
                <w:sz w:val="16"/>
                <w:szCs w:val="16"/>
              </w:rPr>
              <w:t>204</w:t>
            </w:r>
            <w:r w:rsidRPr="0074201D">
              <w:rPr>
                <w:rFonts w:ascii="Arial Narrow" w:hAnsi="Arial Narrow"/>
                <w:sz w:val="16"/>
                <w:szCs w:val="16"/>
              </w:rPr>
              <w:t xml:space="preserve">-2011-2  </w:t>
            </w:r>
          </w:p>
        </w:tc>
        <w:tc>
          <w:tcPr>
            <w:tcW w:w="1585" w:type="dxa"/>
            <w:vAlign w:val="center"/>
          </w:tcPr>
          <w:p w:rsidR="00BD2F15" w:rsidRPr="005836B2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5836B2">
              <w:rPr>
                <w:rFonts w:ascii="Arial Narrow" w:hAnsi="Arial Narrow"/>
                <w:sz w:val="16"/>
                <w:szCs w:val="16"/>
              </w:rPr>
              <w:t>Matriz de trazabilidad de Casos de uso vs Clases el Análisis</w:t>
            </w:r>
          </w:p>
        </w:tc>
        <w:tc>
          <w:tcPr>
            <w:tcW w:w="1313" w:type="dxa"/>
            <w:vAlign w:val="center"/>
          </w:tcPr>
          <w:p w:rsidR="00BD2F15" w:rsidRDefault="00BD2F15" w:rsidP="002A65BF"/>
        </w:tc>
        <w:tc>
          <w:tcPr>
            <w:tcW w:w="1221" w:type="dxa"/>
            <w:vAlign w:val="center"/>
          </w:tcPr>
          <w:p w:rsidR="00BD2F15" w:rsidRDefault="00BD2F15" w:rsidP="002A65BF"/>
        </w:tc>
        <w:tc>
          <w:tcPr>
            <w:tcW w:w="875" w:type="dxa"/>
            <w:vAlign w:val="center"/>
          </w:tcPr>
          <w:p w:rsidR="00BD2F15" w:rsidRDefault="00BD2F15" w:rsidP="002A65BF"/>
        </w:tc>
        <w:tc>
          <w:tcPr>
            <w:tcW w:w="917" w:type="dxa"/>
            <w:vAlign w:val="center"/>
          </w:tcPr>
          <w:p w:rsidR="00BD2F15" w:rsidRDefault="00BD2F15" w:rsidP="002A65BF"/>
        </w:tc>
        <w:tc>
          <w:tcPr>
            <w:tcW w:w="1196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Default="00BD2F15" w:rsidP="002A65BF"/>
        </w:tc>
      </w:tr>
      <w:tr w:rsidR="00BD2F15" w:rsidRPr="0074201D" w:rsidTr="006F7720">
        <w:trPr>
          <w:trHeight w:val="660"/>
        </w:trPr>
        <w:tc>
          <w:tcPr>
            <w:tcW w:w="1440" w:type="dxa"/>
            <w:vAlign w:val="center"/>
          </w:tcPr>
          <w:p w:rsidR="00BD2F15" w:rsidRPr="0029767C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>MTRZ-0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74201D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5</w:t>
            </w:r>
            <w:r w:rsidRPr="0074201D">
              <w:rPr>
                <w:rFonts w:ascii="Arial Narrow" w:hAnsi="Arial Narrow"/>
                <w:sz w:val="16"/>
                <w:szCs w:val="16"/>
              </w:rPr>
              <w:t xml:space="preserve">-2011-2  </w:t>
            </w:r>
          </w:p>
        </w:tc>
        <w:tc>
          <w:tcPr>
            <w:tcW w:w="1585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D06EF">
              <w:rPr>
                <w:rFonts w:ascii="Arial Narrow" w:hAnsi="Arial Narrow"/>
                <w:sz w:val="16"/>
                <w:szCs w:val="16"/>
              </w:rPr>
              <w:t>Matriz de trazabilidad de Requerimientos vs Casos de Uso</w:t>
            </w:r>
          </w:p>
        </w:tc>
        <w:tc>
          <w:tcPr>
            <w:tcW w:w="1313" w:type="dxa"/>
            <w:vAlign w:val="center"/>
          </w:tcPr>
          <w:p w:rsidR="00BD2F15" w:rsidRDefault="00BD2F15" w:rsidP="002A65BF"/>
        </w:tc>
        <w:tc>
          <w:tcPr>
            <w:tcW w:w="1221" w:type="dxa"/>
            <w:vAlign w:val="center"/>
          </w:tcPr>
          <w:p w:rsidR="00BD2F15" w:rsidRDefault="00BD2F15" w:rsidP="002A65BF"/>
        </w:tc>
        <w:tc>
          <w:tcPr>
            <w:tcW w:w="875" w:type="dxa"/>
            <w:vAlign w:val="center"/>
          </w:tcPr>
          <w:p w:rsidR="00BD2F15" w:rsidRDefault="00BD2F15" w:rsidP="002A65BF"/>
        </w:tc>
        <w:tc>
          <w:tcPr>
            <w:tcW w:w="917" w:type="dxa"/>
            <w:vAlign w:val="center"/>
          </w:tcPr>
          <w:p w:rsidR="00BD2F15" w:rsidRDefault="00BD2F15" w:rsidP="002A65BF"/>
        </w:tc>
        <w:tc>
          <w:tcPr>
            <w:tcW w:w="1196" w:type="dxa"/>
            <w:vAlign w:val="center"/>
          </w:tcPr>
          <w:p w:rsidR="00BD2F15" w:rsidRPr="006C3A1B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Default="00BD2F15" w:rsidP="002A65BF"/>
        </w:tc>
      </w:tr>
      <w:tr w:rsidR="00BD2F15" w:rsidRPr="0074201D" w:rsidTr="006F7720">
        <w:trPr>
          <w:trHeight w:val="492"/>
        </w:trPr>
        <w:tc>
          <w:tcPr>
            <w:tcW w:w="1440" w:type="dxa"/>
            <w:vAlign w:val="center"/>
          </w:tcPr>
          <w:p w:rsidR="00BD2F15" w:rsidRPr="0029767C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>MTRZ-0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74201D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6</w:t>
            </w:r>
            <w:r w:rsidRPr="0074201D">
              <w:rPr>
                <w:rFonts w:ascii="Arial Narrow" w:hAnsi="Arial Narrow"/>
                <w:sz w:val="16"/>
                <w:szCs w:val="16"/>
              </w:rPr>
              <w:t xml:space="preserve">-2011-2  </w:t>
            </w:r>
          </w:p>
        </w:tc>
        <w:tc>
          <w:tcPr>
            <w:tcW w:w="1585" w:type="dxa"/>
            <w:vAlign w:val="center"/>
          </w:tcPr>
          <w:p w:rsidR="00BD2F15" w:rsidRPr="0096413C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96413C">
              <w:rPr>
                <w:rFonts w:ascii="Arial Narrow" w:hAnsi="Arial Narrow"/>
                <w:sz w:val="16"/>
                <w:szCs w:val="16"/>
              </w:rPr>
              <w:t>Matriz de trazabilidad de Casos de uso vs Diagramas de interacción</w:t>
            </w:r>
          </w:p>
        </w:tc>
        <w:tc>
          <w:tcPr>
            <w:tcW w:w="1313" w:type="dxa"/>
            <w:vAlign w:val="center"/>
          </w:tcPr>
          <w:p w:rsidR="00BD2F15" w:rsidRDefault="00BD2F15" w:rsidP="002A65BF"/>
        </w:tc>
        <w:tc>
          <w:tcPr>
            <w:tcW w:w="1221" w:type="dxa"/>
            <w:vAlign w:val="center"/>
          </w:tcPr>
          <w:p w:rsidR="00BD2F15" w:rsidRDefault="00BD2F15" w:rsidP="002A65BF"/>
        </w:tc>
        <w:tc>
          <w:tcPr>
            <w:tcW w:w="875" w:type="dxa"/>
            <w:vAlign w:val="center"/>
          </w:tcPr>
          <w:p w:rsidR="00BD2F15" w:rsidRDefault="00BD2F15" w:rsidP="002A65BF"/>
        </w:tc>
        <w:tc>
          <w:tcPr>
            <w:tcW w:w="917" w:type="dxa"/>
            <w:vAlign w:val="center"/>
          </w:tcPr>
          <w:p w:rsidR="00BD2F15" w:rsidRDefault="00BD2F15" w:rsidP="002A65BF"/>
        </w:tc>
        <w:tc>
          <w:tcPr>
            <w:tcW w:w="1196" w:type="dxa"/>
            <w:vAlign w:val="center"/>
          </w:tcPr>
          <w:p w:rsidR="00BD2F15" w:rsidRPr="006C3A1B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Default="00BD2F15" w:rsidP="002A65BF"/>
        </w:tc>
      </w:tr>
      <w:tr w:rsidR="00BD2F15" w:rsidRPr="0074201D" w:rsidTr="006F7720">
        <w:trPr>
          <w:trHeight w:val="492"/>
        </w:trPr>
        <w:tc>
          <w:tcPr>
            <w:tcW w:w="1440" w:type="dxa"/>
            <w:vAlign w:val="center"/>
          </w:tcPr>
          <w:p w:rsidR="00BD2F15" w:rsidRPr="0029767C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>MTRZ-0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74201D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7</w:t>
            </w:r>
            <w:r w:rsidRPr="0074201D">
              <w:rPr>
                <w:rFonts w:ascii="Arial Narrow" w:hAnsi="Arial Narrow"/>
                <w:sz w:val="16"/>
                <w:szCs w:val="16"/>
              </w:rPr>
              <w:t xml:space="preserve">-2011-2  </w:t>
            </w:r>
          </w:p>
        </w:tc>
        <w:tc>
          <w:tcPr>
            <w:tcW w:w="1585" w:type="dxa"/>
            <w:vAlign w:val="center"/>
          </w:tcPr>
          <w:p w:rsidR="00BD2F15" w:rsidRPr="00812750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812750">
              <w:rPr>
                <w:rFonts w:ascii="Arial Narrow" w:hAnsi="Arial Narrow"/>
                <w:sz w:val="16"/>
                <w:szCs w:val="16"/>
              </w:rPr>
              <w:t>Matriz de trazabilidad de Diagramas de Interacción vs Clases del Análisis</w:t>
            </w:r>
          </w:p>
        </w:tc>
        <w:tc>
          <w:tcPr>
            <w:tcW w:w="1313" w:type="dxa"/>
            <w:vAlign w:val="center"/>
          </w:tcPr>
          <w:p w:rsidR="00BD2F15" w:rsidRDefault="00BD2F15" w:rsidP="002A65BF"/>
        </w:tc>
        <w:tc>
          <w:tcPr>
            <w:tcW w:w="1221" w:type="dxa"/>
            <w:vAlign w:val="center"/>
          </w:tcPr>
          <w:p w:rsidR="00BD2F15" w:rsidRDefault="00BD2F15" w:rsidP="002A65BF"/>
        </w:tc>
        <w:tc>
          <w:tcPr>
            <w:tcW w:w="875" w:type="dxa"/>
            <w:vAlign w:val="center"/>
          </w:tcPr>
          <w:p w:rsidR="00BD2F15" w:rsidRDefault="00BD2F15" w:rsidP="002A65BF"/>
        </w:tc>
        <w:tc>
          <w:tcPr>
            <w:tcW w:w="917" w:type="dxa"/>
            <w:vAlign w:val="center"/>
          </w:tcPr>
          <w:p w:rsidR="00BD2F15" w:rsidRDefault="00BD2F15" w:rsidP="002A65BF"/>
        </w:tc>
        <w:tc>
          <w:tcPr>
            <w:tcW w:w="1196" w:type="dxa"/>
            <w:vAlign w:val="center"/>
          </w:tcPr>
          <w:p w:rsidR="00BD2F15" w:rsidRPr="006C3A1B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Default="00BD2F15" w:rsidP="002A65BF"/>
        </w:tc>
      </w:tr>
      <w:tr w:rsidR="00BD2F15" w:rsidRPr="0074201D" w:rsidTr="006F7720">
        <w:trPr>
          <w:trHeight w:val="492"/>
        </w:trPr>
        <w:tc>
          <w:tcPr>
            <w:tcW w:w="1440" w:type="dxa"/>
            <w:vAlign w:val="center"/>
          </w:tcPr>
          <w:p w:rsidR="00BD2F15" w:rsidRPr="0029767C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>MTRZ-0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74201D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8</w:t>
            </w:r>
            <w:r w:rsidRPr="0074201D">
              <w:rPr>
                <w:rFonts w:ascii="Arial Narrow" w:hAnsi="Arial Narrow"/>
                <w:sz w:val="16"/>
                <w:szCs w:val="16"/>
              </w:rPr>
              <w:t xml:space="preserve">-2011-2  </w:t>
            </w:r>
          </w:p>
        </w:tc>
        <w:tc>
          <w:tcPr>
            <w:tcW w:w="1585" w:type="dxa"/>
            <w:vAlign w:val="center"/>
          </w:tcPr>
          <w:p w:rsidR="00BD2F15" w:rsidRPr="00D55B58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55B58">
              <w:rPr>
                <w:rFonts w:ascii="Arial Narrow" w:hAnsi="Arial Narrow"/>
                <w:sz w:val="16"/>
                <w:szCs w:val="16"/>
              </w:rPr>
              <w:t>Matriz de trazabilidad de Escenarios vs Casos de Uso</w:t>
            </w:r>
          </w:p>
        </w:tc>
        <w:tc>
          <w:tcPr>
            <w:tcW w:w="1313" w:type="dxa"/>
            <w:vAlign w:val="center"/>
          </w:tcPr>
          <w:p w:rsidR="00BD2F15" w:rsidRDefault="00BD2F15" w:rsidP="002A65BF"/>
        </w:tc>
        <w:tc>
          <w:tcPr>
            <w:tcW w:w="1221" w:type="dxa"/>
            <w:vAlign w:val="center"/>
          </w:tcPr>
          <w:p w:rsidR="00BD2F15" w:rsidRDefault="00BD2F15" w:rsidP="002A65BF"/>
        </w:tc>
        <w:tc>
          <w:tcPr>
            <w:tcW w:w="875" w:type="dxa"/>
            <w:vAlign w:val="center"/>
          </w:tcPr>
          <w:p w:rsidR="00BD2F15" w:rsidRDefault="00BD2F15" w:rsidP="00025FE0"/>
        </w:tc>
        <w:tc>
          <w:tcPr>
            <w:tcW w:w="917" w:type="dxa"/>
            <w:vAlign w:val="center"/>
          </w:tcPr>
          <w:p w:rsidR="00BD2F15" w:rsidRDefault="00BD2F15" w:rsidP="00025FE0"/>
        </w:tc>
        <w:tc>
          <w:tcPr>
            <w:tcW w:w="1196" w:type="dxa"/>
            <w:vAlign w:val="center"/>
          </w:tcPr>
          <w:p w:rsidR="00BD2F15" w:rsidRPr="006C3A1B" w:rsidRDefault="00BD2F15" w:rsidP="00025FE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Default="00BD2F15" w:rsidP="00025FE0"/>
        </w:tc>
      </w:tr>
      <w:tr w:rsidR="00BD2F15" w:rsidRPr="0074201D" w:rsidTr="0062180D">
        <w:trPr>
          <w:trHeight w:val="1320"/>
        </w:trPr>
        <w:tc>
          <w:tcPr>
            <w:tcW w:w="1440" w:type="dxa"/>
            <w:vAlign w:val="center"/>
          </w:tcPr>
          <w:p w:rsidR="00BD2F15" w:rsidRPr="0029767C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>MTRZ-0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 w:rsidRPr="0074201D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9</w:t>
            </w:r>
            <w:r w:rsidRPr="0074201D">
              <w:rPr>
                <w:rFonts w:ascii="Arial Narrow" w:hAnsi="Arial Narrow"/>
                <w:sz w:val="16"/>
                <w:szCs w:val="16"/>
              </w:rPr>
              <w:t xml:space="preserve">-2011-2 </w:t>
            </w:r>
          </w:p>
        </w:tc>
        <w:tc>
          <w:tcPr>
            <w:tcW w:w="1585" w:type="dxa"/>
            <w:vAlign w:val="center"/>
          </w:tcPr>
          <w:p w:rsidR="00BD2F15" w:rsidRPr="0074201D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55B58">
              <w:rPr>
                <w:rFonts w:ascii="Arial Narrow" w:hAnsi="Arial Narrow"/>
                <w:sz w:val="16"/>
                <w:szCs w:val="16"/>
              </w:rPr>
              <w:t>Matriz de trazabilidad de Escenarios vs Casos de Prueba</w:t>
            </w:r>
          </w:p>
        </w:tc>
        <w:tc>
          <w:tcPr>
            <w:tcW w:w="1313" w:type="dxa"/>
            <w:vAlign w:val="center"/>
          </w:tcPr>
          <w:p w:rsidR="00BD2F15" w:rsidRDefault="00BD2F15" w:rsidP="002A65BF"/>
        </w:tc>
        <w:tc>
          <w:tcPr>
            <w:tcW w:w="1221" w:type="dxa"/>
            <w:vAlign w:val="center"/>
          </w:tcPr>
          <w:p w:rsidR="00BD2F15" w:rsidRDefault="00BD2F15" w:rsidP="002A65BF"/>
        </w:tc>
        <w:tc>
          <w:tcPr>
            <w:tcW w:w="875" w:type="dxa"/>
            <w:vAlign w:val="center"/>
          </w:tcPr>
          <w:p w:rsidR="00BD2F15" w:rsidRDefault="00BD2F15" w:rsidP="00025FE0"/>
        </w:tc>
        <w:tc>
          <w:tcPr>
            <w:tcW w:w="917" w:type="dxa"/>
            <w:vAlign w:val="center"/>
          </w:tcPr>
          <w:p w:rsidR="00BD2F15" w:rsidRDefault="00BD2F15" w:rsidP="00025FE0"/>
        </w:tc>
        <w:tc>
          <w:tcPr>
            <w:tcW w:w="1196" w:type="dxa"/>
            <w:vAlign w:val="center"/>
          </w:tcPr>
          <w:p w:rsidR="00BD2F15" w:rsidRPr="006C3A1B" w:rsidRDefault="00BD2F15" w:rsidP="00025FE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Default="00BD2F15" w:rsidP="00025FE0"/>
        </w:tc>
      </w:tr>
      <w:tr w:rsidR="00BD2F15" w:rsidRPr="0074201D" w:rsidTr="006F7720">
        <w:trPr>
          <w:trHeight w:val="540"/>
        </w:trPr>
        <w:tc>
          <w:tcPr>
            <w:tcW w:w="1440" w:type="dxa"/>
            <w:vAlign w:val="center"/>
          </w:tcPr>
          <w:p w:rsidR="00BD2F15" w:rsidRPr="0074201D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 w:rsidRPr="0074201D">
              <w:rPr>
                <w:rFonts w:ascii="Arial Narrow" w:hAnsi="Arial Narrow"/>
                <w:sz w:val="16"/>
                <w:szCs w:val="16"/>
              </w:rPr>
              <w:t xml:space="preserve"> MTRZ-0</w:t>
            </w:r>
            <w:r>
              <w:rPr>
                <w:rFonts w:ascii="Arial Narrow" w:hAnsi="Arial Narrow"/>
                <w:sz w:val="16"/>
                <w:szCs w:val="16"/>
              </w:rPr>
              <w:t>21</w:t>
            </w:r>
            <w:r w:rsidRPr="0074201D">
              <w:rPr>
                <w:rFonts w:ascii="Arial Narrow" w:hAnsi="Arial Narrow"/>
                <w:sz w:val="16"/>
                <w:szCs w:val="16"/>
              </w:rPr>
              <w:t>0-2011-2</w:t>
            </w:r>
          </w:p>
        </w:tc>
        <w:tc>
          <w:tcPr>
            <w:tcW w:w="1585" w:type="dxa"/>
            <w:vAlign w:val="center"/>
          </w:tcPr>
          <w:p w:rsidR="00BD2F15" w:rsidRPr="00D55B58" w:rsidRDefault="00BD2F15" w:rsidP="002A65BF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/>
                <w:sz w:val="16"/>
                <w:szCs w:val="16"/>
              </w:rPr>
            </w:pPr>
            <w:r w:rsidRPr="00D55B58">
              <w:rPr>
                <w:rFonts w:ascii="Arial Narrow" w:hAnsi="Arial Narrow"/>
                <w:sz w:val="16"/>
                <w:szCs w:val="16"/>
              </w:rPr>
              <w:t xml:space="preserve">Matriz de trazabilidad de </w:t>
            </w:r>
            <w:r>
              <w:rPr>
                <w:rFonts w:ascii="Arial Narrow" w:hAnsi="Arial Narrow"/>
                <w:sz w:val="16"/>
                <w:szCs w:val="16"/>
              </w:rPr>
              <w:t>Casos DE uso</w:t>
            </w:r>
            <w:r w:rsidRPr="00D55B58">
              <w:rPr>
                <w:rFonts w:ascii="Arial Narrow" w:hAnsi="Arial Narrow"/>
                <w:sz w:val="16"/>
                <w:szCs w:val="16"/>
              </w:rPr>
              <w:t xml:space="preserve"> vs Casos de Prueba</w:t>
            </w:r>
          </w:p>
        </w:tc>
        <w:tc>
          <w:tcPr>
            <w:tcW w:w="1313" w:type="dxa"/>
            <w:vAlign w:val="center"/>
          </w:tcPr>
          <w:p w:rsidR="00BD2F15" w:rsidRPr="00A4647C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BD2F15" w:rsidRPr="00FF7E4A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BD2F15" w:rsidRDefault="00BD2F15" w:rsidP="00025FE0"/>
        </w:tc>
        <w:tc>
          <w:tcPr>
            <w:tcW w:w="917" w:type="dxa"/>
            <w:vAlign w:val="center"/>
          </w:tcPr>
          <w:p w:rsidR="00BD2F15" w:rsidRDefault="00BD2F15" w:rsidP="00025FE0"/>
        </w:tc>
        <w:tc>
          <w:tcPr>
            <w:tcW w:w="1196" w:type="dxa"/>
            <w:vAlign w:val="center"/>
          </w:tcPr>
          <w:p w:rsidR="00BD2F15" w:rsidRPr="006C3A1B" w:rsidRDefault="00BD2F15" w:rsidP="00025FE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Default="00BD2F15" w:rsidP="00025FE0"/>
        </w:tc>
      </w:tr>
      <w:tr w:rsidR="00BD2F15" w:rsidRPr="0074201D" w:rsidTr="006F7720">
        <w:trPr>
          <w:trHeight w:val="505"/>
        </w:trPr>
        <w:tc>
          <w:tcPr>
            <w:tcW w:w="1440" w:type="dxa"/>
            <w:vAlign w:val="center"/>
          </w:tcPr>
          <w:p w:rsidR="00BD2F15" w:rsidRPr="0074201D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REG-02</w:t>
            </w:r>
            <w:r w:rsidRPr="00FB1E28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Pr="00FB1E28">
              <w:rPr>
                <w:rFonts w:ascii="Arial Narrow" w:hAnsi="Arial Narrow"/>
                <w:sz w:val="16"/>
                <w:szCs w:val="16"/>
              </w:rPr>
              <w:t>-2011-2</w:t>
            </w:r>
          </w:p>
        </w:tc>
        <w:tc>
          <w:tcPr>
            <w:tcW w:w="1585" w:type="dxa"/>
            <w:vAlign w:val="center"/>
          </w:tcPr>
          <w:p w:rsidR="00BD2F15" w:rsidRPr="00D55B58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FF1664">
              <w:rPr>
                <w:rFonts w:ascii="Arial Narrow" w:hAnsi="Arial Narrow"/>
                <w:sz w:val="16"/>
                <w:szCs w:val="16"/>
              </w:rPr>
              <w:t>Tabla de Criterios de trazabilidad</w:t>
            </w:r>
          </w:p>
        </w:tc>
        <w:tc>
          <w:tcPr>
            <w:tcW w:w="1313" w:type="dxa"/>
            <w:vAlign w:val="center"/>
          </w:tcPr>
          <w:p w:rsidR="00BD2F15" w:rsidRDefault="00BD2F15" w:rsidP="00061B6E"/>
        </w:tc>
        <w:tc>
          <w:tcPr>
            <w:tcW w:w="1221" w:type="dxa"/>
            <w:vAlign w:val="center"/>
          </w:tcPr>
          <w:p w:rsidR="00BD2F15" w:rsidRPr="00FF7E4A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BD2F15" w:rsidRDefault="00BD2F15" w:rsidP="00061B6E"/>
        </w:tc>
        <w:tc>
          <w:tcPr>
            <w:tcW w:w="917" w:type="dxa"/>
            <w:vAlign w:val="center"/>
          </w:tcPr>
          <w:p w:rsidR="00BD2F15" w:rsidRDefault="00BD2F15" w:rsidP="00061B6E"/>
        </w:tc>
        <w:tc>
          <w:tcPr>
            <w:tcW w:w="1196" w:type="dxa"/>
            <w:vAlign w:val="center"/>
          </w:tcPr>
          <w:p w:rsidR="00BD2F15" w:rsidRPr="006F7720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6F7720"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Default="00BD2F15" w:rsidP="00061B6E"/>
        </w:tc>
      </w:tr>
      <w:tr w:rsidR="00BD2F15" w:rsidRPr="0074201D" w:rsidTr="006F7720">
        <w:trPr>
          <w:trHeight w:val="505"/>
        </w:trPr>
        <w:tc>
          <w:tcPr>
            <w:tcW w:w="1440" w:type="dxa"/>
            <w:vAlign w:val="center"/>
          </w:tcPr>
          <w:p w:rsidR="00BD2F15" w:rsidRPr="0074201D" w:rsidRDefault="00BD2F15" w:rsidP="00061B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REG-02</w:t>
            </w:r>
            <w:r w:rsidRPr="00FB1E28">
              <w:rPr>
                <w:rFonts w:ascii="Arial Narrow" w:hAnsi="Arial Narrow"/>
                <w:sz w:val="16"/>
                <w:szCs w:val="16"/>
              </w:rPr>
              <w:t>02-2011-2</w:t>
            </w:r>
          </w:p>
        </w:tc>
        <w:tc>
          <w:tcPr>
            <w:tcW w:w="1585" w:type="dxa"/>
            <w:vAlign w:val="center"/>
          </w:tcPr>
          <w:p w:rsidR="00BD2F15" w:rsidRPr="00D55B58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FF1664">
              <w:rPr>
                <w:rFonts w:ascii="Arial Narrow" w:hAnsi="Arial Narrow"/>
                <w:sz w:val="16"/>
                <w:szCs w:val="16"/>
              </w:rPr>
              <w:t>Tabla de elementos para el trazado</w:t>
            </w:r>
          </w:p>
        </w:tc>
        <w:tc>
          <w:tcPr>
            <w:tcW w:w="1313" w:type="dxa"/>
            <w:vAlign w:val="center"/>
          </w:tcPr>
          <w:p w:rsidR="00BD2F15" w:rsidRDefault="00BD2F15" w:rsidP="00061B6E"/>
        </w:tc>
        <w:tc>
          <w:tcPr>
            <w:tcW w:w="1221" w:type="dxa"/>
            <w:vAlign w:val="center"/>
          </w:tcPr>
          <w:p w:rsidR="00BD2F15" w:rsidRPr="00FF7E4A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BD2F15" w:rsidRDefault="00BD2F15" w:rsidP="00061B6E"/>
        </w:tc>
        <w:tc>
          <w:tcPr>
            <w:tcW w:w="917" w:type="dxa"/>
            <w:vAlign w:val="center"/>
          </w:tcPr>
          <w:p w:rsidR="00BD2F15" w:rsidRDefault="00BD2F15" w:rsidP="00061B6E"/>
        </w:tc>
        <w:tc>
          <w:tcPr>
            <w:tcW w:w="1196" w:type="dxa"/>
            <w:vAlign w:val="center"/>
          </w:tcPr>
          <w:p w:rsidR="00BD2F15" w:rsidRPr="006F7720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6F7720"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Default="00BD2F15" w:rsidP="00061B6E"/>
        </w:tc>
      </w:tr>
      <w:tr w:rsidR="00BD2F15" w:rsidRPr="0074201D" w:rsidTr="006F7720">
        <w:trPr>
          <w:trHeight w:val="505"/>
        </w:trPr>
        <w:tc>
          <w:tcPr>
            <w:tcW w:w="1440" w:type="dxa"/>
            <w:vAlign w:val="center"/>
          </w:tcPr>
          <w:p w:rsidR="00BD2F15" w:rsidRPr="0074201D" w:rsidRDefault="00BD2F15" w:rsidP="00061B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REG-02</w:t>
            </w:r>
            <w:r w:rsidRPr="00FB1E28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3</w:t>
            </w:r>
            <w:r w:rsidRPr="00FB1E28">
              <w:rPr>
                <w:rFonts w:ascii="Arial Narrow" w:hAnsi="Arial Narrow"/>
                <w:sz w:val="16"/>
                <w:szCs w:val="16"/>
              </w:rPr>
              <w:t>-2011-2</w:t>
            </w:r>
          </w:p>
        </w:tc>
        <w:tc>
          <w:tcPr>
            <w:tcW w:w="1585" w:type="dxa"/>
            <w:vAlign w:val="center"/>
          </w:tcPr>
          <w:p w:rsidR="00BD2F15" w:rsidRPr="00D55B58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FF1664">
              <w:rPr>
                <w:rFonts w:ascii="Arial Narrow" w:hAnsi="Arial Narrow"/>
                <w:sz w:val="16"/>
                <w:szCs w:val="16"/>
              </w:rPr>
              <w:t>Tabla de actualización elementos para el trazado</w:t>
            </w:r>
          </w:p>
        </w:tc>
        <w:tc>
          <w:tcPr>
            <w:tcW w:w="1313" w:type="dxa"/>
            <w:vAlign w:val="center"/>
          </w:tcPr>
          <w:p w:rsidR="00BD2F15" w:rsidRDefault="00BD2F15" w:rsidP="00061B6E"/>
        </w:tc>
        <w:tc>
          <w:tcPr>
            <w:tcW w:w="1221" w:type="dxa"/>
            <w:vAlign w:val="center"/>
          </w:tcPr>
          <w:p w:rsidR="00BD2F15" w:rsidRPr="00FF7E4A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BD2F15" w:rsidRDefault="00BD2F15" w:rsidP="00061B6E"/>
        </w:tc>
        <w:tc>
          <w:tcPr>
            <w:tcW w:w="917" w:type="dxa"/>
            <w:vAlign w:val="center"/>
          </w:tcPr>
          <w:p w:rsidR="00BD2F15" w:rsidRPr="00CC225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BD2F15" w:rsidRPr="00CC225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  <w:r w:rsidRPr="00CC225A">
              <w:rPr>
                <w:rFonts w:ascii="Arial Narrow" w:hAnsi="Arial Narrow"/>
                <w:color w:val="FF0000"/>
                <w:sz w:val="16"/>
                <w:szCs w:val="16"/>
              </w:rPr>
              <w:t>NO APLICADO</w:t>
            </w:r>
          </w:p>
        </w:tc>
        <w:tc>
          <w:tcPr>
            <w:tcW w:w="860" w:type="dxa"/>
            <w:vAlign w:val="center"/>
          </w:tcPr>
          <w:p w:rsidR="00BD2F15" w:rsidRPr="00CC225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BD2F15" w:rsidRPr="0074201D" w:rsidTr="006F7720">
        <w:trPr>
          <w:trHeight w:val="505"/>
        </w:trPr>
        <w:tc>
          <w:tcPr>
            <w:tcW w:w="1440" w:type="dxa"/>
            <w:vAlign w:val="center"/>
          </w:tcPr>
          <w:p w:rsidR="00BD2F15" w:rsidRPr="0074201D" w:rsidRDefault="00BD2F15" w:rsidP="00061B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REG-02</w:t>
            </w:r>
            <w:r w:rsidRPr="00FB1E28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4</w:t>
            </w:r>
            <w:r w:rsidRPr="00FB1E28">
              <w:rPr>
                <w:rFonts w:ascii="Arial Narrow" w:hAnsi="Arial Narrow"/>
                <w:sz w:val="16"/>
                <w:szCs w:val="16"/>
              </w:rPr>
              <w:t>-2011-2</w:t>
            </w:r>
          </w:p>
        </w:tc>
        <w:tc>
          <w:tcPr>
            <w:tcW w:w="1585" w:type="dxa"/>
            <w:vAlign w:val="center"/>
          </w:tcPr>
          <w:p w:rsidR="00BD2F15" w:rsidRPr="00FF1664" w:rsidRDefault="00BD2F15" w:rsidP="00FF1664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FF1664">
              <w:rPr>
                <w:rFonts w:ascii="Arial Narrow" w:hAnsi="Arial Narrow"/>
                <w:sz w:val="16"/>
                <w:szCs w:val="16"/>
              </w:rPr>
              <w:t xml:space="preserve">Tabla de Operaciones de cambio </w:t>
            </w:r>
          </w:p>
          <w:p w:rsidR="00BD2F15" w:rsidRPr="00D55B58" w:rsidRDefault="00BD2F15" w:rsidP="00FF1664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BD2F15" w:rsidRDefault="00BD2F15" w:rsidP="00061B6E"/>
        </w:tc>
        <w:tc>
          <w:tcPr>
            <w:tcW w:w="1221" w:type="dxa"/>
            <w:vAlign w:val="center"/>
          </w:tcPr>
          <w:p w:rsidR="00BD2F15" w:rsidRPr="00FF7E4A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BD2F15" w:rsidRDefault="00BD2F15" w:rsidP="00061B6E"/>
        </w:tc>
        <w:tc>
          <w:tcPr>
            <w:tcW w:w="917" w:type="dxa"/>
            <w:vAlign w:val="center"/>
          </w:tcPr>
          <w:p w:rsidR="00BD2F15" w:rsidRPr="00CC225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BD2F15" w:rsidRPr="00CC225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  <w:r w:rsidRPr="00CC225A">
              <w:rPr>
                <w:rFonts w:ascii="Arial Narrow" w:hAnsi="Arial Narrow"/>
                <w:color w:val="FF0000"/>
                <w:sz w:val="16"/>
                <w:szCs w:val="16"/>
              </w:rPr>
              <w:t>NO APLICADO</w:t>
            </w:r>
          </w:p>
        </w:tc>
        <w:tc>
          <w:tcPr>
            <w:tcW w:w="860" w:type="dxa"/>
            <w:vAlign w:val="center"/>
          </w:tcPr>
          <w:p w:rsidR="00BD2F15" w:rsidRPr="00CC225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BD2F15" w:rsidRPr="0074201D" w:rsidTr="006F7720">
        <w:trPr>
          <w:trHeight w:val="505"/>
        </w:trPr>
        <w:tc>
          <w:tcPr>
            <w:tcW w:w="1440" w:type="dxa"/>
            <w:vAlign w:val="center"/>
          </w:tcPr>
          <w:p w:rsidR="00BD2F15" w:rsidRPr="0074201D" w:rsidRDefault="00BD2F15" w:rsidP="00061B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REG-02</w:t>
            </w:r>
            <w:r w:rsidRPr="00FB1E28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5</w:t>
            </w:r>
            <w:r w:rsidRPr="00FB1E28">
              <w:rPr>
                <w:rFonts w:ascii="Arial Narrow" w:hAnsi="Arial Narrow"/>
                <w:sz w:val="16"/>
                <w:szCs w:val="16"/>
              </w:rPr>
              <w:t>-2011-2</w:t>
            </w:r>
          </w:p>
        </w:tc>
        <w:tc>
          <w:tcPr>
            <w:tcW w:w="1585" w:type="dxa"/>
            <w:vAlign w:val="center"/>
          </w:tcPr>
          <w:p w:rsidR="00BD2F15" w:rsidRPr="00D55B58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FF1664">
              <w:rPr>
                <w:rFonts w:ascii="Arial Narrow" w:hAnsi="Arial Narrow"/>
                <w:sz w:val="16"/>
                <w:szCs w:val="16"/>
              </w:rPr>
              <w:t>Resultado de Puntos de Casos de uso</w:t>
            </w:r>
          </w:p>
        </w:tc>
        <w:tc>
          <w:tcPr>
            <w:tcW w:w="1313" w:type="dxa"/>
            <w:vAlign w:val="center"/>
          </w:tcPr>
          <w:p w:rsidR="00BD2F15" w:rsidRDefault="00BD2F15" w:rsidP="00061B6E"/>
        </w:tc>
        <w:tc>
          <w:tcPr>
            <w:tcW w:w="1221" w:type="dxa"/>
            <w:vAlign w:val="center"/>
          </w:tcPr>
          <w:p w:rsidR="00BD2F15" w:rsidRPr="00FF7E4A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BD2F15" w:rsidRPr="00D65133" w:rsidRDefault="00BD2F15" w:rsidP="002A65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BD2F15" w:rsidRPr="00CC225A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BD2F15" w:rsidRPr="006F7720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6F7720">
              <w:rPr>
                <w:rFonts w:ascii="Arial Narrow" w:hAnsi="Arial Narrow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Pr="00CC225A" w:rsidRDefault="00BD2F15" w:rsidP="002A65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BD2F15" w:rsidRPr="0074201D" w:rsidTr="006F7720">
        <w:trPr>
          <w:trHeight w:val="505"/>
        </w:trPr>
        <w:tc>
          <w:tcPr>
            <w:tcW w:w="1440" w:type="dxa"/>
            <w:vAlign w:val="center"/>
          </w:tcPr>
          <w:p w:rsidR="00BD2F15" w:rsidRPr="00D4316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  <w:r w:rsidRPr="00D4316A">
              <w:rPr>
                <w:rFonts w:ascii="Arial Narrow" w:hAnsi="Arial Narrow"/>
                <w:color w:val="0000FF"/>
                <w:sz w:val="16"/>
                <w:szCs w:val="16"/>
              </w:rPr>
              <w:t xml:space="preserve">REG-0401-2011-02  </w:t>
            </w:r>
          </w:p>
        </w:tc>
        <w:tc>
          <w:tcPr>
            <w:tcW w:w="1585" w:type="dxa"/>
            <w:vAlign w:val="center"/>
          </w:tcPr>
          <w:p w:rsidR="00BD2F15" w:rsidRPr="00D4316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  <w:r w:rsidRPr="00D4316A">
              <w:rPr>
                <w:rFonts w:ascii="Arial Narrow" w:hAnsi="Arial Narrow"/>
                <w:color w:val="0000FF"/>
                <w:sz w:val="16"/>
                <w:szCs w:val="16"/>
              </w:rPr>
              <w:t>TABLA DE ESCENARIOS POR CASO DE USO CU-02 Mantenimiento de Preguntas</w:t>
            </w:r>
          </w:p>
        </w:tc>
        <w:tc>
          <w:tcPr>
            <w:tcW w:w="1313" w:type="dxa"/>
            <w:vAlign w:val="center"/>
          </w:tcPr>
          <w:p w:rsidR="00BD2F15" w:rsidRPr="00D4316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BD2F15" w:rsidRPr="00D4316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BD2F15" w:rsidRPr="00D4316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BD2F15" w:rsidRPr="00D4316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BD2F15" w:rsidRPr="00D4316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  <w:r w:rsidRPr="00D4316A">
              <w:rPr>
                <w:rFonts w:ascii="Arial Narrow" w:hAnsi="Arial Narrow"/>
                <w:color w:val="0000FF"/>
                <w:sz w:val="16"/>
                <w:szCs w:val="16"/>
              </w:rPr>
              <w:t>---</w:t>
            </w:r>
          </w:p>
        </w:tc>
        <w:tc>
          <w:tcPr>
            <w:tcW w:w="860" w:type="dxa"/>
            <w:vAlign w:val="center"/>
          </w:tcPr>
          <w:p w:rsidR="00BD2F15" w:rsidRPr="00D4316A" w:rsidRDefault="00BD2F15" w:rsidP="00061B6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</w:tr>
    </w:tbl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Pr="00CF4B68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  <w:b/>
          <w:color w:val="0000FF"/>
          <w:sz w:val="16"/>
          <w:szCs w:val="16"/>
        </w:rPr>
      </w:pPr>
      <w:r w:rsidRPr="00CF4B68">
        <w:rPr>
          <w:rFonts w:ascii="Arial Narrow" w:hAnsi="Arial Narrow"/>
          <w:b/>
          <w:color w:val="0000FF"/>
          <w:sz w:val="16"/>
          <w:szCs w:val="16"/>
        </w:rPr>
        <w:t xml:space="preserve">NOTA: SE HACE REFERENCIA  AL REGISTRO REG-0401-2011-02 </w:t>
      </w:r>
      <w:r>
        <w:rPr>
          <w:rFonts w:ascii="Arial Narrow" w:hAnsi="Arial Narrow"/>
          <w:b/>
          <w:color w:val="0000FF"/>
          <w:sz w:val="16"/>
          <w:szCs w:val="16"/>
        </w:rPr>
        <w:t xml:space="preserve"> TABLA  </w:t>
      </w:r>
      <w:r w:rsidRPr="00C644DE">
        <w:rPr>
          <w:rFonts w:ascii="Arial Narrow" w:hAnsi="Arial Narrow"/>
          <w:b/>
          <w:color w:val="0000FF"/>
          <w:sz w:val="16"/>
          <w:szCs w:val="16"/>
        </w:rPr>
        <w:t>DE ESCENARIOS POR CASO DE USO</w:t>
      </w:r>
      <w:r w:rsidRPr="00CF4B68">
        <w:rPr>
          <w:rFonts w:ascii="Arial Narrow" w:hAnsi="Arial Narrow"/>
          <w:b/>
          <w:color w:val="0000FF"/>
          <w:sz w:val="16"/>
          <w:szCs w:val="16"/>
        </w:rPr>
        <w:t xml:space="preserve"> DEL PROC</w:t>
      </w:r>
      <w:r>
        <w:rPr>
          <w:rFonts w:ascii="Arial Narrow" w:hAnsi="Arial Narrow"/>
          <w:b/>
          <w:color w:val="0000FF"/>
          <w:sz w:val="16"/>
          <w:szCs w:val="16"/>
        </w:rPr>
        <w:t>E</w:t>
      </w:r>
      <w:r w:rsidRPr="00CF4B68">
        <w:rPr>
          <w:rFonts w:ascii="Arial Narrow" w:hAnsi="Arial Narrow"/>
          <w:b/>
          <w:color w:val="0000FF"/>
          <w:sz w:val="16"/>
          <w:szCs w:val="16"/>
        </w:rPr>
        <w:t xml:space="preserve">DIMIENTO PARA </w:t>
      </w:r>
      <w:smartTag w:uri="urn:schemas-microsoft-com:office:smarttags" w:element="PersonName">
        <w:smartTagPr>
          <w:attr w:name="ProductID" w:val="LA VERIFICACION DE"/>
        </w:smartTagPr>
        <w:r w:rsidRPr="00CF4B68">
          <w:rPr>
            <w:rFonts w:ascii="Arial Narrow" w:hAnsi="Arial Narrow"/>
            <w:b/>
            <w:color w:val="0000FF"/>
            <w:sz w:val="16"/>
            <w:szCs w:val="16"/>
          </w:rPr>
          <w:t>LA VERIFICACION DE</w:t>
        </w:r>
      </w:smartTag>
      <w:r w:rsidRPr="00CF4B68">
        <w:rPr>
          <w:rFonts w:ascii="Arial Narrow" w:hAnsi="Arial Narrow"/>
          <w:b/>
          <w:color w:val="0000FF"/>
          <w:sz w:val="16"/>
          <w:szCs w:val="16"/>
        </w:rPr>
        <w:t xml:space="preserve"> PRODUCTOS  DESOFTWARE</w:t>
      </w: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0C7750">
      <w:pPr>
        <w:pStyle w:val="ListParagraph"/>
        <w:tabs>
          <w:tab w:val="left" w:pos="7140"/>
        </w:tabs>
        <w:ind w:left="360"/>
        <w:rPr>
          <w:rFonts w:ascii="Arial Narrow" w:hAnsi="Arial Narrow"/>
        </w:rPr>
      </w:pPr>
    </w:p>
    <w:p w:rsidR="00BD2F15" w:rsidRDefault="00BD2F15" w:rsidP="00A013CF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MTRZ-0201-2011-2  </w:t>
      </w:r>
      <w:r w:rsidRPr="008B650B">
        <w:rPr>
          <w:rFonts w:ascii="Arial Narrow" w:hAnsi="Arial Narrow"/>
        </w:rPr>
        <w:t>Matriz de trazabilidad de Stakeholders vs Características</w:t>
      </w:r>
    </w:p>
    <w:p w:rsidR="00BD2F15" w:rsidRDefault="00BD2F15" w:rsidP="00A013CF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Pr="00CC225A" w:rsidRDefault="00BD2F15" w:rsidP="00A013CF">
      <w:pPr>
        <w:pStyle w:val="ListParagraph"/>
        <w:tabs>
          <w:tab w:val="left" w:pos="7140"/>
        </w:tabs>
        <w:ind w:left="360" w:hanging="540"/>
        <w:rPr>
          <w:rFonts w:ascii="Arial Narrow" w:hAnsi="Arial Narrow"/>
          <w:color w:val="FF0000"/>
        </w:rPr>
      </w:pPr>
      <w:r w:rsidRPr="00CC225A">
        <w:rPr>
          <w:rFonts w:ascii="Arial Narrow" w:hAnsi="Arial Narrow"/>
          <w:color w:val="FF0000"/>
        </w:rPr>
        <w:t>No aplicado</w:t>
      </w:r>
    </w:p>
    <w:p w:rsidR="00BD2F15" w:rsidRDefault="00BD2F15" w:rsidP="00A013CF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MTRZ-0202-2011-2  </w:t>
      </w:r>
      <w:r w:rsidRPr="00713749">
        <w:rPr>
          <w:rFonts w:ascii="Arial Narrow" w:hAnsi="Arial Narrow"/>
        </w:rPr>
        <w:t>Matriz de trazabilidad de Actores vs Casos de Uso</w: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Pr="006D25D4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 w:rsidRPr="007769C1">
        <w:rPr>
          <w:rFonts w:ascii="Arial Narrow" w:hAnsi="Arial Narr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2.25pt;height:275.25pt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MTRZ-0203-2011-2  </w:t>
      </w:r>
      <w:r w:rsidRPr="00713749">
        <w:rPr>
          <w:rFonts w:ascii="Arial Narrow" w:hAnsi="Arial Narrow"/>
        </w:rPr>
        <w:t>Matriz de trazabilidad de Características vs Casos de uso</w:t>
      </w:r>
    </w:p>
    <w:p w:rsidR="00BD2F15" w:rsidRDefault="00BD2F15" w:rsidP="00713749">
      <w:pPr>
        <w:pStyle w:val="ListParagraph"/>
        <w:tabs>
          <w:tab w:val="left" w:pos="7140"/>
        </w:tabs>
        <w:ind w:left="360" w:hanging="540"/>
        <w:rPr>
          <w:rFonts w:ascii="Arial Narrow" w:hAnsi="Arial Narrow"/>
          <w:color w:val="FF0000"/>
        </w:rPr>
      </w:pPr>
    </w:p>
    <w:p w:rsidR="00BD2F15" w:rsidRPr="00CC225A" w:rsidRDefault="00BD2F15" w:rsidP="00713749">
      <w:pPr>
        <w:pStyle w:val="ListParagraph"/>
        <w:tabs>
          <w:tab w:val="left" w:pos="7140"/>
        </w:tabs>
        <w:ind w:left="360" w:hanging="540"/>
        <w:rPr>
          <w:rFonts w:ascii="Arial Narrow" w:hAnsi="Arial Narrow"/>
          <w:color w:val="FF0000"/>
        </w:rPr>
      </w:pPr>
      <w:r w:rsidRPr="00CC225A">
        <w:rPr>
          <w:rFonts w:ascii="Arial Narrow" w:hAnsi="Arial Narrow"/>
          <w:color w:val="FF0000"/>
        </w:rPr>
        <w:t>No aplicado</w: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Pr="003A74F7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MTRZ-0204-2011-2 </w:t>
      </w:r>
      <w:r w:rsidRPr="003A74F7">
        <w:rPr>
          <w:rFonts w:ascii="Arial Narrow" w:hAnsi="Arial Narrow"/>
        </w:rPr>
        <w:t>Matriz de trazabilidad de Casos de uso vs Clases el Análisis</w: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Pr="006D25D4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 w:rsidRPr="007769C1">
        <w:rPr>
          <w:rFonts w:ascii="Arial Narrow" w:hAnsi="Arial Narrow"/>
        </w:rPr>
        <w:pict>
          <v:shape id="_x0000_i1028" type="#_x0000_t75" style="width:269.25pt;height:312.75pt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Pr="00ED06EF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MTRZ-0205-2011-2 </w:t>
      </w:r>
      <w:r w:rsidRPr="00ED06EF">
        <w:rPr>
          <w:rFonts w:ascii="Arial Narrow" w:hAnsi="Arial Narrow"/>
        </w:rPr>
        <w:t>Matriz de trazabilidad de Requerimientos vs Casos de Uso</w: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 w:rsidRPr="007769C1">
        <w:rPr>
          <w:rFonts w:ascii="Arial Narrow" w:hAnsi="Arial Narrow"/>
        </w:rPr>
        <w:pict>
          <v:shape id="_x0000_i1029" type="#_x0000_t75" style="width:435pt;height:186.75pt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MTRZ-0206-2011-2  </w:t>
      </w:r>
      <w:r w:rsidRPr="0096413C">
        <w:rPr>
          <w:rFonts w:ascii="Arial Narrow" w:hAnsi="Arial Narrow"/>
        </w:rPr>
        <w:t>Matriz de trazabilidad de Casos de uso vs Diagramas de interacción</w: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Pr="006D25D4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 w:rsidRPr="007769C1">
        <w:rPr>
          <w:rFonts w:ascii="Arial Narrow" w:hAnsi="Arial Narrow"/>
        </w:rPr>
        <w:pict>
          <v:shape id="_x0000_i1030" type="#_x0000_t75" style="width:240.75pt;height:322.5pt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MTRZ-0207-2011-2  </w:t>
      </w:r>
      <w:r w:rsidRPr="00812750">
        <w:rPr>
          <w:rFonts w:ascii="Arial Narrow" w:hAnsi="Arial Narrow"/>
        </w:rPr>
        <w:t>Matriz de trazabilidad de Diagramas de Interacción vs Clases del Análisis</w: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 w:rsidRPr="007769C1">
        <w:rPr>
          <w:rFonts w:ascii="Arial Narrow" w:hAnsi="Arial Narrow"/>
        </w:rPr>
        <w:pict>
          <v:shape id="_x0000_i1031" type="#_x0000_t75" style="width:231pt;height:191.25pt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Pr="0026696C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MTRZ-0208-2011-2 </w:t>
      </w:r>
      <w:r w:rsidRPr="0026696C">
        <w:rPr>
          <w:rFonts w:ascii="Arial Narrow" w:hAnsi="Arial Narrow"/>
        </w:rPr>
        <w:t>Matriz de trazabilidad de Escenarios vs Casos de Uso</w: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 w:rsidRPr="007769C1">
        <w:rPr>
          <w:rFonts w:ascii="Arial Narrow" w:hAnsi="Arial Narrow"/>
        </w:rPr>
        <w:pict>
          <v:shape id="_x0000_i1032" type="#_x0000_t75" style="width:425.25pt;height:221.25pt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D2F15" w:rsidRPr="009E2712" w:rsidRDefault="00BD2F15" w:rsidP="0026696C">
      <w:pPr>
        <w:tabs>
          <w:tab w:val="left" w:pos="7140"/>
        </w:tabs>
        <w:rPr>
          <w:rFonts w:ascii="Arial Narrow" w:hAnsi="Arial Narrow"/>
          <w:color w:val="0000FF"/>
          <w:sz w:val="18"/>
          <w:szCs w:val="18"/>
        </w:rPr>
      </w:pPr>
      <w:r w:rsidRPr="009E2712">
        <w:rPr>
          <w:rFonts w:ascii="Arial Narrow" w:hAnsi="Arial Narrow"/>
          <w:color w:val="0000FF"/>
          <w:sz w:val="18"/>
          <w:szCs w:val="18"/>
        </w:rPr>
        <w:t>ESCENARIOS DEFINIDOS EN REG-0401-2011-02  - TABLA DE ESCENARIOS POR CASO DE USO CU-02 Mantenimiento de Preguntas</w:t>
      </w:r>
    </w:p>
    <w:p w:rsidR="00BD2F15" w:rsidRPr="006D25D4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Pr="009E2712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MTRZ-0209-2011-2 </w:t>
      </w:r>
      <w:r w:rsidRPr="009E2712">
        <w:rPr>
          <w:rFonts w:ascii="Arial Narrow" w:hAnsi="Arial Narrow"/>
        </w:rPr>
        <w:t>Matriz de trazabilidad de Escenarios vs Casos de Prueba</w: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 w:rsidRPr="007769C1">
        <w:rPr>
          <w:rFonts w:ascii="Arial Narrow" w:hAnsi="Arial Narrow"/>
        </w:rPr>
        <w:pict>
          <v:shape id="_x0000_i1033" type="#_x0000_t75" style="width:178.5pt;height:177pt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D2F15" w:rsidRPr="009E2712" w:rsidRDefault="00BD2F15" w:rsidP="009E2712">
      <w:pPr>
        <w:tabs>
          <w:tab w:val="left" w:pos="7140"/>
        </w:tabs>
        <w:rPr>
          <w:rFonts w:ascii="Arial Narrow" w:hAnsi="Arial Narrow"/>
          <w:color w:val="0000FF"/>
          <w:sz w:val="18"/>
          <w:szCs w:val="18"/>
        </w:rPr>
      </w:pPr>
      <w:r w:rsidRPr="009E2712">
        <w:rPr>
          <w:rFonts w:ascii="Arial Narrow" w:hAnsi="Arial Narrow"/>
          <w:color w:val="0000FF"/>
          <w:sz w:val="18"/>
          <w:szCs w:val="18"/>
        </w:rPr>
        <w:t>ESCENARIOS DEFINIDOS EN REG-0401-2011-02  - TABLA DE ESCENARIOS POR CASO DE USO CU-02 Mantenimiento de Preguntas</w:t>
      </w:r>
      <w:r w:rsidRPr="009E2712">
        <w:rPr>
          <w:rFonts w:ascii="Arial Narrow" w:hAnsi="Arial Narrow"/>
          <w:color w:val="0000FF"/>
          <w:sz w:val="18"/>
          <w:szCs w:val="18"/>
        </w:rPr>
        <w:br/>
        <w:t xml:space="preserve">CASOS DE PRUEBA DEFINIDOS EN REG-0402-2011-02  - TABLA DE CASOS DE PRUEBA POR ESCENARIO DEL CASO DE USO CU-02 Mantenimiento de Preguntas </w: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987C8E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>
        <w:rPr>
          <w:rFonts w:ascii="Arial Narrow" w:hAnsi="Arial Narrow"/>
        </w:rPr>
        <w:t xml:space="preserve">MTRZ-0210-2011-2 </w:t>
      </w:r>
      <w:r w:rsidRPr="009E2712">
        <w:rPr>
          <w:rFonts w:ascii="Arial Narrow" w:hAnsi="Arial Narrow"/>
        </w:rPr>
        <w:t>Matriz de trazabilidad de Casos de uso vs Casos de prueba</w:t>
      </w:r>
    </w:p>
    <w:p w:rsidR="00BD2F15" w:rsidRDefault="00BD2F15" w:rsidP="00987C8E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Pr="009E2712" w:rsidRDefault="00BD2F15" w:rsidP="00987C8E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  <w:r w:rsidRPr="007769C1">
        <w:rPr>
          <w:rFonts w:ascii="Arial Narrow" w:hAnsi="Arial Narrow"/>
        </w:rPr>
        <w:pict>
          <v:shape id="_x0000_i1034" type="#_x0000_t75" style="width:233.25pt;height:336pt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D2F15" w:rsidRPr="009E2712" w:rsidRDefault="00BD2F15" w:rsidP="009E2712">
      <w:pPr>
        <w:tabs>
          <w:tab w:val="left" w:pos="7140"/>
        </w:tabs>
        <w:rPr>
          <w:rFonts w:ascii="Arial Narrow" w:hAnsi="Arial Narrow"/>
          <w:color w:val="0000FF"/>
          <w:sz w:val="18"/>
          <w:szCs w:val="18"/>
        </w:rPr>
      </w:pPr>
      <w:r w:rsidRPr="009E2712">
        <w:rPr>
          <w:rFonts w:ascii="Arial Narrow" w:hAnsi="Arial Narrow"/>
          <w:color w:val="0000FF"/>
          <w:sz w:val="18"/>
          <w:szCs w:val="18"/>
        </w:rPr>
        <w:t xml:space="preserve">CASOS DE PRUEBA DEFINIDOS EN REG-0402-2011-02  - TABLA DE CASOS DE PRUEBA POR ESCENARIO DEL CASO DE USO CU-02 Mantenimiento de Preguntas </w:t>
      </w: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AA1251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p w:rsidR="00BD2F15" w:rsidRDefault="00BD2F15" w:rsidP="00FE5226">
      <w:pPr>
        <w:tabs>
          <w:tab w:val="left" w:pos="7140"/>
        </w:tabs>
        <w:rPr>
          <w:rFonts w:ascii="Arial Narrow" w:hAnsi="Arial Narrow"/>
        </w:rPr>
      </w:pPr>
      <w:bookmarkStart w:id="1" w:name="OLE_LINK3"/>
      <w:bookmarkStart w:id="2" w:name="OLE_LINK4"/>
      <w:r>
        <w:rPr>
          <w:rFonts w:ascii="Arial Narrow" w:hAnsi="Arial Narrow"/>
        </w:rPr>
        <w:t xml:space="preserve">REG-0201-2011-2 </w:t>
      </w:r>
      <w:bookmarkEnd w:id="1"/>
      <w:bookmarkEnd w:id="2"/>
      <w:r>
        <w:rPr>
          <w:rFonts w:ascii="Arial Narrow" w:hAnsi="Arial Narrow"/>
        </w:rPr>
        <w:t>Tabla de Criterios de trazabilidad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48"/>
        <w:gridCol w:w="2148"/>
        <w:gridCol w:w="2149"/>
        <w:gridCol w:w="2149"/>
      </w:tblGrid>
      <w:tr w:rsidR="00BD2F15" w:rsidRPr="00D54976" w:rsidTr="001B0246">
        <w:trPr>
          <w:trHeight w:val="529"/>
        </w:trPr>
        <w:tc>
          <w:tcPr>
            <w:tcW w:w="2148" w:type="dxa"/>
            <w:shd w:val="clear" w:color="auto" w:fill="8DB3E2"/>
            <w:vAlign w:val="center"/>
          </w:tcPr>
          <w:p w:rsidR="00BD2F15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D2F15" w:rsidRPr="00D5497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54976">
              <w:rPr>
                <w:rFonts w:ascii="Arial Narrow" w:hAnsi="Arial Narrow"/>
                <w:b/>
                <w:sz w:val="18"/>
                <w:szCs w:val="18"/>
              </w:rPr>
              <w:t>ID Criterio</w:t>
            </w:r>
          </w:p>
          <w:p w:rsidR="00BD2F15" w:rsidRPr="00D5497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8DB3E2"/>
            <w:vAlign w:val="center"/>
          </w:tcPr>
          <w:p w:rsidR="00BD2F15" w:rsidRPr="00D5497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54976">
              <w:rPr>
                <w:rFonts w:ascii="Arial Narrow" w:hAnsi="Arial Narrow"/>
                <w:b/>
                <w:sz w:val="18"/>
                <w:szCs w:val="18"/>
              </w:rPr>
              <w:t>Descripción</w:t>
            </w:r>
          </w:p>
        </w:tc>
        <w:tc>
          <w:tcPr>
            <w:tcW w:w="2149" w:type="dxa"/>
            <w:shd w:val="clear" w:color="auto" w:fill="8DB3E2"/>
            <w:vAlign w:val="center"/>
          </w:tcPr>
          <w:p w:rsidR="00BD2F15" w:rsidRPr="00D5497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54976">
              <w:rPr>
                <w:rFonts w:ascii="Arial Narrow" w:hAnsi="Arial Narrow"/>
                <w:b/>
                <w:sz w:val="18"/>
                <w:szCs w:val="18"/>
              </w:rPr>
              <w:t>Tipo Criterio</w:t>
            </w:r>
          </w:p>
        </w:tc>
        <w:tc>
          <w:tcPr>
            <w:tcW w:w="2149" w:type="dxa"/>
            <w:shd w:val="clear" w:color="auto" w:fill="8DB3E2"/>
            <w:vAlign w:val="center"/>
          </w:tcPr>
          <w:p w:rsidR="00BD2F15" w:rsidRPr="00D5497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54976">
              <w:rPr>
                <w:rFonts w:ascii="Arial Narrow" w:hAnsi="Arial Narrow"/>
                <w:b/>
                <w:sz w:val="18"/>
                <w:szCs w:val="18"/>
              </w:rPr>
              <w:t>Resultado</w:t>
            </w:r>
          </w:p>
        </w:tc>
      </w:tr>
      <w:tr w:rsidR="00BD2F15" w:rsidRPr="00D54976" w:rsidTr="00D54976">
        <w:trPr>
          <w:trHeight w:val="324"/>
        </w:trPr>
        <w:tc>
          <w:tcPr>
            <w:tcW w:w="2148" w:type="dxa"/>
          </w:tcPr>
          <w:p w:rsidR="00BD2F15" w:rsidRPr="00D54976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 w:rsidRPr="00D54976">
              <w:rPr>
                <w:rFonts w:ascii="Arial Narrow" w:hAnsi="Arial Narrow"/>
                <w:sz w:val="18"/>
                <w:szCs w:val="18"/>
              </w:rPr>
              <w:t>CR-0</w:t>
            </w:r>
            <w:r>
              <w:rPr>
                <w:rFonts w:ascii="Arial Narrow" w:hAnsi="Arial Narrow"/>
                <w:sz w:val="18"/>
                <w:szCs w:val="18"/>
              </w:rPr>
              <w:t>0</w:t>
            </w:r>
            <w:r w:rsidRPr="00D54976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2148" w:type="dxa"/>
          </w:tcPr>
          <w:p w:rsidR="00BD2F15" w:rsidRPr="00D54976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 w:rsidRPr="00D54976">
              <w:rPr>
                <w:rFonts w:ascii="Arial Narrow" w:hAnsi="Arial Narrow"/>
                <w:sz w:val="18"/>
                <w:szCs w:val="18"/>
              </w:rPr>
              <w:t>Puntos de Casos de uso</w:t>
            </w:r>
          </w:p>
        </w:tc>
        <w:tc>
          <w:tcPr>
            <w:tcW w:w="2149" w:type="dxa"/>
          </w:tcPr>
          <w:p w:rsidR="00BD2F15" w:rsidRPr="00D54976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 w:rsidRPr="00D54976">
              <w:rPr>
                <w:rFonts w:ascii="Arial Narrow" w:hAnsi="Arial Narrow"/>
                <w:sz w:val="18"/>
                <w:szCs w:val="18"/>
              </w:rPr>
              <w:t>Análisis Costo – beneficio</w:t>
            </w:r>
          </w:p>
        </w:tc>
        <w:tc>
          <w:tcPr>
            <w:tcW w:w="2149" w:type="dxa"/>
          </w:tcPr>
          <w:p w:rsidR="00BD2F15" w:rsidRPr="00D54976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 w:rsidRPr="00D54976">
              <w:rPr>
                <w:rFonts w:ascii="Arial Narrow" w:hAnsi="Arial Narrow"/>
                <w:sz w:val="18"/>
                <w:szCs w:val="18"/>
              </w:rPr>
              <w:t>Permitió mejorar la estimación de horas-hombre del Proyecto de Procesamiento de datos censales</w:t>
            </w:r>
          </w:p>
        </w:tc>
      </w:tr>
    </w:tbl>
    <w:p w:rsidR="00BD2F15" w:rsidRDefault="00BD2F15" w:rsidP="00FE5226">
      <w:pPr>
        <w:tabs>
          <w:tab w:val="left" w:pos="7140"/>
        </w:tabs>
        <w:spacing w:after="0"/>
        <w:rPr>
          <w:rFonts w:ascii="Arial Narrow" w:hAnsi="Arial Narrow"/>
          <w:sz w:val="16"/>
          <w:szCs w:val="16"/>
        </w:rPr>
      </w:pPr>
    </w:p>
    <w:p w:rsidR="00BD2F15" w:rsidRDefault="00BD2F15" w:rsidP="00FE5226">
      <w:pPr>
        <w:tabs>
          <w:tab w:val="left" w:pos="7140"/>
        </w:tabs>
        <w:rPr>
          <w:rFonts w:ascii="Arial Narrow" w:hAnsi="Arial Narrow"/>
        </w:rPr>
      </w:pPr>
    </w:p>
    <w:p w:rsidR="00BD2F15" w:rsidRDefault="00BD2F15" w:rsidP="00FE5226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REG-0202-2011-2 Tabla de elementos para el trazado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48"/>
        <w:gridCol w:w="2148"/>
        <w:gridCol w:w="2149"/>
        <w:gridCol w:w="2149"/>
      </w:tblGrid>
      <w:tr w:rsidR="00BD2F15" w:rsidRPr="003D5236" w:rsidTr="001B4D95">
        <w:trPr>
          <w:trHeight w:val="458"/>
        </w:trPr>
        <w:tc>
          <w:tcPr>
            <w:tcW w:w="2148" w:type="dxa"/>
            <w:shd w:val="clear" w:color="auto" w:fill="8DB3E2"/>
            <w:vAlign w:val="center"/>
          </w:tcPr>
          <w:p w:rsidR="00BD2F15" w:rsidRPr="003D523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D2F15" w:rsidRPr="003D523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3D5236">
              <w:rPr>
                <w:rFonts w:ascii="Arial Narrow" w:hAnsi="Arial Narrow"/>
                <w:b/>
                <w:sz w:val="18"/>
                <w:szCs w:val="18"/>
              </w:rPr>
              <w:t>ID Elemento</w:t>
            </w:r>
          </w:p>
          <w:p w:rsidR="00BD2F15" w:rsidRPr="003D523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8DB3E2"/>
            <w:vAlign w:val="center"/>
          </w:tcPr>
          <w:p w:rsidR="00BD2F15" w:rsidRPr="003D523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3D5236">
              <w:rPr>
                <w:rFonts w:ascii="Arial Narrow" w:hAnsi="Arial Narrow"/>
                <w:b/>
                <w:sz w:val="18"/>
                <w:szCs w:val="18"/>
              </w:rPr>
              <w:t>Descripción Elemento</w:t>
            </w:r>
          </w:p>
        </w:tc>
        <w:tc>
          <w:tcPr>
            <w:tcW w:w="2149" w:type="dxa"/>
            <w:shd w:val="clear" w:color="auto" w:fill="8DB3E2"/>
            <w:vAlign w:val="center"/>
          </w:tcPr>
          <w:p w:rsidR="00BD2F15" w:rsidRPr="003D523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3D5236">
              <w:rPr>
                <w:rFonts w:ascii="Arial Narrow" w:hAnsi="Arial Narrow"/>
                <w:b/>
                <w:sz w:val="18"/>
                <w:szCs w:val="18"/>
              </w:rPr>
              <w:t>Asociado a Matriz</w:t>
            </w:r>
          </w:p>
        </w:tc>
        <w:tc>
          <w:tcPr>
            <w:tcW w:w="2149" w:type="dxa"/>
            <w:shd w:val="clear" w:color="auto" w:fill="8DB3E2"/>
            <w:vAlign w:val="center"/>
          </w:tcPr>
          <w:p w:rsidR="00BD2F15" w:rsidRPr="003D5236" w:rsidRDefault="00BD2F15" w:rsidP="001B0246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3D5236">
              <w:rPr>
                <w:rFonts w:ascii="Arial Narrow" w:hAnsi="Arial Narrow"/>
                <w:b/>
                <w:sz w:val="18"/>
                <w:szCs w:val="18"/>
              </w:rPr>
              <w:t>Observación</w:t>
            </w:r>
          </w:p>
        </w:tc>
      </w:tr>
      <w:tr w:rsidR="00BD2F15" w:rsidRPr="003D5236" w:rsidTr="006249E3">
        <w:trPr>
          <w:trHeight w:val="317"/>
        </w:trPr>
        <w:tc>
          <w:tcPr>
            <w:tcW w:w="2148" w:type="dxa"/>
            <w:vMerge w:val="restart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3D5236">
              <w:rPr>
                <w:rFonts w:ascii="Arial Narrow" w:hAnsi="Arial Narrow"/>
                <w:b/>
                <w:sz w:val="18"/>
                <w:szCs w:val="18"/>
              </w:rPr>
              <w:t>EL-0</w:t>
            </w:r>
            <w:r>
              <w:rPr>
                <w:rFonts w:ascii="Arial Narrow" w:hAnsi="Arial Narrow"/>
                <w:b/>
                <w:sz w:val="18"/>
                <w:szCs w:val="18"/>
              </w:rPr>
              <w:t>0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2148" w:type="dxa"/>
            <w:vMerge w:val="restart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3D5236">
              <w:rPr>
                <w:rFonts w:ascii="Arial Narrow" w:hAnsi="Arial Narrow"/>
                <w:b/>
                <w:sz w:val="18"/>
                <w:szCs w:val="18"/>
              </w:rPr>
              <w:t>Caso de uso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bookmarkStart w:id="3" w:name="OLE_LINK7"/>
            <w:bookmarkStart w:id="4" w:name="OLE_LINK8"/>
            <w:r w:rsidRPr="003D5236">
              <w:rPr>
                <w:rFonts w:ascii="Arial Narrow" w:hAnsi="Arial Narrow"/>
                <w:b/>
                <w:sz w:val="18"/>
                <w:szCs w:val="18"/>
              </w:rPr>
              <w:t>MTRZ-0202-2011-2</w:t>
            </w:r>
            <w:bookmarkEnd w:id="3"/>
            <w:bookmarkEnd w:id="4"/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336"/>
        </w:trPr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3D5236">
              <w:rPr>
                <w:rFonts w:ascii="Arial Narrow" w:hAnsi="Arial Narrow"/>
                <w:b/>
                <w:sz w:val="18"/>
                <w:szCs w:val="18"/>
              </w:rPr>
              <w:t>MTRZ-0</w:t>
            </w: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Pr="00D20B74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 definido</w:t>
            </w:r>
          </w:p>
        </w:tc>
      </w:tr>
      <w:tr w:rsidR="00BD2F15" w:rsidRPr="003D5236" w:rsidTr="006249E3">
        <w:trPr>
          <w:trHeight w:val="336"/>
        </w:trPr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336"/>
        </w:trPr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MTRZ-0205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336"/>
        </w:trPr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6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336"/>
        </w:trPr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MTRZ-0208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Pr="00F02815" w:rsidRDefault="00BD2F15" w:rsidP="006249E3">
            <w:r w:rsidRPr="00F02815">
              <w:t>---</w:t>
            </w:r>
          </w:p>
        </w:tc>
      </w:tr>
      <w:tr w:rsidR="00BD2F15" w:rsidRPr="003D5236" w:rsidTr="00F02815">
        <w:trPr>
          <w:trHeight w:val="720"/>
        </w:trPr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9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Pr="00F02815" w:rsidRDefault="00BD2F15" w:rsidP="006249E3">
            <w:r>
              <w:t>---</w:t>
            </w:r>
          </w:p>
        </w:tc>
      </w:tr>
      <w:tr w:rsidR="00BD2F15" w:rsidRPr="003D5236" w:rsidTr="006249E3">
        <w:trPr>
          <w:trHeight w:val="315"/>
        </w:trPr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vMerge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BD2F15" w:rsidRDefault="00BD2F15" w:rsidP="006249E3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MTRZ-021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0-2011-2</w:t>
            </w:r>
          </w:p>
        </w:tc>
        <w:tc>
          <w:tcPr>
            <w:tcW w:w="2149" w:type="dxa"/>
            <w:vAlign w:val="center"/>
          </w:tcPr>
          <w:p w:rsidR="00BD2F15" w:rsidRDefault="00BD2F15" w:rsidP="006249E3">
            <w:r>
              <w:t>---</w:t>
            </w:r>
          </w:p>
        </w:tc>
      </w:tr>
      <w:tr w:rsidR="00BD2F15" w:rsidRPr="003D5236" w:rsidTr="006249E3">
        <w:trPr>
          <w:trHeight w:val="336"/>
        </w:trPr>
        <w:tc>
          <w:tcPr>
            <w:tcW w:w="2148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EL-002</w:t>
            </w:r>
          </w:p>
        </w:tc>
        <w:tc>
          <w:tcPr>
            <w:tcW w:w="2148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Stakeholder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 definido</w:t>
            </w:r>
          </w:p>
        </w:tc>
      </w:tr>
      <w:tr w:rsidR="00BD2F15" w:rsidRPr="003D5236" w:rsidTr="006249E3">
        <w:trPr>
          <w:trHeight w:val="336"/>
        </w:trPr>
        <w:tc>
          <w:tcPr>
            <w:tcW w:w="2148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EL-003</w:t>
            </w:r>
          </w:p>
        </w:tc>
        <w:tc>
          <w:tcPr>
            <w:tcW w:w="2148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Actor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02-2011-2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405"/>
        </w:trPr>
        <w:tc>
          <w:tcPr>
            <w:tcW w:w="2148" w:type="dxa"/>
            <w:vMerge w:val="restart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EL-004</w:t>
            </w:r>
          </w:p>
        </w:tc>
        <w:tc>
          <w:tcPr>
            <w:tcW w:w="2148" w:type="dxa"/>
            <w:vMerge w:val="restart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Característica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Default="00BD2F15" w:rsidP="006249E3">
            <w:r w:rsidRPr="001D38E4">
              <w:rPr>
                <w:rFonts w:ascii="Arial Narrow" w:hAnsi="Arial Narrow"/>
                <w:b/>
                <w:sz w:val="18"/>
                <w:szCs w:val="18"/>
              </w:rPr>
              <w:t>No definido</w:t>
            </w:r>
          </w:p>
        </w:tc>
      </w:tr>
      <w:tr w:rsidR="00BD2F15" w:rsidRPr="003D5236" w:rsidTr="006249E3">
        <w:trPr>
          <w:trHeight w:val="195"/>
        </w:trPr>
        <w:tc>
          <w:tcPr>
            <w:tcW w:w="2148" w:type="dxa"/>
            <w:vMerge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vMerge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Default="00BD2F15" w:rsidP="006249E3">
            <w:r w:rsidRPr="001D38E4">
              <w:rPr>
                <w:rFonts w:ascii="Arial Narrow" w:hAnsi="Arial Narrow"/>
                <w:b/>
                <w:sz w:val="18"/>
                <w:szCs w:val="18"/>
              </w:rPr>
              <w:t>No definido</w:t>
            </w:r>
          </w:p>
        </w:tc>
      </w:tr>
      <w:tr w:rsidR="00BD2F15" w:rsidRPr="003D5236" w:rsidTr="006249E3">
        <w:trPr>
          <w:trHeight w:val="255"/>
        </w:trPr>
        <w:tc>
          <w:tcPr>
            <w:tcW w:w="2148" w:type="dxa"/>
            <w:vMerge w:val="restart"/>
            <w:vAlign w:val="center"/>
          </w:tcPr>
          <w:p w:rsidR="00BD2F15" w:rsidRPr="006228BE" w:rsidRDefault="00BD2F15" w:rsidP="006249E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228BE">
              <w:rPr>
                <w:rFonts w:ascii="Arial Narrow" w:hAnsi="Arial Narrow"/>
                <w:b/>
                <w:sz w:val="18"/>
                <w:szCs w:val="18"/>
              </w:rPr>
              <w:t>EL</w:t>
            </w:r>
            <w:r>
              <w:rPr>
                <w:rFonts w:ascii="Arial Narrow" w:hAnsi="Arial Narrow"/>
                <w:b/>
                <w:sz w:val="18"/>
                <w:szCs w:val="18"/>
              </w:rPr>
              <w:t>-005</w:t>
            </w:r>
          </w:p>
        </w:tc>
        <w:tc>
          <w:tcPr>
            <w:tcW w:w="2148" w:type="dxa"/>
            <w:vMerge w:val="restart"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Clase del análisis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D2F15" w:rsidRPr="003D5236" w:rsidRDefault="00BD2F15" w:rsidP="006249E3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345"/>
        </w:trPr>
        <w:tc>
          <w:tcPr>
            <w:tcW w:w="2148" w:type="dxa"/>
            <w:vMerge/>
            <w:vAlign w:val="center"/>
          </w:tcPr>
          <w:p w:rsidR="00BD2F15" w:rsidRPr="006228BE" w:rsidRDefault="00BD2F15" w:rsidP="006249E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vMerge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Default="00BD2F15" w:rsidP="006249E3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336"/>
        </w:trPr>
        <w:tc>
          <w:tcPr>
            <w:tcW w:w="2148" w:type="dxa"/>
            <w:vAlign w:val="center"/>
          </w:tcPr>
          <w:p w:rsidR="00BD2F15" w:rsidRPr="006228BE" w:rsidRDefault="00BD2F15" w:rsidP="006249E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228BE">
              <w:rPr>
                <w:rFonts w:ascii="Arial Narrow" w:hAnsi="Arial Narrow"/>
                <w:b/>
                <w:sz w:val="18"/>
                <w:szCs w:val="18"/>
              </w:rPr>
              <w:t>EL</w:t>
            </w:r>
            <w:r>
              <w:rPr>
                <w:rFonts w:ascii="Arial Narrow" w:hAnsi="Arial Narrow"/>
                <w:b/>
                <w:sz w:val="18"/>
                <w:szCs w:val="18"/>
              </w:rPr>
              <w:t>-006</w:t>
            </w:r>
          </w:p>
        </w:tc>
        <w:tc>
          <w:tcPr>
            <w:tcW w:w="2148" w:type="dxa"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Requerimiento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300"/>
        </w:trPr>
        <w:tc>
          <w:tcPr>
            <w:tcW w:w="2148" w:type="dxa"/>
            <w:vMerge w:val="restart"/>
            <w:vAlign w:val="center"/>
          </w:tcPr>
          <w:p w:rsidR="00BD2F15" w:rsidRPr="006228BE" w:rsidRDefault="00BD2F15" w:rsidP="006249E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228BE">
              <w:rPr>
                <w:rFonts w:ascii="Arial Narrow" w:hAnsi="Arial Narrow"/>
                <w:b/>
                <w:sz w:val="18"/>
                <w:szCs w:val="18"/>
              </w:rPr>
              <w:t>EL</w:t>
            </w:r>
            <w:r>
              <w:rPr>
                <w:rFonts w:ascii="Arial Narrow" w:hAnsi="Arial Narrow"/>
                <w:b/>
                <w:sz w:val="18"/>
                <w:szCs w:val="18"/>
              </w:rPr>
              <w:t>-007</w:t>
            </w:r>
          </w:p>
        </w:tc>
        <w:tc>
          <w:tcPr>
            <w:tcW w:w="2148" w:type="dxa"/>
            <w:vMerge w:val="restart"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Escenario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8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300"/>
        </w:trPr>
        <w:tc>
          <w:tcPr>
            <w:tcW w:w="2148" w:type="dxa"/>
            <w:vMerge/>
            <w:vAlign w:val="center"/>
          </w:tcPr>
          <w:p w:rsidR="00BD2F15" w:rsidRPr="006228BE" w:rsidRDefault="00BD2F15" w:rsidP="006249E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8" w:type="dxa"/>
            <w:vMerge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9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Default="00BD2F15" w:rsidP="006249E3">
            <w:pPr>
              <w:tabs>
                <w:tab w:val="left" w:pos="714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336"/>
        </w:trPr>
        <w:tc>
          <w:tcPr>
            <w:tcW w:w="2148" w:type="dxa"/>
            <w:vAlign w:val="center"/>
          </w:tcPr>
          <w:p w:rsidR="00BD2F15" w:rsidRPr="006228BE" w:rsidRDefault="00BD2F15" w:rsidP="006249E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228BE">
              <w:rPr>
                <w:rFonts w:ascii="Arial Narrow" w:hAnsi="Arial Narrow"/>
                <w:b/>
                <w:sz w:val="18"/>
                <w:szCs w:val="18"/>
              </w:rPr>
              <w:t>EL</w:t>
            </w:r>
            <w:r>
              <w:rPr>
                <w:rFonts w:ascii="Arial Narrow" w:hAnsi="Arial Narrow"/>
                <w:b/>
                <w:sz w:val="18"/>
                <w:szCs w:val="18"/>
              </w:rPr>
              <w:t>-008</w:t>
            </w:r>
          </w:p>
        </w:tc>
        <w:tc>
          <w:tcPr>
            <w:tcW w:w="2148" w:type="dxa"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Diagrama de interacción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</w:t>
            </w: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-2011-2</w:t>
            </w:r>
          </w:p>
        </w:tc>
        <w:tc>
          <w:tcPr>
            <w:tcW w:w="2149" w:type="dxa"/>
            <w:vAlign w:val="center"/>
          </w:tcPr>
          <w:p w:rsidR="00BD2F15" w:rsidRPr="003D5236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  <w:tr w:rsidR="00BD2F15" w:rsidRPr="003D5236" w:rsidTr="006249E3">
        <w:trPr>
          <w:trHeight w:val="336"/>
        </w:trPr>
        <w:tc>
          <w:tcPr>
            <w:tcW w:w="2148" w:type="dxa"/>
            <w:vAlign w:val="center"/>
          </w:tcPr>
          <w:p w:rsidR="00BD2F15" w:rsidRPr="006228BE" w:rsidRDefault="00BD2F15" w:rsidP="006249E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EL-009</w:t>
            </w:r>
          </w:p>
        </w:tc>
        <w:tc>
          <w:tcPr>
            <w:tcW w:w="2148" w:type="dxa"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Caso de Prueba</w:t>
            </w:r>
          </w:p>
        </w:tc>
        <w:tc>
          <w:tcPr>
            <w:tcW w:w="2149" w:type="dxa"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MTRZ-021</w:t>
            </w:r>
            <w:r w:rsidRPr="003D5236">
              <w:rPr>
                <w:rFonts w:ascii="Arial Narrow" w:hAnsi="Arial Narrow"/>
                <w:b/>
                <w:sz w:val="18"/>
                <w:szCs w:val="18"/>
              </w:rPr>
              <w:t>0-2011-2</w:t>
            </w:r>
          </w:p>
        </w:tc>
        <w:tc>
          <w:tcPr>
            <w:tcW w:w="2149" w:type="dxa"/>
            <w:vAlign w:val="center"/>
          </w:tcPr>
          <w:p w:rsidR="00BD2F15" w:rsidRDefault="00BD2F15" w:rsidP="006249E3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---</w:t>
            </w:r>
          </w:p>
        </w:tc>
      </w:tr>
    </w:tbl>
    <w:p w:rsidR="00BD2F15" w:rsidRDefault="00BD2F15" w:rsidP="00FE5226">
      <w:pPr>
        <w:tabs>
          <w:tab w:val="left" w:pos="7140"/>
        </w:tabs>
        <w:rPr>
          <w:rFonts w:ascii="Arial Narrow" w:hAnsi="Arial Narrow"/>
        </w:rPr>
      </w:pPr>
    </w:p>
    <w:p w:rsidR="00BD2F15" w:rsidRPr="00D91046" w:rsidRDefault="00BD2F15" w:rsidP="00FE5226">
      <w:pPr>
        <w:tabs>
          <w:tab w:val="left" w:pos="7140"/>
        </w:tabs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>REG-02</w:t>
      </w:r>
      <w:r w:rsidRPr="00D91046">
        <w:rPr>
          <w:rFonts w:ascii="Arial Narrow" w:hAnsi="Arial Narrow"/>
          <w:color w:val="FF0000"/>
        </w:rPr>
        <w:t>0</w:t>
      </w:r>
      <w:r>
        <w:rPr>
          <w:rFonts w:ascii="Arial Narrow" w:hAnsi="Arial Narrow"/>
          <w:color w:val="FF0000"/>
        </w:rPr>
        <w:t>3</w:t>
      </w:r>
      <w:r w:rsidRPr="00D91046">
        <w:rPr>
          <w:rFonts w:ascii="Arial Narrow" w:hAnsi="Arial Narrow"/>
          <w:color w:val="FF0000"/>
        </w:rPr>
        <w:t>-2011-2 Tabla de actualización elementos para el trazado (No aplicado)</w:t>
      </w:r>
    </w:p>
    <w:tbl>
      <w:tblPr>
        <w:tblW w:w="8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67"/>
        <w:gridCol w:w="1678"/>
        <w:gridCol w:w="991"/>
        <w:gridCol w:w="1282"/>
        <w:gridCol w:w="1317"/>
        <w:gridCol w:w="1198"/>
        <w:gridCol w:w="966"/>
      </w:tblGrid>
      <w:tr w:rsidR="00BD2F15" w:rsidRPr="001B4D95" w:rsidTr="001B4D95">
        <w:trPr>
          <w:trHeight w:val="745"/>
        </w:trPr>
        <w:tc>
          <w:tcPr>
            <w:tcW w:w="1167" w:type="dxa"/>
            <w:shd w:val="clear" w:color="auto" w:fill="8DB3E2"/>
            <w:vAlign w:val="center"/>
          </w:tcPr>
          <w:p w:rsidR="00BD2F15" w:rsidRPr="001B4D95" w:rsidRDefault="00BD2F15" w:rsidP="001B4D95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B4D95">
              <w:rPr>
                <w:rFonts w:ascii="Arial Narrow" w:hAnsi="Arial Narrow"/>
                <w:b/>
                <w:sz w:val="18"/>
                <w:szCs w:val="18"/>
              </w:rPr>
              <w:t>ID Elemento</w:t>
            </w:r>
          </w:p>
          <w:p w:rsidR="00BD2F15" w:rsidRPr="001B4D95" w:rsidRDefault="00BD2F15" w:rsidP="001B4D95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78" w:type="dxa"/>
            <w:shd w:val="clear" w:color="auto" w:fill="8DB3E2"/>
            <w:vAlign w:val="center"/>
          </w:tcPr>
          <w:p w:rsidR="00BD2F15" w:rsidRPr="001B4D95" w:rsidRDefault="00BD2F15" w:rsidP="001B4D95">
            <w:pPr>
              <w:tabs>
                <w:tab w:val="left" w:pos="7140"/>
              </w:tabs>
              <w:spacing w:after="0" w:line="240" w:lineRule="auto"/>
              <w:ind w:right="484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B4D95">
              <w:rPr>
                <w:rFonts w:ascii="Arial Narrow" w:hAnsi="Arial Narrow"/>
                <w:b/>
                <w:sz w:val="18"/>
                <w:szCs w:val="18"/>
              </w:rPr>
              <w:t>Descripción Elemento</w:t>
            </w:r>
          </w:p>
        </w:tc>
        <w:tc>
          <w:tcPr>
            <w:tcW w:w="991" w:type="dxa"/>
            <w:shd w:val="clear" w:color="auto" w:fill="8DB3E2"/>
            <w:vAlign w:val="center"/>
          </w:tcPr>
          <w:p w:rsidR="00BD2F15" w:rsidRPr="001B4D95" w:rsidRDefault="00BD2F15" w:rsidP="001B4D95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B4D95">
              <w:rPr>
                <w:rFonts w:ascii="Arial Narrow" w:hAnsi="Arial Narrow"/>
                <w:b/>
                <w:sz w:val="18"/>
                <w:szCs w:val="18"/>
              </w:rPr>
              <w:t>Asociado a Matriz</w:t>
            </w:r>
          </w:p>
        </w:tc>
        <w:tc>
          <w:tcPr>
            <w:tcW w:w="1282" w:type="dxa"/>
            <w:shd w:val="clear" w:color="auto" w:fill="8DB3E2"/>
            <w:vAlign w:val="center"/>
          </w:tcPr>
          <w:p w:rsidR="00BD2F15" w:rsidRPr="001B4D95" w:rsidRDefault="00BD2F15" w:rsidP="001B4D95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B4D95">
              <w:rPr>
                <w:rFonts w:ascii="Arial Narrow" w:hAnsi="Arial Narrow"/>
                <w:b/>
                <w:sz w:val="18"/>
                <w:szCs w:val="18"/>
              </w:rPr>
              <w:t>Actualizado</w:t>
            </w:r>
          </w:p>
        </w:tc>
        <w:tc>
          <w:tcPr>
            <w:tcW w:w="1317" w:type="dxa"/>
            <w:shd w:val="clear" w:color="auto" w:fill="8DB3E2"/>
            <w:vAlign w:val="center"/>
          </w:tcPr>
          <w:p w:rsidR="00BD2F15" w:rsidRPr="001B4D95" w:rsidRDefault="00BD2F15" w:rsidP="001B4D95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B4D95">
              <w:rPr>
                <w:rFonts w:ascii="Arial Narrow" w:hAnsi="Arial Narrow"/>
                <w:b/>
                <w:sz w:val="18"/>
                <w:szCs w:val="18"/>
              </w:rPr>
              <w:t>Predecesor</w:t>
            </w:r>
          </w:p>
        </w:tc>
        <w:tc>
          <w:tcPr>
            <w:tcW w:w="1198" w:type="dxa"/>
            <w:shd w:val="clear" w:color="auto" w:fill="8DB3E2"/>
            <w:vAlign w:val="center"/>
          </w:tcPr>
          <w:p w:rsidR="00BD2F15" w:rsidRPr="001B4D95" w:rsidRDefault="00BD2F15" w:rsidP="001B4D95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B4D95">
              <w:rPr>
                <w:rFonts w:ascii="Arial Narrow" w:hAnsi="Arial Narrow"/>
                <w:b/>
                <w:sz w:val="18"/>
                <w:szCs w:val="18"/>
              </w:rPr>
              <w:t>Sucesor</w:t>
            </w:r>
          </w:p>
        </w:tc>
        <w:tc>
          <w:tcPr>
            <w:tcW w:w="966" w:type="dxa"/>
            <w:shd w:val="clear" w:color="auto" w:fill="8DB3E2"/>
            <w:vAlign w:val="center"/>
          </w:tcPr>
          <w:p w:rsidR="00BD2F15" w:rsidRPr="001B4D95" w:rsidRDefault="00BD2F15" w:rsidP="001B4D95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B4D95">
              <w:rPr>
                <w:rFonts w:ascii="Arial Narrow" w:hAnsi="Arial Narrow"/>
                <w:b/>
                <w:sz w:val="18"/>
                <w:szCs w:val="18"/>
              </w:rPr>
              <w:t>Vínculo de trazado</w:t>
            </w:r>
          </w:p>
        </w:tc>
      </w:tr>
      <w:tr w:rsidR="00BD2F15" w:rsidRPr="001B4D95" w:rsidTr="001B4D95">
        <w:trPr>
          <w:trHeight w:val="351"/>
        </w:trPr>
        <w:tc>
          <w:tcPr>
            <w:tcW w:w="1167" w:type="dxa"/>
          </w:tcPr>
          <w:p w:rsidR="00BD2F15" w:rsidRPr="001B4D95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78" w:type="dxa"/>
          </w:tcPr>
          <w:p w:rsidR="00BD2F15" w:rsidRPr="001B4D95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91" w:type="dxa"/>
          </w:tcPr>
          <w:p w:rsidR="00BD2F15" w:rsidRPr="001B4D95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282" w:type="dxa"/>
          </w:tcPr>
          <w:p w:rsidR="00BD2F15" w:rsidRPr="001B4D95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317" w:type="dxa"/>
          </w:tcPr>
          <w:p w:rsidR="00BD2F15" w:rsidRPr="001B4D95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BD2F15" w:rsidRPr="001B4D95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:rsidR="00BD2F15" w:rsidRPr="001B4D95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BD2F15" w:rsidRPr="002F433E" w:rsidRDefault="00BD2F15" w:rsidP="00FE5226">
      <w:pPr>
        <w:tabs>
          <w:tab w:val="left" w:pos="7140"/>
        </w:tabs>
        <w:rPr>
          <w:rFonts w:ascii="Arial Narrow" w:hAnsi="Arial Narrow"/>
          <w:color w:val="FF0000"/>
        </w:rPr>
      </w:pPr>
      <w:r>
        <w:rPr>
          <w:rFonts w:ascii="Arial Narrow" w:hAnsi="Arial Narrow"/>
        </w:rPr>
        <w:br/>
      </w:r>
      <w:r>
        <w:rPr>
          <w:rFonts w:ascii="Arial Narrow" w:hAnsi="Arial Narrow"/>
          <w:color w:val="FF0000"/>
        </w:rPr>
        <w:t>REG-02</w:t>
      </w:r>
      <w:r w:rsidRPr="002F433E">
        <w:rPr>
          <w:rFonts w:ascii="Arial Narrow" w:hAnsi="Arial Narrow"/>
          <w:color w:val="FF0000"/>
        </w:rPr>
        <w:t>0</w:t>
      </w:r>
      <w:r>
        <w:rPr>
          <w:rFonts w:ascii="Arial Narrow" w:hAnsi="Arial Narrow"/>
          <w:color w:val="FF0000"/>
        </w:rPr>
        <w:t>4</w:t>
      </w:r>
      <w:r w:rsidRPr="002F433E">
        <w:rPr>
          <w:rFonts w:ascii="Arial Narrow" w:hAnsi="Arial Narrow"/>
          <w:color w:val="FF0000"/>
        </w:rPr>
        <w:t>-2011-2 Tabla de Operaciones de cambio (No aplicado)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0"/>
        <w:gridCol w:w="2060"/>
        <w:gridCol w:w="2061"/>
        <w:gridCol w:w="2061"/>
      </w:tblGrid>
      <w:tr w:rsidR="00BD2F15" w:rsidRPr="00E461A1" w:rsidTr="00061B6E">
        <w:trPr>
          <w:trHeight w:val="670"/>
        </w:trPr>
        <w:tc>
          <w:tcPr>
            <w:tcW w:w="2060" w:type="dxa"/>
            <w:shd w:val="clear" w:color="auto" w:fill="8DB3E2"/>
          </w:tcPr>
          <w:p w:rsidR="00BD2F15" w:rsidRPr="00E461A1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bookmarkStart w:id="5" w:name="OLE_LINK5"/>
            <w:bookmarkStart w:id="6" w:name="OLE_LINK6"/>
            <w:r w:rsidRPr="00E461A1">
              <w:rPr>
                <w:rFonts w:ascii="Arial Narrow" w:hAnsi="Arial Narrow"/>
                <w:b/>
                <w:sz w:val="18"/>
                <w:szCs w:val="18"/>
              </w:rPr>
              <w:t>ID Operación</w:t>
            </w:r>
          </w:p>
          <w:p w:rsidR="00BD2F15" w:rsidRPr="00E461A1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060" w:type="dxa"/>
            <w:shd w:val="clear" w:color="auto" w:fill="8DB3E2"/>
          </w:tcPr>
          <w:p w:rsidR="00BD2F15" w:rsidRPr="00E461A1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E461A1">
              <w:rPr>
                <w:rFonts w:ascii="Arial Narrow" w:hAnsi="Arial Narrow"/>
                <w:b/>
                <w:sz w:val="18"/>
                <w:szCs w:val="18"/>
              </w:rPr>
              <w:t>Descripción Operación</w:t>
            </w:r>
          </w:p>
        </w:tc>
        <w:tc>
          <w:tcPr>
            <w:tcW w:w="2061" w:type="dxa"/>
            <w:shd w:val="clear" w:color="auto" w:fill="8DB3E2"/>
          </w:tcPr>
          <w:p w:rsidR="00BD2F15" w:rsidRPr="00E461A1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E461A1">
              <w:rPr>
                <w:rFonts w:ascii="Arial Narrow" w:hAnsi="Arial Narrow"/>
                <w:b/>
                <w:sz w:val="18"/>
                <w:szCs w:val="18"/>
              </w:rPr>
              <w:t>Tipo de Operación</w:t>
            </w:r>
          </w:p>
        </w:tc>
        <w:tc>
          <w:tcPr>
            <w:tcW w:w="2061" w:type="dxa"/>
            <w:shd w:val="clear" w:color="auto" w:fill="8DB3E2"/>
          </w:tcPr>
          <w:p w:rsidR="00BD2F15" w:rsidRPr="00E461A1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E461A1">
              <w:rPr>
                <w:rFonts w:ascii="Arial Narrow" w:hAnsi="Arial Narrow"/>
                <w:b/>
                <w:sz w:val="18"/>
                <w:szCs w:val="18"/>
              </w:rPr>
              <w:t>Impacta a ID Elemento</w:t>
            </w:r>
          </w:p>
        </w:tc>
      </w:tr>
      <w:tr w:rsidR="00BD2F15" w:rsidRPr="00E461A1" w:rsidTr="00061B6E">
        <w:trPr>
          <w:trHeight w:val="316"/>
        </w:trPr>
        <w:tc>
          <w:tcPr>
            <w:tcW w:w="2060" w:type="dxa"/>
          </w:tcPr>
          <w:p w:rsidR="00BD2F15" w:rsidRPr="00E461A1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060" w:type="dxa"/>
          </w:tcPr>
          <w:p w:rsidR="00BD2F15" w:rsidRPr="00E461A1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061" w:type="dxa"/>
          </w:tcPr>
          <w:p w:rsidR="00BD2F15" w:rsidRPr="00E461A1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061" w:type="dxa"/>
          </w:tcPr>
          <w:p w:rsidR="00BD2F15" w:rsidRPr="00E461A1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bookmarkEnd w:id="5"/>
    <w:bookmarkEnd w:id="6"/>
    <w:p w:rsidR="00BD2F15" w:rsidRDefault="00BD2F15" w:rsidP="00FE5226">
      <w:pPr>
        <w:tabs>
          <w:tab w:val="left" w:pos="7140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br/>
      </w:r>
    </w:p>
    <w:p w:rsidR="00BD2F15" w:rsidRDefault="00BD2F15" w:rsidP="00FE5226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>REG-0205-2011-2  Resultado de Puntos de Casos de uso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08"/>
        <w:gridCol w:w="610"/>
        <w:gridCol w:w="716"/>
        <w:gridCol w:w="1212"/>
        <w:gridCol w:w="506"/>
        <w:gridCol w:w="1353"/>
        <w:gridCol w:w="523"/>
        <w:gridCol w:w="897"/>
        <w:gridCol w:w="799"/>
        <w:gridCol w:w="542"/>
        <w:gridCol w:w="1060"/>
      </w:tblGrid>
      <w:tr w:rsidR="00BD2F15" w:rsidRPr="00DC4377" w:rsidTr="00A14641">
        <w:trPr>
          <w:trHeight w:val="666"/>
        </w:trPr>
        <w:tc>
          <w:tcPr>
            <w:tcW w:w="1308" w:type="dxa"/>
            <w:shd w:val="clear" w:color="auto" w:fill="8DB3E2"/>
            <w:vAlign w:val="center"/>
          </w:tcPr>
          <w:p w:rsidR="00BD2F15" w:rsidRPr="00146F3B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ID Pto Caso Uso</w:t>
            </w:r>
          </w:p>
          <w:p w:rsidR="00BD2F15" w:rsidRPr="00146F3B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10" w:type="dxa"/>
            <w:shd w:val="clear" w:color="auto" w:fill="8DB3E2"/>
            <w:vAlign w:val="center"/>
          </w:tcPr>
          <w:p w:rsidR="00BD2F15" w:rsidRPr="00146F3B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UAW</w:t>
            </w:r>
          </w:p>
        </w:tc>
        <w:tc>
          <w:tcPr>
            <w:tcW w:w="716" w:type="dxa"/>
            <w:shd w:val="clear" w:color="auto" w:fill="8DB3E2"/>
            <w:vAlign w:val="center"/>
          </w:tcPr>
          <w:p w:rsidR="00BD2F15" w:rsidRPr="00146F3B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UUCW</w:t>
            </w:r>
          </w:p>
        </w:tc>
        <w:tc>
          <w:tcPr>
            <w:tcW w:w="1212" w:type="dxa"/>
            <w:shd w:val="clear" w:color="auto" w:fill="8DB3E2"/>
            <w:vAlign w:val="center"/>
          </w:tcPr>
          <w:p w:rsidR="00BD2F15" w:rsidRPr="00146F3B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UUCP</w:t>
            </w: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br/>
              <w:t>(UAW+UUCW)</w:t>
            </w:r>
          </w:p>
        </w:tc>
        <w:tc>
          <w:tcPr>
            <w:tcW w:w="506" w:type="dxa"/>
            <w:shd w:val="clear" w:color="auto" w:fill="8DB3E2"/>
            <w:vAlign w:val="center"/>
          </w:tcPr>
          <w:p w:rsidR="00BD2F15" w:rsidRPr="00146F3B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FTT</w:t>
            </w:r>
          </w:p>
        </w:tc>
        <w:tc>
          <w:tcPr>
            <w:tcW w:w="1353" w:type="dxa"/>
            <w:shd w:val="clear" w:color="auto" w:fill="8DB3E2"/>
            <w:vAlign w:val="center"/>
          </w:tcPr>
          <w:p w:rsidR="00BD2F15" w:rsidRPr="00146F3B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TCF</w:t>
            </w:r>
          </w:p>
          <w:p w:rsidR="00BD2F15" w:rsidRPr="00146F3B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(0.06+(0.01*FTT)</w:t>
            </w: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  <w:t>)</w:t>
            </w:r>
          </w:p>
        </w:tc>
        <w:tc>
          <w:tcPr>
            <w:tcW w:w="523" w:type="dxa"/>
            <w:shd w:val="clear" w:color="auto" w:fill="8DB3E2"/>
            <w:vAlign w:val="center"/>
          </w:tcPr>
          <w:p w:rsidR="00BD2F15" w:rsidRPr="00146F3B" w:rsidRDefault="00BD2F15" w:rsidP="00061B6E">
            <w:pPr>
              <w:tabs>
                <w:tab w:val="left" w:pos="714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FAT</w:t>
            </w:r>
          </w:p>
        </w:tc>
        <w:tc>
          <w:tcPr>
            <w:tcW w:w="897" w:type="dxa"/>
            <w:shd w:val="clear" w:color="auto" w:fill="8DB3E2"/>
            <w:vAlign w:val="center"/>
          </w:tcPr>
          <w:p w:rsidR="00BD2F15" w:rsidRPr="00146F3B" w:rsidRDefault="00BD2F15" w:rsidP="00061B6E">
            <w:pPr>
              <w:tabs>
                <w:tab w:val="left" w:pos="7140"/>
              </w:tabs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ECF</w:t>
            </w: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br/>
              <w:t>(1.4+(-0.03*FAT)</w:t>
            </w:r>
          </w:p>
        </w:tc>
        <w:tc>
          <w:tcPr>
            <w:tcW w:w="799" w:type="dxa"/>
            <w:shd w:val="clear" w:color="auto" w:fill="FF99CC"/>
            <w:vAlign w:val="center"/>
          </w:tcPr>
          <w:p w:rsidR="00BD2F15" w:rsidRPr="00146F3B" w:rsidRDefault="00BD2F15" w:rsidP="00061B6E">
            <w:pPr>
              <w:tabs>
                <w:tab w:val="left" w:pos="7140"/>
              </w:tabs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UCP</w:t>
            </w: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br/>
              <w:t>(UUCP * TCF * EF)</w:t>
            </w:r>
          </w:p>
        </w:tc>
        <w:tc>
          <w:tcPr>
            <w:tcW w:w="542" w:type="dxa"/>
            <w:shd w:val="clear" w:color="auto" w:fill="8DB3E2"/>
            <w:vAlign w:val="center"/>
          </w:tcPr>
          <w:p w:rsidR="00BD2F15" w:rsidRPr="00146F3B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PF</w:t>
            </w:r>
          </w:p>
        </w:tc>
        <w:tc>
          <w:tcPr>
            <w:tcW w:w="1060" w:type="dxa"/>
            <w:shd w:val="clear" w:color="auto" w:fill="CC99FF"/>
            <w:vAlign w:val="center"/>
          </w:tcPr>
          <w:p w:rsidR="00BD2F15" w:rsidRPr="00A14641" w:rsidRDefault="00BD2F15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A14641">
              <w:rPr>
                <w:rFonts w:ascii="Arial Narrow" w:hAnsi="Arial Narrow"/>
                <w:b/>
                <w:color w:val="0000FF"/>
                <w:sz w:val="16"/>
                <w:szCs w:val="16"/>
              </w:rPr>
              <w:t>ESFUERZO</w:t>
            </w:r>
          </w:p>
        </w:tc>
      </w:tr>
      <w:tr w:rsidR="00BD2F15" w:rsidRPr="00DC4377" w:rsidTr="00146F3B">
        <w:trPr>
          <w:trHeight w:val="314"/>
        </w:trPr>
        <w:tc>
          <w:tcPr>
            <w:tcW w:w="1308" w:type="dxa"/>
            <w:vAlign w:val="center"/>
          </w:tcPr>
          <w:p w:rsidR="00BD2F15" w:rsidRPr="00DC4377" w:rsidRDefault="00BD2F15" w:rsidP="00146F3B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PTO-CU-001</w:t>
            </w:r>
          </w:p>
        </w:tc>
        <w:tc>
          <w:tcPr>
            <w:tcW w:w="610" w:type="dxa"/>
            <w:vAlign w:val="center"/>
          </w:tcPr>
          <w:p w:rsidR="00BD2F15" w:rsidRPr="00DC4377" w:rsidRDefault="00BD2F15" w:rsidP="00991054">
            <w:pPr>
              <w:tabs>
                <w:tab w:val="left" w:pos="7140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:rsidR="00BD2F15" w:rsidRPr="00DC4377" w:rsidRDefault="00BD2F15" w:rsidP="00991054">
            <w:pPr>
              <w:tabs>
                <w:tab w:val="left" w:pos="7140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212" w:type="dxa"/>
            <w:vAlign w:val="center"/>
          </w:tcPr>
          <w:p w:rsidR="00BD2F15" w:rsidRPr="00DC4377" w:rsidRDefault="00BD2F15" w:rsidP="00991054">
            <w:pPr>
              <w:tabs>
                <w:tab w:val="left" w:pos="7140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06" w:type="dxa"/>
            <w:vAlign w:val="center"/>
          </w:tcPr>
          <w:p w:rsidR="00BD2F15" w:rsidRPr="00DC4377" w:rsidRDefault="00BD2F15" w:rsidP="00991054">
            <w:pPr>
              <w:tabs>
                <w:tab w:val="left" w:pos="7140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:rsidR="00BD2F15" w:rsidRPr="00DC4377" w:rsidRDefault="00BD2F15" w:rsidP="00991054">
            <w:pPr>
              <w:tabs>
                <w:tab w:val="left" w:pos="7140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:rsidR="00BD2F15" w:rsidRPr="00DC4377" w:rsidRDefault="00BD2F15" w:rsidP="00991054">
            <w:pPr>
              <w:tabs>
                <w:tab w:val="left" w:pos="7140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:rsidR="00BD2F15" w:rsidRPr="00DC4377" w:rsidRDefault="00BD2F15" w:rsidP="00991054">
            <w:pPr>
              <w:tabs>
                <w:tab w:val="left" w:pos="7140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BD2F15" w:rsidRPr="00DC4377" w:rsidRDefault="00BD2F15" w:rsidP="00991054">
            <w:pPr>
              <w:tabs>
                <w:tab w:val="left" w:pos="7140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  <w:vAlign w:val="center"/>
          </w:tcPr>
          <w:p w:rsidR="00BD2F15" w:rsidRPr="00DC4377" w:rsidRDefault="00BD2F15" w:rsidP="00991054">
            <w:pPr>
              <w:tabs>
                <w:tab w:val="left" w:pos="7140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60" w:type="dxa"/>
            <w:vAlign w:val="center"/>
          </w:tcPr>
          <w:p w:rsidR="00BD2F15" w:rsidRPr="00DC4377" w:rsidRDefault="00BD2F15" w:rsidP="00991054">
            <w:pPr>
              <w:tabs>
                <w:tab w:val="left" w:pos="7140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BD2F15" w:rsidRPr="00DC4377" w:rsidTr="00146F3B">
        <w:trPr>
          <w:trHeight w:val="333"/>
        </w:trPr>
        <w:tc>
          <w:tcPr>
            <w:tcW w:w="1308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10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16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212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06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353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97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99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60" w:type="dxa"/>
          </w:tcPr>
          <w:p w:rsidR="00BD2F15" w:rsidRPr="00DC4377" w:rsidRDefault="00BD2F15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BD2F15" w:rsidRDefault="00BD2F15" w:rsidP="00FE5226">
      <w:pPr>
        <w:tabs>
          <w:tab w:val="left" w:pos="7140"/>
        </w:tabs>
        <w:rPr>
          <w:rFonts w:ascii="Arial Narrow" w:hAnsi="Arial Narrow"/>
        </w:rPr>
      </w:pPr>
    </w:p>
    <w:p w:rsidR="00BD2F15" w:rsidRPr="004D2652" w:rsidRDefault="00BD2F15" w:rsidP="00FE5226">
      <w:pPr>
        <w:tabs>
          <w:tab w:val="left" w:pos="7140"/>
        </w:tabs>
        <w:rPr>
          <w:rFonts w:ascii="Arial Narrow" w:hAnsi="Arial Narrow"/>
        </w:rPr>
      </w:pPr>
    </w:p>
    <w:p w:rsidR="00BD2F15" w:rsidRPr="006D25D4" w:rsidRDefault="00BD2F15" w:rsidP="00A013CF">
      <w:pPr>
        <w:pStyle w:val="ListParagraph"/>
        <w:tabs>
          <w:tab w:val="left" w:pos="7140"/>
        </w:tabs>
        <w:ind w:left="360" w:hanging="540"/>
        <w:rPr>
          <w:rFonts w:ascii="Arial Narrow" w:hAnsi="Arial Narrow"/>
        </w:rPr>
      </w:pPr>
    </w:p>
    <w:sectPr w:rsidR="00BD2F15" w:rsidRPr="006D25D4" w:rsidSect="0096413C">
      <w:headerReference w:type="default" r:id="rId15"/>
      <w:footerReference w:type="default" r:id="rId16"/>
      <w:pgSz w:w="12240" w:h="15840"/>
      <w:pgMar w:top="786" w:right="1701" w:bottom="107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F15" w:rsidRDefault="00BD2F15" w:rsidP="00D45758">
      <w:pPr>
        <w:spacing w:after="0" w:line="240" w:lineRule="auto"/>
      </w:pPr>
      <w:r>
        <w:separator/>
      </w:r>
    </w:p>
  </w:endnote>
  <w:endnote w:type="continuationSeparator" w:id="0">
    <w:p w:rsidR="00BD2F15" w:rsidRDefault="00BD2F15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F15" w:rsidRDefault="00BD2F15" w:rsidP="00114400">
    <w:pPr>
      <w:pStyle w:val="Footer"/>
      <w:jc w:val="center"/>
    </w:pPr>
  </w:p>
  <w:p w:rsidR="00BD2F15" w:rsidRDefault="00BD2F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F15" w:rsidRDefault="00BD2F15" w:rsidP="00D45758">
      <w:pPr>
        <w:spacing w:after="0" w:line="240" w:lineRule="auto"/>
      </w:pPr>
      <w:r>
        <w:separator/>
      </w:r>
    </w:p>
  </w:footnote>
  <w:footnote w:type="continuationSeparator" w:id="0">
    <w:p w:rsidR="00BD2F15" w:rsidRDefault="00BD2F15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8"/>
      <w:gridCol w:w="4394"/>
      <w:gridCol w:w="1985"/>
    </w:tblGrid>
    <w:tr w:rsidR="00BD2F15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BD2F15" w:rsidRPr="00B40EFD" w:rsidRDefault="00BD2F15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7769C1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BD2F15" w:rsidRPr="00B40EFD" w:rsidRDefault="00BD2F15" w:rsidP="00FA429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BD2F15" w:rsidRPr="00B40EFD" w:rsidRDefault="00BD2F15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>-0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>-2011</w:t>
          </w:r>
        </w:p>
      </w:tc>
    </w:tr>
    <w:tr w:rsidR="00BD2F15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BD2F15" w:rsidRPr="00B40EFD" w:rsidRDefault="00BD2F15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BD2F15" w:rsidRPr="00B40EFD" w:rsidRDefault="00BD2F15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BD2F15" w:rsidRPr="00B40EFD" w:rsidRDefault="00BD2F15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BD2F15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BD2F15" w:rsidRPr="00B40EFD" w:rsidRDefault="00BD2F15" w:rsidP="0090629F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04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.2011                                   USO INTERNO                                                        Página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6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9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BD2F15" w:rsidRDefault="00BD2F15" w:rsidP="00A9601C">
    <w:pPr>
      <w:pStyle w:val="Header"/>
      <w:rPr>
        <w:rFonts w:ascii="Arial Narrow" w:hAnsi="Arial Narrow" w:cs="Arial"/>
      </w:rPr>
    </w:pPr>
  </w:p>
  <w:p w:rsidR="00BD2F15" w:rsidRPr="00A9601C" w:rsidRDefault="00BD2F15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06C2E"/>
    <w:rsid w:val="000145B6"/>
    <w:rsid w:val="00014BCF"/>
    <w:rsid w:val="00025FE0"/>
    <w:rsid w:val="00043893"/>
    <w:rsid w:val="00061B6E"/>
    <w:rsid w:val="000641C0"/>
    <w:rsid w:val="00082B86"/>
    <w:rsid w:val="000A406E"/>
    <w:rsid w:val="000C7750"/>
    <w:rsid w:val="000D0650"/>
    <w:rsid w:val="000F2C5F"/>
    <w:rsid w:val="001038E5"/>
    <w:rsid w:val="00114400"/>
    <w:rsid w:val="00146F3B"/>
    <w:rsid w:val="00150D35"/>
    <w:rsid w:val="0016259C"/>
    <w:rsid w:val="00167F9B"/>
    <w:rsid w:val="00196E6C"/>
    <w:rsid w:val="001A4C87"/>
    <w:rsid w:val="001A7F2F"/>
    <w:rsid w:val="001A7F49"/>
    <w:rsid w:val="001B0246"/>
    <w:rsid w:val="001B26F3"/>
    <w:rsid w:val="001B4D95"/>
    <w:rsid w:val="001D38E4"/>
    <w:rsid w:val="00201900"/>
    <w:rsid w:val="00212C44"/>
    <w:rsid w:val="00265EB3"/>
    <w:rsid w:val="0026696C"/>
    <w:rsid w:val="00274F45"/>
    <w:rsid w:val="00293AD7"/>
    <w:rsid w:val="0029767C"/>
    <w:rsid w:val="002A3231"/>
    <w:rsid w:val="002A60BE"/>
    <w:rsid w:val="002A65BF"/>
    <w:rsid w:val="002B0989"/>
    <w:rsid w:val="002E0CA8"/>
    <w:rsid w:val="002F1B81"/>
    <w:rsid w:val="002F1CAF"/>
    <w:rsid w:val="002F433E"/>
    <w:rsid w:val="00301B95"/>
    <w:rsid w:val="00357CE7"/>
    <w:rsid w:val="00360D7E"/>
    <w:rsid w:val="003A74F7"/>
    <w:rsid w:val="003B1EFB"/>
    <w:rsid w:val="003B5097"/>
    <w:rsid w:val="003B777E"/>
    <w:rsid w:val="003D5236"/>
    <w:rsid w:val="003D6BEE"/>
    <w:rsid w:val="003F15CC"/>
    <w:rsid w:val="003F5A27"/>
    <w:rsid w:val="004411AF"/>
    <w:rsid w:val="00446491"/>
    <w:rsid w:val="004617F4"/>
    <w:rsid w:val="00497DEF"/>
    <w:rsid w:val="004A43A1"/>
    <w:rsid w:val="004B7514"/>
    <w:rsid w:val="004C170B"/>
    <w:rsid w:val="004C5801"/>
    <w:rsid w:val="004D2652"/>
    <w:rsid w:val="004E109E"/>
    <w:rsid w:val="004E11F6"/>
    <w:rsid w:val="004F4BB1"/>
    <w:rsid w:val="0052100B"/>
    <w:rsid w:val="00526E55"/>
    <w:rsid w:val="00567D60"/>
    <w:rsid w:val="005836B2"/>
    <w:rsid w:val="005842F3"/>
    <w:rsid w:val="005B27EB"/>
    <w:rsid w:val="005B465F"/>
    <w:rsid w:val="005B712E"/>
    <w:rsid w:val="005C6CD6"/>
    <w:rsid w:val="005D3A27"/>
    <w:rsid w:val="0062180D"/>
    <w:rsid w:val="006228BE"/>
    <w:rsid w:val="006249E3"/>
    <w:rsid w:val="00635377"/>
    <w:rsid w:val="0065235C"/>
    <w:rsid w:val="00653DE2"/>
    <w:rsid w:val="006833CD"/>
    <w:rsid w:val="0068692D"/>
    <w:rsid w:val="00691793"/>
    <w:rsid w:val="006923A8"/>
    <w:rsid w:val="006C3A1B"/>
    <w:rsid w:val="006D25D4"/>
    <w:rsid w:val="006F7720"/>
    <w:rsid w:val="0070150A"/>
    <w:rsid w:val="0071007E"/>
    <w:rsid w:val="00713749"/>
    <w:rsid w:val="0072603A"/>
    <w:rsid w:val="0074201D"/>
    <w:rsid w:val="007667E4"/>
    <w:rsid w:val="007769C1"/>
    <w:rsid w:val="00792CCA"/>
    <w:rsid w:val="00794AF6"/>
    <w:rsid w:val="00795642"/>
    <w:rsid w:val="007A4A73"/>
    <w:rsid w:val="007B048F"/>
    <w:rsid w:val="007B2991"/>
    <w:rsid w:val="007F6EFE"/>
    <w:rsid w:val="00812750"/>
    <w:rsid w:val="00812FE6"/>
    <w:rsid w:val="00817A7E"/>
    <w:rsid w:val="0083071B"/>
    <w:rsid w:val="00830F80"/>
    <w:rsid w:val="00836CB7"/>
    <w:rsid w:val="00850C21"/>
    <w:rsid w:val="00866496"/>
    <w:rsid w:val="00894F64"/>
    <w:rsid w:val="008970B1"/>
    <w:rsid w:val="008A635C"/>
    <w:rsid w:val="008A75B2"/>
    <w:rsid w:val="008A78CE"/>
    <w:rsid w:val="008B22AA"/>
    <w:rsid w:val="008B59ED"/>
    <w:rsid w:val="008B650B"/>
    <w:rsid w:val="008D6130"/>
    <w:rsid w:val="008F694A"/>
    <w:rsid w:val="0090629F"/>
    <w:rsid w:val="00930F9C"/>
    <w:rsid w:val="00933ACA"/>
    <w:rsid w:val="00941734"/>
    <w:rsid w:val="0096413C"/>
    <w:rsid w:val="00965810"/>
    <w:rsid w:val="00986209"/>
    <w:rsid w:val="00987C8E"/>
    <w:rsid w:val="00991054"/>
    <w:rsid w:val="0099416B"/>
    <w:rsid w:val="0099660A"/>
    <w:rsid w:val="009A3848"/>
    <w:rsid w:val="009A6D60"/>
    <w:rsid w:val="009E2712"/>
    <w:rsid w:val="009E4EE1"/>
    <w:rsid w:val="009E602D"/>
    <w:rsid w:val="009F560A"/>
    <w:rsid w:val="009F7FC2"/>
    <w:rsid w:val="00A013CF"/>
    <w:rsid w:val="00A14641"/>
    <w:rsid w:val="00A3708F"/>
    <w:rsid w:val="00A40075"/>
    <w:rsid w:val="00A4647C"/>
    <w:rsid w:val="00A55DA7"/>
    <w:rsid w:val="00A92BBB"/>
    <w:rsid w:val="00A9601C"/>
    <w:rsid w:val="00A96351"/>
    <w:rsid w:val="00AA1251"/>
    <w:rsid w:val="00AD1313"/>
    <w:rsid w:val="00AD1ABA"/>
    <w:rsid w:val="00B3209A"/>
    <w:rsid w:val="00B40EFD"/>
    <w:rsid w:val="00B6315E"/>
    <w:rsid w:val="00B63BEB"/>
    <w:rsid w:val="00B75597"/>
    <w:rsid w:val="00B86674"/>
    <w:rsid w:val="00B925C4"/>
    <w:rsid w:val="00BA7CB7"/>
    <w:rsid w:val="00BB4C4E"/>
    <w:rsid w:val="00BD2F15"/>
    <w:rsid w:val="00BD60A3"/>
    <w:rsid w:val="00BF30FA"/>
    <w:rsid w:val="00C205F9"/>
    <w:rsid w:val="00C25BB4"/>
    <w:rsid w:val="00C31A80"/>
    <w:rsid w:val="00C41E30"/>
    <w:rsid w:val="00C52D27"/>
    <w:rsid w:val="00C5430E"/>
    <w:rsid w:val="00C644DE"/>
    <w:rsid w:val="00C720EB"/>
    <w:rsid w:val="00CB44CF"/>
    <w:rsid w:val="00CC225A"/>
    <w:rsid w:val="00CC4E86"/>
    <w:rsid w:val="00CD382C"/>
    <w:rsid w:val="00CD3CA9"/>
    <w:rsid w:val="00CD5B6B"/>
    <w:rsid w:val="00CF4B68"/>
    <w:rsid w:val="00D20B74"/>
    <w:rsid w:val="00D4316A"/>
    <w:rsid w:val="00D44266"/>
    <w:rsid w:val="00D45758"/>
    <w:rsid w:val="00D45D04"/>
    <w:rsid w:val="00D5243C"/>
    <w:rsid w:val="00D53817"/>
    <w:rsid w:val="00D53A24"/>
    <w:rsid w:val="00D54976"/>
    <w:rsid w:val="00D55B58"/>
    <w:rsid w:val="00D60CA1"/>
    <w:rsid w:val="00D62618"/>
    <w:rsid w:val="00D65133"/>
    <w:rsid w:val="00D741ED"/>
    <w:rsid w:val="00D86F2D"/>
    <w:rsid w:val="00D91046"/>
    <w:rsid w:val="00D952FA"/>
    <w:rsid w:val="00D969D5"/>
    <w:rsid w:val="00DA3683"/>
    <w:rsid w:val="00DA53F2"/>
    <w:rsid w:val="00DC4377"/>
    <w:rsid w:val="00DC62F1"/>
    <w:rsid w:val="00DD6F41"/>
    <w:rsid w:val="00DD75F3"/>
    <w:rsid w:val="00DE4E47"/>
    <w:rsid w:val="00E15984"/>
    <w:rsid w:val="00E318C2"/>
    <w:rsid w:val="00E44426"/>
    <w:rsid w:val="00E461A1"/>
    <w:rsid w:val="00E70CB8"/>
    <w:rsid w:val="00E83DEC"/>
    <w:rsid w:val="00E930D4"/>
    <w:rsid w:val="00E932F5"/>
    <w:rsid w:val="00EB1DD8"/>
    <w:rsid w:val="00EB3D3D"/>
    <w:rsid w:val="00ED06EF"/>
    <w:rsid w:val="00ED2B9E"/>
    <w:rsid w:val="00ED6AD1"/>
    <w:rsid w:val="00ED758E"/>
    <w:rsid w:val="00F02815"/>
    <w:rsid w:val="00F071ED"/>
    <w:rsid w:val="00F23BAC"/>
    <w:rsid w:val="00F425D0"/>
    <w:rsid w:val="00F55C17"/>
    <w:rsid w:val="00F56F22"/>
    <w:rsid w:val="00F574E3"/>
    <w:rsid w:val="00F61852"/>
    <w:rsid w:val="00F859BC"/>
    <w:rsid w:val="00F91B83"/>
    <w:rsid w:val="00FA4293"/>
    <w:rsid w:val="00FB1E28"/>
    <w:rsid w:val="00FC5C97"/>
    <w:rsid w:val="00FE354E"/>
    <w:rsid w:val="00FE5226"/>
    <w:rsid w:val="00FF1664"/>
    <w:rsid w:val="00FF57DD"/>
    <w:rsid w:val="00FF7956"/>
    <w:rsid w:val="00FF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lang w:val="es-PE" w:eastAsia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41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344</TotalTime>
  <Pages>9</Pages>
  <Words>720</Words>
  <Characters>3963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grojas</cp:lastModifiedBy>
  <cp:revision>310</cp:revision>
  <cp:lastPrinted>2011-12-05T20:31:00Z</cp:lastPrinted>
  <dcterms:created xsi:type="dcterms:W3CDTF">2011-12-04T17:02:00Z</dcterms:created>
  <dcterms:modified xsi:type="dcterms:W3CDTF">2012-05-02T21:50:00Z</dcterms:modified>
</cp:coreProperties>
</file>