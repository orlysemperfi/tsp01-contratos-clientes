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64B" w:rsidRDefault="0026764B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  <w:r w:rsidRPr="00D7562B">
        <w:rPr>
          <w:rFonts w:ascii="Arial Narrow" w:hAnsi="Arial Narrow"/>
          <w:b/>
          <w:sz w:val="18"/>
          <w:szCs w:val="18"/>
        </w:rPr>
        <w:t xml:space="preserve">REGISTROS DEL PROCEDIMIENTO </w:t>
      </w:r>
      <w:bookmarkStart w:id="0" w:name="_GoBack"/>
      <w:bookmarkEnd w:id="0"/>
      <w:r>
        <w:rPr>
          <w:rFonts w:ascii="Arial Narrow" w:hAnsi="Arial Narrow"/>
          <w:b/>
          <w:sz w:val="18"/>
          <w:szCs w:val="18"/>
        </w:rPr>
        <w:t>PARA EL CONTROL DE VERSION DE DOCUMENTOS</w:t>
      </w:r>
    </w:p>
    <w:p w:rsidR="0026764B" w:rsidRPr="00294CF9" w:rsidRDefault="0026764B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tbl>
      <w:tblPr>
        <w:tblW w:w="9649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15"/>
        <w:gridCol w:w="1433"/>
        <w:gridCol w:w="1452"/>
        <w:gridCol w:w="1124"/>
        <w:gridCol w:w="1080"/>
        <w:gridCol w:w="643"/>
        <w:gridCol w:w="900"/>
        <w:gridCol w:w="944"/>
        <w:gridCol w:w="1058"/>
      </w:tblGrid>
      <w:tr w:rsidR="0026764B" w:rsidRPr="008008EB" w:rsidTr="00294CF9">
        <w:tc>
          <w:tcPr>
            <w:tcW w:w="1015" w:type="dxa"/>
            <w:shd w:val="clear" w:color="auto" w:fill="BFBFBF"/>
          </w:tcPr>
          <w:p w:rsidR="0026764B" w:rsidRPr="008008EB" w:rsidRDefault="0026764B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de Registro</w:t>
            </w:r>
          </w:p>
        </w:tc>
        <w:tc>
          <w:tcPr>
            <w:tcW w:w="1433" w:type="dxa"/>
            <w:shd w:val="clear" w:color="auto" w:fill="BFBFBF"/>
          </w:tcPr>
          <w:p w:rsidR="0026764B" w:rsidRPr="008008EB" w:rsidRDefault="0026764B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Documento</w:t>
            </w:r>
          </w:p>
        </w:tc>
        <w:tc>
          <w:tcPr>
            <w:tcW w:w="1452" w:type="dxa"/>
            <w:shd w:val="clear" w:color="auto" w:fill="BFBFBF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 xml:space="preserve">Nombre del 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Documento</w:t>
            </w:r>
          </w:p>
        </w:tc>
        <w:tc>
          <w:tcPr>
            <w:tcW w:w="1124" w:type="dxa"/>
            <w:shd w:val="clear" w:color="auto" w:fill="BFBFBF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Realizado por:</w:t>
            </w:r>
          </w:p>
        </w:tc>
        <w:tc>
          <w:tcPr>
            <w:tcW w:w="1080" w:type="dxa"/>
            <w:shd w:val="clear" w:color="auto" w:fill="BFBFBF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Revisado por:</w:t>
            </w:r>
          </w:p>
        </w:tc>
        <w:tc>
          <w:tcPr>
            <w:tcW w:w="643" w:type="dxa"/>
            <w:shd w:val="clear" w:color="auto" w:fill="BFBFBF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Versión Documento</w:t>
            </w:r>
          </w:p>
        </w:tc>
        <w:tc>
          <w:tcPr>
            <w:tcW w:w="900" w:type="dxa"/>
            <w:shd w:val="clear" w:color="auto" w:fill="BFBFBF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Documento Asociado</w:t>
            </w:r>
          </w:p>
        </w:tc>
        <w:tc>
          <w:tcPr>
            <w:tcW w:w="944" w:type="dxa"/>
            <w:shd w:val="clear" w:color="auto" w:fill="BFBFBF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Lugar de Almacén</w:t>
            </w:r>
          </w:p>
        </w:tc>
        <w:tc>
          <w:tcPr>
            <w:tcW w:w="1058" w:type="dxa"/>
            <w:shd w:val="clear" w:color="auto" w:fill="BFBFBF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Disposición Final</w:t>
            </w:r>
          </w:p>
        </w:tc>
      </w:tr>
      <w:tr w:rsidR="0026764B" w:rsidRPr="008008EB" w:rsidTr="00294CF9">
        <w:tc>
          <w:tcPr>
            <w:tcW w:w="1015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REG-001-2012</w:t>
            </w:r>
          </w:p>
        </w:tc>
        <w:tc>
          <w:tcPr>
            <w:tcW w:w="1433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DIAG-MCUN-01</w:t>
            </w:r>
          </w:p>
        </w:tc>
        <w:tc>
          <w:tcPr>
            <w:tcW w:w="1452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Diagramas del Modelo de Casos de Uso del Negocio</w:t>
            </w: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Pablo Robles</w:t>
            </w:r>
          </w:p>
        </w:tc>
        <w:tc>
          <w:tcPr>
            <w:tcW w:w="1080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6764B" w:rsidRPr="008008EB" w:rsidTr="00294CF9">
        <w:tc>
          <w:tcPr>
            <w:tcW w:w="1015" w:type="dxa"/>
            <w:vAlign w:val="center"/>
          </w:tcPr>
          <w:p w:rsidR="0026764B" w:rsidRPr="008008EB" w:rsidRDefault="0026764B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REG-002-2012</w:t>
            </w:r>
          </w:p>
        </w:tc>
        <w:tc>
          <w:tcPr>
            <w:tcW w:w="1433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bookmarkStart w:id="1" w:name="OLE_LINK3"/>
            <w:bookmarkStart w:id="2" w:name="OLE_LINK4"/>
            <w:r w:rsidRPr="008008EB">
              <w:rPr>
                <w:rFonts w:ascii="Arial Narrow" w:hAnsi="Arial Narrow" w:cs="Arial"/>
                <w:sz w:val="18"/>
                <w:szCs w:val="18"/>
              </w:rPr>
              <w:t>ESP-AN-01</w:t>
            </w:r>
            <w:bookmarkEnd w:id="1"/>
            <w:bookmarkEnd w:id="2"/>
          </w:p>
        </w:tc>
        <w:tc>
          <w:tcPr>
            <w:tcW w:w="1452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Especificación de Actores del Negocio</w:t>
            </w: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26764B" w:rsidRPr="008008EB" w:rsidRDefault="0026764B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6764B" w:rsidRPr="008008EB" w:rsidTr="00294CF9">
        <w:tc>
          <w:tcPr>
            <w:tcW w:w="1015" w:type="dxa"/>
            <w:vAlign w:val="center"/>
          </w:tcPr>
          <w:p w:rsidR="0026764B" w:rsidRPr="008008EB" w:rsidRDefault="0026764B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REG-003-2012</w:t>
            </w:r>
          </w:p>
        </w:tc>
        <w:tc>
          <w:tcPr>
            <w:tcW w:w="1433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ESP-RN-01</w:t>
            </w:r>
          </w:p>
        </w:tc>
        <w:tc>
          <w:tcPr>
            <w:tcW w:w="1452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Especificación de Reglas del Negocio</w:t>
            </w: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26764B" w:rsidRPr="008008EB" w:rsidRDefault="0026764B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6764B" w:rsidRPr="008008EB" w:rsidTr="00294CF9">
        <w:tc>
          <w:tcPr>
            <w:tcW w:w="1015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4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PROC-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sz w:val="18"/>
                <w:szCs w:val="18"/>
              </w:rPr>
              <w:t>V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D-01</w:t>
            </w:r>
          </w:p>
        </w:tc>
        <w:tc>
          <w:tcPr>
            <w:tcW w:w="1452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Procedimiento de Control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versión de 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Documentos</w:t>
            </w:r>
          </w:p>
        </w:tc>
        <w:tc>
          <w:tcPr>
            <w:tcW w:w="1124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Paola Rojas </w:t>
            </w:r>
          </w:p>
        </w:tc>
        <w:tc>
          <w:tcPr>
            <w:tcW w:w="1080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6764B" w:rsidRPr="008008EB" w:rsidTr="00294CF9">
        <w:tc>
          <w:tcPr>
            <w:tcW w:w="1015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5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PROC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-TRAZ-01</w:t>
            </w:r>
          </w:p>
        </w:tc>
        <w:tc>
          <w:tcPr>
            <w:tcW w:w="1452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Procedimiento para llevar a cabo la Trazabilidad</w:t>
            </w:r>
          </w:p>
        </w:tc>
        <w:tc>
          <w:tcPr>
            <w:tcW w:w="1124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1080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26764B" w:rsidRPr="008008EB" w:rsidRDefault="0026764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6764B" w:rsidRPr="008008EB" w:rsidTr="00294CF9">
        <w:tc>
          <w:tcPr>
            <w:tcW w:w="1015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6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-C</w:t>
            </w:r>
            <w:r>
              <w:rPr>
                <w:rFonts w:ascii="Arial Narrow" w:hAnsi="Arial Narrow" w:cs="Arial"/>
                <w:sz w:val="18"/>
                <w:szCs w:val="18"/>
              </w:rPr>
              <w:t>V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D-01</w:t>
            </w:r>
          </w:p>
        </w:tc>
        <w:tc>
          <w:tcPr>
            <w:tcW w:w="1452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Registros de Procedimiento de Control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versión de 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Documentos</w:t>
            </w:r>
          </w:p>
        </w:tc>
        <w:tc>
          <w:tcPr>
            <w:tcW w:w="1124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Paola Rojas </w:t>
            </w:r>
          </w:p>
        </w:tc>
        <w:tc>
          <w:tcPr>
            <w:tcW w:w="1080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6764B" w:rsidRPr="008008EB" w:rsidTr="00294CF9">
        <w:tc>
          <w:tcPr>
            <w:tcW w:w="1015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7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-TRAZ-01</w:t>
            </w:r>
          </w:p>
        </w:tc>
        <w:tc>
          <w:tcPr>
            <w:tcW w:w="1452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Registros de Procedimiento para llevar a cabo la Trazabilidad</w:t>
            </w:r>
          </w:p>
        </w:tc>
        <w:tc>
          <w:tcPr>
            <w:tcW w:w="1124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1080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6764B" w:rsidRPr="008008EB" w:rsidTr="00294CF9">
        <w:tc>
          <w:tcPr>
            <w:tcW w:w="1015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8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PRES-MCUN-01</w:t>
            </w:r>
          </w:p>
        </w:tc>
        <w:tc>
          <w:tcPr>
            <w:tcW w:w="1452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Presentación SubIteración01 (Modelo de Casos de uso de negocio)</w:t>
            </w:r>
          </w:p>
        </w:tc>
        <w:tc>
          <w:tcPr>
            <w:tcW w:w="1124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Orlando Sedamano</w:t>
            </w:r>
          </w:p>
        </w:tc>
        <w:tc>
          <w:tcPr>
            <w:tcW w:w="1080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6764B" w:rsidRPr="008008EB" w:rsidTr="00294CF9">
        <w:tc>
          <w:tcPr>
            <w:tcW w:w="1015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9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ESP-CU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N-01</w:t>
            </w:r>
          </w:p>
        </w:tc>
        <w:tc>
          <w:tcPr>
            <w:tcW w:w="1452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Especificación de </w:t>
            </w:r>
            <w:r>
              <w:rPr>
                <w:rFonts w:ascii="Arial Narrow" w:hAnsi="Arial Narrow" w:cs="Arial"/>
                <w:sz w:val="18"/>
                <w:szCs w:val="18"/>
              </w:rPr>
              <w:t>Casos De Uso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 del Negocio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– Realizar Analisis del Mercado</w:t>
            </w: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6764B" w:rsidRPr="008008EB" w:rsidTr="00294CF9">
        <w:tc>
          <w:tcPr>
            <w:tcW w:w="1015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REG-010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ESP-CUN-02</w:t>
            </w:r>
          </w:p>
        </w:tc>
        <w:tc>
          <w:tcPr>
            <w:tcW w:w="1452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330085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Especificación de </w:t>
            </w:r>
            <w:r>
              <w:rPr>
                <w:rFonts w:ascii="Arial Narrow" w:hAnsi="Arial Narrow" w:cs="Arial"/>
                <w:sz w:val="18"/>
                <w:szCs w:val="18"/>
              </w:rPr>
              <w:t>Casos De Uso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 del Negocio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– Gestión de Cartera de Clientes</w:t>
            </w: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6764B" w:rsidRPr="008008EB" w:rsidTr="00294CF9">
        <w:tc>
          <w:tcPr>
            <w:tcW w:w="1015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REG-011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ESP-CU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N-0</w:t>
            </w:r>
            <w:r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  <w:tc>
          <w:tcPr>
            <w:tcW w:w="1452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Especificación de </w:t>
            </w:r>
            <w:r>
              <w:rPr>
                <w:rFonts w:ascii="Arial Narrow" w:hAnsi="Arial Narrow" w:cs="Arial"/>
                <w:sz w:val="18"/>
                <w:szCs w:val="18"/>
              </w:rPr>
              <w:t>Casos De Uso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 del Negocio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– Gestión de Contratos </w:t>
            </w: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6764B" w:rsidRPr="008008EB" w:rsidTr="00294CF9">
        <w:tc>
          <w:tcPr>
            <w:tcW w:w="1015" w:type="dxa"/>
            <w:vAlign w:val="center"/>
          </w:tcPr>
          <w:p w:rsidR="0026764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REG-011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INV-ART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-0</w:t>
            </w:r>
            <w:r>
              <w:rPr>
                <w:rFonts w:ascii="Arial Narrow" w:hAnsi="Arial Narrow" w:cs="Arial"/>
                <w:sz w:val="18"/>
                <w:szCs w:val="18"/>
              </w:rPr>
              <w:t>1</w:t>
            </w: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452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Inventariado de Artefactos</w:t>
            </w:r>
          </w:p>
        </w:tc>
        <w:tc>
          <w:tcPr>
            <w:tcW w:w="1124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Paola Rojas</w:t>
            </w:r>
          </w:p>
        </w:tc>
        <w:tc>
          <w:tcPr>
            <w:tcW w:w="1080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26764B" w:rsidRPr="008008EB" w:rsidRDefault="0026764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26764B" w:rsidRPr="008008EB" w:rsidRDefault="0026764B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:rsidR="0026764B" w:rsidRDefault="0026764B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sectPr w:rsidR="0026764B" w:rsidSect="00A9601C">
      <w:headerReference w:type="default" r:id="rId7"/>
      <w:footerReference w:type="default" r:id="rId8"/>
      <w:pgSz w:w="12240" w:h="15840"/>
      <w:pgMar w:top="78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64B" w:rsidRDefault="0026764B" w:rsidP="00D45758">
      <w:pPr>
        <w:spacing w:after="0" w:line="240" w:lineRule="auto"/>
      </w:pPr>
      <w:r>
        <w:separator/>
      </w:r>
    </w:p>
  </w:endnote>
  <w:endnote w:type="continuationSeparator" w:id="0">
    <w:p w:rsidR="0026764B" w:rsidRDefault="0026764B" w:rsidP="00D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64B" w:rsidRDefault="0026764B" w:rsidP="00114400">
    <w:pPr>
      <w:pStyle w:val="Footer"/>
      <w:jc w:val="center"/>
    </w:pPr>
  </w:p>
  <w:p w:rsidR="0026764B" w:rsidRDefault="002676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64B" w:rsidRDefault="0026764B" w:rsidP="00D45758">
      <w:pPr>
        <w:spacing w:after="0" w:line="240" w:lineRule="auto"/>
      </w:pPr>
      <w:r>
        <w:separator/>
      </w:r>
    </w:p>
  </w:footnote>
  <w:footnote w:type="continuationSeparator" w:id="0">
    <w:p w:rsidR="0026764B" w:rsidRDefault="0026764B" w:rsidP="00D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8"/>
      <w:gridCol w:w="4394"/>
      <w:gridCol w:w="1985"/>
    </w:tblGrid>
    <w:tr w:rsidR="0026764B" w:rsidRPr="00B40EFD" w:rsidTr="007B2991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:rsidR="0026764B" w:rsidRPr="00B40EFD" w:rsidRDefault="0026764B" w:rsidP="007B2991">
          <w:pPr>
            <w:pStyle w:val="Header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C81874">
            <w:rPr>
              <w:noProof/>
              <w:sz w:val="24"/>
              <w:lang w:val="es-ES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6" type="#_x0000_t75" style="width:48.75pt;height:33pt;visibility:visible" filled="t">
                <v:imagedata r:id="rId1" o:title=""/>
              </v:shape>
            </w:pict>
          </w:r>
        </w:p>
      </w:tc>
      <w:tc>
        <w:tcPr>
          <w:tcW w:w="4394" w:type="dxa"/>
          <w:vMerge w:val="restart"/>
          <w:vAlign w:val="center"/>
        </w:tcPr>
        <w:p w:rsidR="0026764B" w:rsidRPr="00B40EFD" w:rsidRDefault="0026764B" w:rsidP="00FA4293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REGISTROS</w:t>
          </w:r>
        </w:p>
      </w:tc>
      <w:tc>
        <w:tcPr>
          <w:tcW w:w="1985" w:type="dxa"/>
          <w:vAlign w:val="center"/>
        </w:tcPr>
        <w:p w:rsidR="0026764B" w:rsidRPr="00B40EFD" w:rsidRDefault="0026764B" w:rsidP="00D45758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REG</w:t>
          </w:r>
          <w:r w:rsidRPr="008008EB">
            <w:rPr>
              <w:rFonts w:ascii="Arial Narrow" w:hAnsi="Arial Narrow" w:cs="Arial"/>
              <w:sz w:val="18"/>
              <w:szCs w:val="18"/>
            </w:rPr>
            <w:t>-C</w:t>
          </w:r>
          <w:r>
            <w:rPr>
              <w:rFonts w:ascii="Arial Narrow" w:hAnsi="Arial Narrow" w:cs="Arial"/>
              <w:sz w:val="18"/>
              <w:szCs w:val="18"/>
            </w:rPr>
            <w:t>V</w:t>
          </w:r>
          <w:r w:rsidRPr="008008EB">
            <w:rPr>
              <w:rFonts w:ascii="Arial Narrow" w:hAnsi="Arial Narrow" w:cs="Arial"/>
              <w:sz w:val="18"/>
              <w:szCs w:val="18"/>
            </w:rPr>
            <w:t>D-01</w:t>
          </w:r>
        </w:p>
      </w:tc>
    </w:tr>
    <w:tr w:rsidR="0026764B" w:rsidRPr="00B40EFD" w:rsidTr="007B2991">
      <w:trPr>
        <w:cantSplit/>
        <w:trHeight w:val="404"/>
        <w:jc w:val="center"/>
      </w:trPr>
      <w:tc>
        <w:tcPr>
          <w:tcW w:w="2268" w:type="dxa"/>
          <w:vMerge/>
        </w:tcPr>
        <w:p w:rsidR="0026764B" w:rsidRPr="00B40EFD" w:rsidRDefault="0026764B" w:rsidP="007B2991">
          <w:pPr>
            <w:pStyle w:val="Header"/>
            <w:rPr>
              <w:rFonts w:ascii="Arial Narrow" w:hAnsi="Arial Narrow" w:cs="Arial"/>
              <w:noProof/>
              <w:sz w:val="18"/>
              <w:szCs w:val="18"/>
            </w:rPr>
          </w:pPr>
        </w:p>
      </w:tc>
      <w:tc>
        <w:tcPr>
          <w:tcW w:w="4394" w:type="dxa"/>
          <w:vMerge/>
          <w:vAlign w:val="center"/>
        </w:tcPr>
        <w:p w:rsidR="0026764B" w:rsidRPr="00B40EFD" w:rsidRDefault="0026764B" w:rsidP="007B2991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1985" w:type="dxa"/>
          <w:vAlign w:val="center"/>
        </w:tcPr>
        <w:p w:rsidR="0026764B" w:rsidRPr="00B40EFD" w:rsidRDefault="0026764B" w:rsidP="007B2991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</w:t>
          </w:r>
        </w:p>
      </w:tc>
    </w:tr>
    <w:tr w:rsidR="0026764B" w:rsidRPr="00B40EFD" w:rsidTr="007B2991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:rsidR="0026764B" w:rsidRPr="00B40EFD" w:rsidRDefault="0026764B" w:rsidP="0090629F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FECHA DE VIGENCIA: </w:t>
          </w:r>
          <w:r>
            <w:rPr>
              <w:rFonts w:ascii="Arial Narrow" w:hAnsi="Arial Narrow" w:cs="Arial"/>
              <w:b/>
              <w:sz w:val="18"/>
              <w:szCs w:val="18"/>
            </w:rPr>
            <w:t>17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</w:t>
          </w:r>
          <w:r>
            <w:rPr>
              <w:rFonts w:ascii="Arial Narrow" w:hAnsi="Arial Narrow" w:cs="Arial"/>
              <w:b/>
              <w:sz w:val="18"/>
              <w:szCs w:val="18"/>
            </w:rPr>
            <w:t>05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.201</w:t>
          </w:r>
          <w:r>
            <w:rPr>
              <w:rFonts w:ascii="Arial Narrow" w:hAnsi="Arial Narrow" w:cs="Arial"/>
              <w:b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                                  USO INTERNO                                                        Página 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PAGE </w:instrTex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de 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NUMPAGES </w:instrTex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</w:t>
          </w:r>
        </w:p>
      </w:tc>
    </w:tr>
  </w:tbl>
  <w:p w:rsidR="0026764B" w:rsidRDefault="0026764B" w:rsidP="00A9601C">
    <w:pPr>
      <w:pStyle w:val="Header"/>
      <w:rPr>
        <w:rFonts w:ascii="Arial Narrow" w:hAnsi="Arial Narrow" w:cs="Arial"/>
      </w:rPr>
    </w:pPr>
  </w:p>
  <w:p w:rsidR="0026764B" w:rsidRPr="00A9601C" w:rsidRDefault="0026764B" w:rsidP="00A9601C">
    <w:pPr>
      <w:pStyle w:val="Header"/>
      <w:rPr>
        <w:rFonts w:ascii="Arial Narrow" w:hAnsi="Arial Narrow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457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DEC3B5B"/>
    <w:multiLevelType w:val="hybridMultilevel"/>
    <w:tmpl w:val="5E102A9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45E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1B3B6410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1F4AD1"/>
    <w:multiLevelType w:val="hybridMultilevel"/>
    <w:tmpl w:val="A9CEAD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34BE6"/>
    <w:multiLevelType w:val="hybridMultilevel"/>
    <w:tmpl w:val="F946BE78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3AB5B1C"/>
    <w:multiLevelType w:val="multilevel"/>
    <w:tmpl w:val="280A001F"/>
    <w:lvl w:ilvl="0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cs="Times New Roman"/>
      </w:rPr>
    </w:lvl>
  </w:abstractNum>
  <w:abstractNum w:abstractNumId="7">
    <w:nsid w:val="663D7082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758"/>
    <w:rsid w:val="00043893"/>
    <w:rsid w:val="00093F5C"/>
    <w:rsid w:val="000C7750"/>
    <w:rsid w:val="000F215F"/>
    <w:rsid w:val="000F2C5F"/>
    <w:rsid w:val="00114400"/>
    <w:rsid w:val="00133C43"/>
    <w:rsid w:val="00150D35"/>
    <w:rsid w:val="00167F9B"/>
    <w:rsid w:val="001A28A2"/>
    <w:rsid w:val="001A4C87"/>
    <w:rsid w:val="001A7F2F"/>
    <w:rsid w:val="001B26F3"/>
    <w:rsid w:val="002117CC"/>
    <w:rsid w:val="00265EB3"/>
    <w:rsid w:val="0026764B"/>
    <w:rsid w:val="00293AD7"/>
    <w:rsid w:val="00294CF9"/>
    <w:rsid w:val="002A60BE"/>
    <w:rsid w:val="002B0989"/>
    <w:rsid w:val="002B15B5"/>
    <w:rsid w:val="002F1CAF"/>
    <w:rsid w:val="002F37D0"/>
    <w:rsid w:val="002F5FB2"/>
    <w:rsid w:val="003138B1"/>
    <w:rsid w:val="00317E3B"/>
    <w:rsid w:val="00330085"/>
    <w:rsid w:val="00357CE7"/>
    <w:rsid w:val="00361A51"/>
    <w:rsid w:val="00374D8E"/>
    <w:rsid w:val="003B5097"/>
    <w:rsid w:val="003D336C"/>
    <w:rsid w:val="003E63BA"/>
    <w:rsid w:val="003F5A27"/>
    <w:rsid w:val="004020E1"/>
    <w:rsid w:val="0042730E"/>
    <w:rsid w:val="004411AF"/>
    <w:rsid w:val="00446491"/>
    <w:rsid w:val="004617F4"/>
    <w:rsid w:val="00462393"/>
    <w:rsid w:val="004748A6"/>
    <w:rsid w:val="00497DEF"/>
    <w:rsid w:val="004B7514"/>
    <w:rsid w:val="004C170B"/>
    <w:rsid w:val="004C5801"/>
    <w:rsid w:val="004E109E"/>
    <w:rsid w:val="004F4BB1"/>
    <w:rsid w:val="0052100B"/>
    <w:rsid w:val="005212A1"/>
    <w:rsid w:val="00556999"/>
    <w:rsid w:val="00567D60"/>
    <w:rsid w:val="005842F3"/>
    <w:rsid w:val="00593001"/>
    <w:rsid w:val="005B465F"/>
    <w:rsid w:val="005B712E"/>
    <w:rsid w:val="00631A25"/>
    <w:rsid w:val="00644310"/>
    <w:rsid w:val="0065235C"/>
    <w:rsid w:val="00674EE7"/>
    <w:rsid w:val="0068692D"/>
    <w:rsid w:val="006D25D4"/>
    <w:rsid w:val="0071007E"/>
    <w:rsid w:val="0072603A"/>
    <w:rsid w:val="007372A8"/>
    <w:rsid w:val="007667E4"/>
    <w:rsid w:val="00795642"/>
    <w:rsid w:val="007B048F"/>
    <w:rsid w:val="007B2991"/>
    <w:rsid w:val="008008EB"/>
    <w:rsid w:val="00812FE6"/>
    <w:rsid w:val="00813015"/>
    <w:rsid w:val="0083071B"/>
    <w:rsid w:val="00830F80"/>
    <w:rsid w:val="00835E7C"/>
    <w:rsid w:val="00836CB7"/>
    <w:rsid w:val="00866496"/>
    <w:rsid w:val="0088703A"/>
    <w:rsid w:val="0089128A"/>
    <w:rsid w:val="008970B1"/>
    <w:rsid w:val="008A75B2"/>
    <w:rsid w:val="008B22AA"/>
    <w:rsid w:val="008B4B0A"/>
    <w:rsid w:val="008B7D9E"/>
    <w:rsid w:val="008D6130"/>
    <w:rsid w:val="00903C20"/>
    <w:rsid w:val="0090629F"/>
    <w:rsid w:val="00930F9C"/>
    <w:rsid w:val="00941734"/>
    <w:rsid w:val="00954DF1"/>
    <w:rsid w:val="00955FD6"/>
    <w:rsid w:val="00986209"/>
    <w:rsid w:val="0099660A"/>
    <w:rsid w:val="009E4EE1"/>
    <w:rsid w:val="00A40075"/>
    <w:rsid w:val="00A92BBB"/>
    <w:rsid w:val="00A9601C"/>
    <w:rsid w:val="00A96351"/>
    <w:rsid w:val="00AD1313"/>
    <w:rsid w:val="00AD1ABA"/>
    <w:rsid w:val="00B3209A"/>
    <w:rsid w:val="00B40EFD"/>
    <w:rsid w:val="00B528BA"/>
    <w:rsid w:val="00B63BEB"/>
    <w:rsid w:val="00B75597"/>
    <w:rsid w:val="00B86674"/>
    <w:rsid w:val="00BC1033"/>
    <w:rsid w:val="00BD60A3"/>
    <w:rsid w:val="00BF0751"/>
    <w:rsid w:val="00C205F9"/>
    <w:rsid w:val="00C25BB4"/>
    <w:rsid w:val="00C41E30"/>
    <w:rsid w:val="00C43DFE"/>
    <w:rsid w:val="00C720EB"/>
    <w:rsid w:val="00C81874"/>
    <w:rsid w:val="00CB44CF"/>
    <w:rsid w:val="00CD382C"/>
    <w:rsid w:val="00CD5B6B"/>
    <w:rsid w:val="00D44266"/>
    <w:rsid w:val="00D45758"/>
    <w:rsid w:val="00D53817"/>
    <w:rsid w:val="00D53A24"/>
    <w:rsid w:val="00D60CA1"/>
    <w:rsid w:val="00D62618"/>
    <w:rsid w:val="00D741ED"/>
    <w:rsid w:val="00D7562B"/>
    <w:rsid w:val="00D86F2D"/>
    <w:rsid w:val="00D952FA"/>
    <w:rsid w:val="00D969D5"/>
    <w:rsid w:val="00DA0217"/>
    <w:rsid w:val="00DA3683"/>
    <w:rsid w:val="00DC359A"/>
    <w:rsid w:val="00DD6F41"/>
    <w:rsid w:val="00DD75F3"/>
    <w:rsid w:val="00DE4E47"/>
    <w:rsid w:val="00E15984"/>
    <w:rsid w:val="00E318C2"/>
    <w:rsid w:val="00E67CCF"/>
    <w:rsid w:val="00E70CB8"/>
    <w:rsid w:val="00EB1DD8"/>
    <w:rsid w:val="00EB3D3D"/>
    <w:rsid w:val="00ED2B9E"/>
    <w:rsid w:val="00ED6AD1"/>
    <w:rsid w:val="00ED758E"/>
    <w:rsid w:val="00F071ED"/>
    <w:rsid w:val="00F23BAC"/>
    <w:rsid w:val="00F55C17"/>
    <w:rsid w:val="00F56F22"/>
    <w:rsid w:val="00F574E3"/>
    <w:rsid w:val="00F61852"/>
    <w:rsid w:val="00F91B83"/>
    <w:rsid w:val="00FA4293"/>
    <w:rsid w:val="00FC5C97"/>
    <w:rsid w:val="00FE354E"/>
    <w:rsid w:val="00FF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1B"/>
    <w:pPr>
      <w:spacing w:after="200" w:line="276" w:lineRule="auto"/>
    </w:pPr>
    <w:rPr>
      <w:lang w:val="es-PE" w:eastAsia="es-P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ar,Car Car Car"/>
    <w:basedOn w:val="Normal"/>
    <w:link w:val="Head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aliases w:val="Car Char,Car Car Car Char"/>
    <w:basedOn w:val="DefaultParagraphFont"/>
    <w:link w:val="Header"/>
    <w:uiPriority w:val="99"/>
    <w:locked/>
    <w:rsid w:val="00D4575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4575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4575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45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288</Words>
  <Characters>1586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REGISTROS DEL PROCEDIMIENTO PARA EL CONTROL DE VERSION DE DOCUMENTOS</dc:title>
  <dc:subject/>
  <dc:creator>Jose</dc:creator>
  <cp:keywords/>
  <dc:description/>
  <cp:lastModifiedBy>grojas</cp:lastModifiedBy>
  <cp:revision>4</cp:revision>
  <dcterms:created xsi:type="dcterms:W3CDTF">2012-05-07T18:24:00Z</dcterms:created>
  <dcterms:modified xsi:type="dcterms:W3CDTF">2012-05-07T18:34:00Z</dcterms:modified>
</cp:coreProperties>
</file>