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99" w:rsidRPr="005218A9" w:rsidRDefault="004B3399">
      <w:pPr>
        <w:pStyle w:val="Ttulo"/>
        <w:jc w:val="right"/>
        <w:rPr>
          <w:rFonts w:cs="Arial"/>
          <w:sz w:val="32"/>
          <w:szCs w:val="32"/>
        </w:rPr>
      </w:pPr>
      <w:r w:rsidRPr="005218A9">
        <w:rPr>
          <w:rFonts w:cs="Arial"/>
          <w:bCs/>
          <w:sz w:val="32"/>
          <w:szCs w:val="32"/>
        </w:rPr>
        <w:t>Contratos de Clientes</w:t>
      </w:r>
    </w:p>
    <w:p w:rsidR="004B3399" w:rsidRPr="005218A9" w:rsidRDefault="002639B7">
      <w:pPr>
        <w:pStyle w:val="Ttulo"/>
        <w:jc w:val="right"/>
        <w:rPr>
          <w:rFonts w:cs="Arial"/>
          <w:sz w:val="32"/>
          <w:szCs w:val="32"/>
        </w:rPr>
      </w:pPr>
      <w:fldSimple w:instr=" TITLE  \* MERGEFORMAT ">
        <w:r w:rsidR="004B3399" w:rsidRPr="005218A9">
          <w:rPr>
            <w:rFonts w:cs="Arial"/>
            <w:sz w:val="32"/>
            <w:szCs w:val="32"/>
          </w:rPr>
          <w:t>Actores del Negocio</w:t>
        </w:r>
      </w:fldSimple>
    </w:p>
    <w:p w:rsidR="004B3399" w:rsidRPr="00CD6FE3" w:rsidRDefault="004B3399">
      <w:pPr>
        <w:pStyle w:val="Ttulo"/>
        <w:jc w:val="right"/>
        <w:rPr>
          <w:rFonts w:cs="Arial"/>
        </w:rPr>
      </w:pPr>
    </w:p>
    <w:p w:rsidR="004B3399" w:rsidRPr="006566C6" w:rsidRDefault="004B3399">
      <w:pPr>
        <w:pStyle w:val="Ttulo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>Versión 1.0</w:t>
      </w:r>
    </w:p>
    <w:p w:rsidR="004B3399" w:rsidRPr="00CD6FE3" w:rsidRDefault="004B3399">
      <w:pPr>
        <w:pStyle w:val="Ttulo"/>
        <w:rPr>
          <w:rFonts w:cs="Arial"/>
          <w:sz w:val="28"/>
        </w:rPr>
      </w:pPr>
    </w:p>
    <w:p w:rsidR="004B3399" w:rsidRPr="00CD6FE3" w:rsidRDefault="004B3399">
      <w:pPr>
        <w:rPr>
          <w:rFonts w:ascii="Arial" w:hAnsi="Arial" w:cs="Arial"/>
        </w:rPr>
      </w:pPr>
    </w:p>
    <w:p w:rsidR="004B3399" w:rsidRPr="00CD6FE3" w:rsidRDefault="004B3399">
      <w:pPr>
        <w:rPr>
          <w:rFonts w:ascii="Arial" w:hAnsi="Arial" w:cs="Arial"/>
        </w:rPr>
        <w:sectPr w:rsidR="004B3399" w:rsidRPr="00CD6FE3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B3399" w:rsidRPr="005218A9" w:rsidRDefault="004B3399" w:rsidP="007E7540">
      <w:pPr>
        <w:pStyle w:val="Ttulo"/>
        <w:rPr>
          <w:rFonts w:cs="Arial"/>
          <w:sz w:val="32"/>
          <w:szCs w:val="32"/>
        </w:rPr>
      </w:pPr>
      <w:r w:rsidRPr="005218A9">
        <w:rPr>
          <w:rFonts w:cs="Arial"/>
          <w:sz w:val="32"/>
          <w:szCs w:val="32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134"/>
        <w:gridCol w:w="4257"/>
        <w:gridCol w:w="2304"/>
      </w:tblGrid>
      <w:tr w:rsidR="004B3399" w:rsidRPr="00CD6FE3" w:rsidTr="00CD6FE3">
        <w:tc>
          <w:tcPr>
            <w:tcW w:w="1809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257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4B3399" w:rsidRPr="005218A9" w:rsidRDefault="004B3399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257" w:type="dxa"/>
          </w:tcPr>
          <w:p w:rsidR="004B3399" w:rsidRPr="00CD6FE3" w:rsidRDefault="004B3399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AB19AD" w:rsidRPr="00CD6FE3" w:rsidTr="008414B5">
        <w:tc>
          <w:tcPr>
            <w:tcW w:w="1809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Pr="00CD6FE3">
              <w:rPr>
                <w:rFonts w:ascii="Arial" w:hAnsi="Arial" w:cs="Arial"/>
                <w:sz w:val="24"/>
                <w:szCs w:val="24"/>
              </w:rPr>
              <w:t>/05/12</w:t>
            </w:r>
          </w:p>
        </w:tc>
        <w:tc>
          <w:tcPr>
            <w:tcW w:w="113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CD6FE3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4257" w:type="dxa"/>
          </w:tcPr>
          <w:p w:rsidR="00AB19AD" w:rsidRPr="00CD6FE3" w:rsidRDefault="00AB19AD" w:rsidP="00AB19AD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Red</w:t>
            </w:r>
            <w:r w:rsidRPr="00CD6FE3">
              <w:rPr>
                <w:rFonts w:ascii="Arial" w:hAnsi="Arial" w:cs="Arial"/>
                <w:sz w:val="24"/>
                <w:szCs w:val="24"/>
              </w:rPr>
              <w:t>efinición de los Actores de Negocio</w:t>
            </w:r>
          </w:p>
        </w:tc>
        <w:tc>
          <w:tcPr>
            <w:tcW w:w="2304" w:type="dxa"/>
          </w:tcPr>
          <w:p w:rsidR="00AB19AD" w:rsidRPr="00CD6FE3" w:rsidRDefault="00AB19AD" w:rsidP="008414B5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3399" w:rsidRPr="00CD6FE3" w:rsidTr="00CD6FE3">
        <w:tc>
          <w:tcPr>
            <w:tcW w:w="1809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4B3399" w:rsidRPr="00CD6FE3" w:rsidRDefault="004B3399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3399" w:rsidRPr="00CD6FE3" w:rsidRDefault="004B3399">
      <w:pPr>
        <w:rPr>
          <w:rFonts w:ascii="Arial" w:hAnsi="Arial" w:cs="Arial"/>
        </w:rPr>
      </w:pPr>
    </w:p>
    <w:p w:rsidR="004B3399" w:rsidRPr="005218A9" w:rsidRDefault="004B3399">
      <w:pPr>
        <w:pStyle w:val="Ttulo"/>
        <w:rPr>
          <w:rFonts w:cs="Arial"/>
          <w:sz w:val="32"/>
          <w:szCs w:val="32"/>
        </w:rPr>
      </w:pPr>
      <w:r w:rsidRPr="00CD6FE3">
        <w:rPr>
          <w:rFonts w:cs="Arial"/>
        </w:rPr>
        <w:br w:type="page"/>
      </w:r>
      <w:r w:rsidRPr="005218A9">
        <w:rPr>
          <w:rFonts w:cs="Arial"/>
          <w:sz w:val="32"/>
          <w:szCs w:val="32"/>
        </w:rPr>
        <w:lastRenderedPageBreak/>
        <w:t>Tabla de Contenidos</w:t>
      </w:r>
    </w:p>
    <w:p w:rsidR="004B3399" w:rsidRDefault="002639B7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2639B7">
        <w:rPr>
          <w:rFonts w:ascii="Arial" w:hAnsi="Arial" w:cs="Arial"/>
          <w:sz w:val="24"/>
          <w:szCs w:val="24"/>
        </w:rPr>
        <w:fldChar w:fldCharType="begin"/>
      </w:r>
      <w:r w:rsidR="004B3399"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2639B7">
        <w:rPr>
          <w:rFonts w:ascii="Arial" w:hAnsi="Arial" w:cs="Arial"/>
          <w:sz w:val="24"/>
          <w:szCs w:val="24"/>
        </w:rPr>
        <w:fldChar w:fldCharType="separate"/>
      </w:r>
      <w:r w:rsidR="004B3399">
        <w:rPr>
          <w:noProof/>
        </w:rPr>
        <w:t>1.</w:t>
      </w:r>
      <w:r w:rsidR="004B3399">
        <w:rPr>
          <w:rFonts w:ascii="Calibri" w:hAnsi="Calibri"/>
          <w:noProof/>
          <w:sz w:val="22"/>
          <w:szCs w:val="22"/>
          <w:lang w:eastAsia="es-PE"/>
        </w:rPr>
        <w:tab/>
      </w:r>
      <w:r w:rsidR="004B3399">
        <w:rPr>
          <w:noProof/>
        </w:rPr>
        <w:t>AN001 Posible Cliente</w:t>
      </w:r>
      <w:r w:rsidR="004B3399">
        <w:rPr>
          <w:noProof/>
        </w:rPr>
        <w:tab/>
      </w:r>
      <w:r>
        <w:rPr>
          <w:noProof/>
        </w:rPr>
        <w:fldChar w:fldCharType="begin"/>
      </w:r>
      <w:r w:rsidR="004B3399">
        <w:rPr>
          <w:noProof/>
        </w:rPr>
        <w:instrText xml:space="preserve"> PAGEREF _Toc324110190 \h </w:instrText>
      </w:r>
      <w:r>
        <w:rPr>
          <w:noProof/>
        </w:rPr>
      </w:r>
      <w:r>
        <w:rPr>
          <w:noProof/>
        </w:rPr>
        <w:fldChar w:fldCharType="separate"/>
      </w:r>
      <w:r w:rsidR="004B3399">
        <w:rPr>
          <w:noProof/>
        </w:rPr>
        <w:t>4</w:t>
      </w:r>
      <w:r>
        <w:rPr>
          <w:noProof/>
        </w:rPr>
        <w:fldChar w:fldCharType="end"/>
      </w:r>
    </w:p>
    <w:p w:rsidR="004B3399" w:rsidRDefault="004B339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94454F">
        <w:rPr>
          <w:rFonts w:cs="Arial"/>
          <w:noProof/>
        </w:rPr>
        <w:t>2.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94454F">
        <w:rPr>
          <w:rFonts w:cs="Arial"/>
          <w:noProof/>
        </w:rPr>
        <w:t>AN002 Cliente</w:t>
      </w:r>
      <w:r>
        <w:rPr>
          <w:noProof/>
        </w:rPr>
        <w:tab/>
      </w:r>
      <w:r w:rsidR="002639B7">
        <w:rPr>
          <w:noProof/>
        </w:rPr>
        <w:fldChar w:fldCharType="begin"/>
      </w:r>
      <w:r>
        <w:rPr>
          <w:noProof/>
        </w:rPr>
        <w:instrText xml:space="preserve"> PAGEREF _Toc324110191 \h </w:instrText>
      </w:r>
      <w:r w:rsidR="002639B7">
        <w:rPr>
          <w:noProof/>
        </w:rPr>
      </w:r>
      <w:r w:rsidR="002639B7">
        <w:rPr>
          <w:noProof/>
        </w:rPr>
        <w:fldChar w:fldCharType="separate"/>
      </w:r>
      <w:r>
        <w:rPr>
          <w:noProof/>
        </w:rPr>
        <w:t>4</w:t>
      </w:r>
      <w:r w:rsidR="002639B7">
        <w:rPr>
          <w:noProof/>
        </w:rPr>
        <w:fldChar w:fldCharType="end"/>
      </w:r>
    </w:p>
    <w:p w:rsidR="004B3399" w:rsidRDefault="004B339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94454F">
        <w:rPr>
          <w:rFonts w:cs="Arial"/>
          <w:noProof/>
        </w:rPr>
        <w:t>3.</w:t>
      </w:r>
      <w:r>
        <w:rPr>
          <w:rFonts w:ascii="Calibri" w:hAnsi="Calibri"/>
          <w:noProof/>
          <w:sz w:val="22"/>
          <w:szCs w:val="22"/>
          <w:lang w:eastAsia="es-PE"/>
        </w:rPr>
        <w:tab/>
      </w:r>
      <w:r w:rsidRPr="0094454F">
        <w:rPr>
          <w:rFonts w:cs="Arial"/>
          <w:noProof/>
        </w:rPr>
        <w:t>AN003 Gerente General</w:t>
      </w:r>
      <w:r>
        <w:rPr>
          <w:noProof/>
        </w:rPr>
        <w:tab/>
      </w:r>
      <w:r w:rsidR="002639B7">
        <w:rPr>
          <w:noProof/>
        </w:rPr>
        <w:fldChar w:fldCharType="begin"/>
      </w:r>
      <w:r>
        <w:rPr>
          <w:noProof/>
        </w:rPr>
        <w:instrText xml:space="preserve"> PAGEREF _Toc324110192 \h </w:instrText>
      </w:r>
      <w:r w:rsidR="002639B7">
        <w:rPr>
          <w:noProof/>
        </w:rPr>
      </w:r>
      <w:r w:rsidR="002639B7">
        <w:rPr>
          <w:noProof/>
        </w:rPr>
        <w:fldChar w:fldCharType="separate"/>
      </w:r>
      <w:r>
        <w:rPr>
          <w:noProof/>
        </w:rPr>
        <w:t>4</w:t>
      </w:r>
      <w:r w:rsidR="002639B7">
        <w:rPr>
          <w:noProof/>
        </w:rPr>
        <w:fldChar w:fldCharType="end"/>
      </w:r>
    </w:p>
    <w:p w:rsidR="004B3399" w:rsidRPr="00023A8E" w:rsidRDefault="002639B7" w:rsidP="00023A8E">
      <w:pPr>
        <w:pStyle w:val="Ttulo"/>
      </w:pPr>
      <w:r w:rsidRPr="005218A9">
        <w:rPr>
          <w:rFonts w:cs="Arial"/>
          <w:sz w:val="24"/>
          <w:szCs w:val="24"/>
        </w:rPr>
        <w:fldChar w:fldCharType="end"/>
      </w:r>
      <w:r w:rsidR="004B3399" w:rsidRPr="00CD6FE3">
        <w:br w:type="page"/>
      </w:r>
      <w:fldSimple w:instr=" TITLE  \* MERGEFORMAT ">
        <w:r w:rsidR="004B3399" w:rsidRPr="005218A9">
          <w:t>Actores del Negocio</w:t>
        </w:r>
      </w:fldSimple>
    </w:p>
    <w:p w:rsidR="004B3399" w:rsidRPr="0066246D" w:rsidRDefault="004B3399" w:rsidP="0066246D">
      <w:pPr>
        <w:pStyle w:val="Ttulo1"/>
        <w:rPr>
          <w:sz w:val="28"/>
          <w:szCs w:val="28"/>
        </w:rPr>
      </w:pPr>
      <w:bookmarkStart w:id="0" w:name="_Toc324110190"/>
      <w:bookmarkStart w:id="1" w:name="_Toc436203378"/>
      <w:bookmarkStart w:id="2" w:name="_Toc452813578"/>
      <w:r w:rsidRPr="0066246D">
        <w:rPr>
          <w:sz w:val="28"/>
          <w:szCs w:val="28"/>
        </w:rPr>
        <w:t>AN001</w:t>
      </w:r>
      <w:r w:rsidR="006833F6">
        <w:rPr>
          <w:sz w:val="28"/>
          <w:szCs w:val="28"/>
        </w:rPr>
        <w:t xml:space="preserve"> </w:t>
      </w:r>
      <w:r w:rsidR="00681B3E">
        <w:rPr>
          <w:sz w:val="28"/>
          <w:szCs w:val="28"/>
        </w:rPr>
        <w:t>Gerente Comercial</w:t>
      </w:r>
      <w:bookmarkEnd w:id="0"/>
    </w:p>
    <w:p w:rsidR="004B3399" w:rsidRPr="00CD6FE3" w:rsidRDefault="0066542B" w:rsidP="0066246D">
      <w:pPr>
        <w:pStyle w:val="InfoBlue"/>
      </w:pPr>
      <w:r w:rsidRPr="00CD6FE3">
        <w:t xml:space="preserve">Persona encargada de </w:t>
      </w:r>
      <w:r w:rsidR="0068794E">
        <w:t xml:space="preserve">gestionar los </w:t>
      </w:r>
      <w:r w:rsidR="009A055F">
        <w:t>contratos de clientes</w:t>
      </w:r>
      <w:r w:rsidR="0068794E">
        <w:t xml:space="preserve"> tanto del sector público como privado</w:t>
      </w:r>
      <w:r w:rsidR="001A5EA5">
        <w:t>, asimismo gestionar las adendas generadas por dichos contratos</w:t>
      </w:r>
      <w:r w:rsidR="009A055F">
        <w:t>.</w:t>
      </w:r>
    </w:p>
    <w:p w:rsidR="004B3399" w:rsidRPr="00CD6FE3" w:rsidRDefault="00AB19AD" w:rsidP="00FF30AA">
      <w:pPr>
        <w:pStyle w:val="Textoindependiente"/>
        <w:jc w:val="center"/>
        <w:rPr>
          <w:rFonts w:ascii="Arial" w:hAnsi="Arial" w:cs="Arial"/>
        </w:rPr>
      </w:pPr>
      <w:r w:rsidRPr="002639B7">
        <w:rPr>
          <w:rFonts w:ascii="Arial" w:hAnsi="Arial" w:cs="Arial"/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50.75pt;height:125.25pt;visibility:visible">
            <v:imagedata r:id="rId8" o:title=""/>
          </v:shape>
        </w:pict>
      </w:r>
    </w:p>
    <w:bookmarkEnd w:id="1"/>
    <w:bookmarkEnd w:id="2"/>
    <w:p w:rsidR="004B3399" w:rsidRPr="00CD6FE3" w:rsidRDefault="004B3399" w:rsidP="00FF30AA">
      <w:pPr>
        <w:pStyle w:val="Textoindependiente"/>
        <w:jc w:val="center"/>
        <w:rPr>
          <w:rFonts w:ascii="Arial" w:hAnsi="Arial" w:cs="Arial"/>
        </w:rPr>
      </w:pPr>
    </w:p>
    <w:sectPr w:rsidR="004B3399" w:rsidRPr="00CD6FE3" w:rsidSect="0073357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82A" w:rsidRDefault="0058182A">
      <w:r>
        <w:separator/>
      </w:r>
    </w:p>
  </w:endnote>
  <w:endnote w:type="continuationSeparator" w:id="1">
    <w:p w:rsidR="0058182A" w:rsidRDefault="005818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B33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fldSimple w:instr=" DATE \@ &quot;yyyy&quot; ">
            <w:r w:rsidR="00AB19AD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3399" w:rsidRDefault="004B3399">
          <w:pPr>
            <w:jc w:val="right"/>
          </w:pPr>
          <w:r>
            <w:t xml:space="preserve">Página </w:t>
          </w:r>
          <w:r w:rsidR="002639B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639B7">
            <w:rPr>
              <w:rStyle w:val="Nmerodepgina"/>
            </w:rPr>
            <w:fldChar w:fldCharType="separate"/>
          </w:r>
          <w:r w:rsidR="001A5EA5">
            <w:rPr>
              <w:rStyle w:val="Nmerodepgina"/>
              <w:noProof/>
            </w:rPr>
            <w:t>4</w:t>
          </w:r>
          <w:r w:rsidR="002639B7">
            <w:rPr>
              <w:rStyle w:val="Nmerodepgina"/>
            </w:rPr>
            <w:fldChar w:fldCharType="end"/>
          </w:r>
        </w:p>
      </w:tc>
    </w:tr>
  </w:tbl>
  <w:p w:rsidR="004B3399" w:rsidRDefault="004B339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82A" w:rsidRDefault="0058182A">
      <w:r>
        <w:separator/>
      </w:r>
    </w:p>
  </w:footnote>
  <w:footnote w:type="continuationSeparator" w:id="1">
    <w:p w:rsidR="0058182A" w:rsidRDefault="005818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99" w:rsidRDefault="004B3399">
    <w:pPr>
      <w:rPr>
        <w:sz w:val="24"/>
      </w:rPr>
    </w:pPr>
  </w:p>
  <w:p w:rsidR="004B3399" w:rsidRDefault="004B3399">
    <w:pPr>
      <w:pBdr>
        <w:top w:val="single" w:sz="6" w:space="1" w:color="auto"/>
      </w:pBdr>
      <w:rPr>
        <w:sz w:val="24"/>
      </w:rPr>
    </w:pPr>
  </w:p>
  <w:p w:rsidR="004B3399" w:rsidRDefault="004B3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4B3399" w:rsidRDefault="004B3399">
    <w:pPr>
      <w:pBdr>
        <w:bottom w:val="single" w:sz="6" w:space="1" w:color="auto"/>
      </w:pBdr>
      <w:jc w:val="right"/>
      <w:rPr>
        <w:sz w:val="24"/>
      </w:rPr>
    </w:pPr>
  </w:p>
  <w:p w:rsidR="004B3399" w:rsidRDefault="004B339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B3399">
      <w:tc>
        <w:tcPr>
          <w:tcW w:w="6379" w:type="dxa"/>
        </w:tcPr>
        <w:p w:rsidR="004B3399" w:rsidRPr="00C62881" w:rsidRDefault="004B3399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Contratos de Clientes</w:t>
          </w:r>
        </w:p>
      </w:tc>
      <w:tc>
        <w:tcPr>
          <w:tcW w:w="3179" w:type="dxa"/>
        </w:tcPr>
        <w:p w:rsidR="004B3399" w:rsidRPr="00C62881" w:rsidRDefault="004B339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    1.0</w:t>
          </w:r>
        </w:p>
      </w:tc>
    </w:tr>
    <w:tr w:rsidR="004B3399">
      <w:tc>
        <w:tcPr>
          <w:tcW w:w="6379" w:type="dxa"/>
        </w:tcPr>
        <w:p w:rsidR="004B3399" w:rsidRPr="00C62881" w:rsidRDefault="002639B7">
          <w:pPr>
            <w:rPr>
              <w:rFonts w:ascii="Arial" w:hAnsi="Arial" w:cs="Arial"/>
            </w:rPr>
          </w:pPr>
          <w:fldSimple w:instr=" TITLE  \* MERGEFORMAT ">
            <w:r w:rsidR="004B3399" w:rsidRPr="00C62881">
              <w:rPr>
                <w:rFonts w:ascii="Arial" w:hAnsi="Arial" w:cs="Arial"/>
              </w:rPr>
              <w:t>Actores del Negocio</w:t>
            </w:r>
          </w:fldSimple>
        </w:p>
      </w:tc>
      <w:tc>
        <w:tcPr>
          <w:tcW w:w="3179" w:type="dxa"/>
        </w:tcPr>
        <w:p w:rsidR="004B3399" w:rsidRPr="00C62881" w:rsidRDefault="004B3399" w:rsidP="00AC623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Pr="00C62881">
            <w:rPr>
              <w:rFonts w:ascii="Arial" w:hAnsi="Arial" w:cs="Arial"/>
            </w:rPr>
            <w:t>05/05/12</w:t>
          </w:r>
        </w:p>
      </w:tc>
    </w:tr>
    <w:tr w:rsidR="004B3399">
      <w:tc>
        <w:tcPr>
          <w:tcW w:w="9558" w:type="dxa"/>
          <w:gridSpan w:val="2"/>
        </w:tcPr>
        <w:p w:rsidR="004B3399" w:rsidRPr="00C62881" w:rsidRDefault="004B3399">
          <w:pPr>
            <w:rPr>
              <w:rFonts w:ascii="Arial" w:hAnsi="Arial" w:cs="Arial"/>
            </w:rPr>
          </w:pPr>
          <w:r w:rsidRPr="008008EB">
            <w:rPr>
              <w:rFonts w:ascii="Arial Narrow" w:hAnsi="Arial Narrow" w:cs="Arial"/>
              <w:sz w:val="18"/>
              <w:szCs w:val="18"/>
            </w:rPr>
            <w:t>ESP-AN-01</w:t>
          </w:r>
        </w:p>
      </w:tc>
    </w:tr>
  </w:tbl>
  <w:p w:rsidR="004B3399" w:rsidRDefault="004B339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317E"/>
    <w:rsid w:val="001551C8"/>
    <w:rsid w:val="00172295"/>
    <w:rsid w:val="001820D4"/>
    <w:rsid w:val="001973D4"/>
    <w:rsid w:val="001A5EA5"/>
    <w:rsid w:val="001B6C3D"/>
    <w:rsid w:val="001C7B20"/>
    <w:rsid w:val="001D6AC0"/>
    <w:rsid w:val="001F37BC"/>
    <w:rsid w:val="001F7EDE"/>
    <w:rsid w:val="00205BC4"/>
    <w:rsid w:val="00237CA9"/>
    <w:rsid w:val="002639B7"/>
    <w:rsid w:val="0027259D"/>
    <w:rsid w:val="002B41A8"/>
    <w:rsid w:val="002C205E"/>
    <w:rsid w:val="002D64F1"/>
    <w:rsid w:val="00332D13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7593"/>
    <w:rsid w:val="00491B7D"/>
    <w:rsid w:val="004A573B"/>
    <w:rsid w:val="004B3399"/>
    <w:rsid w:val="004E7B97"/>
    <w:rsid w:val="00511D09"/>
    <w:rsid w:val="0051371E"/>
    <w:rsid w:val="00520D53"/>
    <w:rsid w:val="005218A9"/>
    <w:rsid w:val="00524634"/>
    <w:rsid w:val="00526AD3"/>
    <w:rsid w:val="00530A40"/>
    <w:rsid w:val="0058182A"/>
    <w:rsid w:val="00595216"/>
    <w:rsid w:val="00597DAF"/>
    <w:rsid w:val="005A0180"/>
    <w:rsid w:val="005A06A0"/>
    <w:rsid w:val="005A46F6"/>
    <w:rsid w:val="005C1718"/>
    <w:rsid w:val="005C6EBE"/>
    <w:rsid w:val="005D26ED"/>
    <w:rsid w:val="005F284C"/>
    <w:rsid w:val="00633F50"/>
    <w:rsid w:val="00650F6B"/>
    <w:rsid w:val="006566C6"/>
    <w:rsid w:val="0066246D"/>
    <w:rsid w:val="0066542B"/>
    <w:rsid w:val="006737A3"/>
    <w:rsid w:val="00673B2E"/>
    <w:rsid w:val="00681B3E"/>
    <w:rsid w:val="006833F6"/>
    <w:rsid w:val="0068794E"/>
    <w:rsid w:val="006973C2"/>
    <w:rsid w:val="006B4973"/>
    <w:rsid w:val="006C1FCC"/>
    <w:rsid w:val="006D32BD"/>
    <w:rsid w:val="00704C0B"/>
    <w:rsid w:val="0070771D"/>
    <w:rsid w:val="00733574"/>
    <w:rsid w:val="00776FD4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008EB"/>
    <w:rsid w:val="008116FC"/>
    <w:rsid w:val="00812BE0"/>
    <w:rsid w:val="00837530"/>
    <w:rsid w:val="00852226"/>
    <w:rsid w:val="008554DB"/>
    <w:rsid w:val="00865675"/>
    <w:rsid w:val="00884CF6"/>
    <w:rsid w:val="00891821"/>
    <w:rsid w:val="008B173B"/>
    <w:rsid w:val="008D275C"/>
    <w:rsid w:val="008F264D"/>
    <w:rsid w:val="0094454F"/>
    <w:rsid w:val="00951990"/>
    <w:rsid w:val="00956354"/>
    <w:rsid w:val="00996035"/>
    <w:rsid w:val="009A055F"/>
    <w:rsid w:val="009C2289"/>
    <w:rsid w:val="009C45D1"/>
    <w:rsid w:val="009D2A0A"/>
    <w:rsid w:val="009F2280"/>
    <w:rsid w:val="009F5358"/>
    <w:rsid w:val="009F58FC"/>
    <w:rsid w:val="00A071E2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B19AD"/>
    <w:rsid w:val="00AB3E5E"/>
    <w:rsid w:val="00AC6237"/>
    <w:rsid w:val="00AC68A0"/>
    <w:rsid w:val="00AD5AEF"/>
    <w:rsid w:val="00AE10F0"/>
    <w:rsid w:val="00B12361"/>
    <w:rsid w:val="00B23F6F"/>
    <w:rsid w:val="00B817B7"/>
    <w:rsid w:val="00BA271D"/>
    <w:rsid w:val="00BA6E7C"/>
    <w:rsid w:val="00BB3DEA"/>
    <w:rsid w:val="00BC12C8"/>
    <w:rsid w:val="00BF3203"/>
    <w:rsid w:val="00C11E27"/>
    <w:rsid w:val="00C554D5"/>
    <w:rsid w:val="00C62881"/>
    <w:rsid w:val="00C67A9B"/>
    <w:rsid w:val="00C746AE"/>
    <w:rsid w:val="00C85D03"/>
    <w:rsid w:val="00CA530D"/>
    <w:rsid w:val="00CC2A60"/>
    <w:rsid w:val="00CD6FE3"/>
    <w:rsid w:val="00CD74D4"/>
    <w:rsid w:val="00CE12C1"/>
    <w:rsid w:val="00D07D41"/>
    <w:rsid w:val="00D17D21"/>
    <w:rsid w:val="00D34E98"/>
    <w:rsid w:val="00D35262"/>
    <w:rsid w:val="00D404FA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843F0"/>
    <w:rsid w:val="00E917C5"/>
    <w:rsid w:val="00EB5F1A"/>
    <w:rsid w:val="00EB7354"/>
    <w:rsid w:val="00EE4AF8"/>
    <w:rsid w:val="00F1016F"/>
    <w:rsid w:val="00F148E3"/>
    <w:rsid w:val="00F476E1"/>
    <w:rsid w:val="00F56030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639B7"/>
    <w:rPr>
      <w:rFonts w:ascii="Cambria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2639B7"/>
    <w:rPr>
      <w:rFonts w:ascii="Cambria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2639B7"/>
    <w:rPr>
      <w:rFonts w:ascii="Cambria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2639B7"/>
    <w:rPr>
      <w:rFonts w:ascii="Calibri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2639B7"/>
    <w:rPr>
      <w:rFonts w:ascii="Calibri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2639B7"/>
    <w:rPr>
      <w:rFonts w:ascii="Calibri" w:hAnsi="Calibri" w:cs="Times New Roman"/>
      <w:b/>
      <w:bCs/>
      <w:lang w:val="es-PE" w:eastAsia="en-U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2639B7"/>
    <w:rPr>
      <w:rFonts w:ascii="Calibri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2639B7"/>
    <w:rPr>
      <w:rFonts w:ascii="Calibri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2639B7"/>
    <w:rPr>
      <w:rFonts w:ascii="Cambria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uiPriority w:val="99"/>
    <w:locked/>
    <w:rsid w:val="002639B7"/>
    <w:rPr>
      <w:rFonts w:ascii="Cambria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2639B7"/>
    <w:rPr>
      <w:rFonts w:ascii="Cambria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9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character" w:styleId="Nmerodepgina">
    <w:name w:val="page number"/>
    <w:basedOn w:val="Fuentedeprrafopredet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basedOn w:val="Fuentedeprrafopredeter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2639B7"/>
    <w:rPr>
      <w:rFonts w:cs="Times New Roman"/>
      <w:sz w:val="2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2639B7"/>
    <w:rPr>
      <w:rFonts w:cs="Times New Roman"/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116</TotalTime>
  <Pages>4</Pages>
  <Words>111</Words>
  <Characters>614</Characters>
  <Application>Microsoft Office Word</Application>
  <DocSecurity>0</DocSecurity>
  <Lines>5</Lines>
  <Paragraphs>1</Paragraphs>
  <ScaleCrop>false</ScaleCrop>
  <Company>&lt;Nombre de la Compañía&gt;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SUAREZ</cp:lastModifiedBy>
  <cp:revision>94</cp:revision>
  <cp:lastPrinted>2001-03-15T19:26:00Z</cp:lastPrinted>
  <dcterms:created xsi:type="dcterms:W3CDTF">2012-05-05T21:54:00Z</dcterms:created>
  <dcterms:modified xsi:type="dcterms:W3CDTF">2012-05-11T00:03:00Z</dcterms:modified>
</cp:coreProperties>
</file>