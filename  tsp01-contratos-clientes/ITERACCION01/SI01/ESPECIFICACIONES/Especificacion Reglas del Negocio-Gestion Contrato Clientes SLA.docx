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7B3412">
      <w:pPr>
        <w:pStyle w:val="Ttulo"/>
        <w:jc w:val="right"/>
      </w:pPr>
      <w:r w:rsidRPr="00776FD4">
        <w:fldChar w:fldCharType="begin"/>
      </w:r>
      <w:r w:rsidRPr="00776FD4">
        <w:instrText xml:space="preserve"> SUBJECT  \* MERGEFORMAT </w:instrText>
      </w:r>
      <w:r w:rsidRPr="00776FD4">
        <w:fldChar w:fldCharType="separate"/>
      </w:r>
      <w:r w:rsidR="006840A2">
        <w:t>&lt;Contrato de Clientes SLA&gt;</w:t>
      </w:r>
      <w:r w:rsidRPr="00776FD4">
        <w:fldChar w:fldCharType="end"/>
      </w:r>
    </w:p>
    <w:p w:rsidR="007B3412" w:rsidRPr="00776FD4" w:rsidRDefault="007B3412">
      <w:pPr>
        <w:pStyle w:val="Ttulo"/>
        <w:jc w:val="right"/>
      </w:pPr>
      <w:fldSimple w:instr=" TITLE  \* MERGEFORMAT ">
        <w:r w:rsidR="006840A2">
          <w:t>Reglas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7B3412" w:rsidRPr="00776FD4">
        <w:rPr>
          <w:sz w:val="28"/>
        </w:rPr>
        <w:t>n &lt;1.0&gt;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6840A2" w:rsidP="006840A2">
            <w:pPr>
              <w:pStyle w:val="Tabletext"/>
            </w:pPr>
            <w:r>
              <w:t>05</w:t>
            </w:r>
            <w:r w:rsidR="007B3412" w:rsidRPr="00776FD4">
              <w:t>/</w:t>
            </w:r>
            <w:r>
              <w:t>05</w:t>
            </w:r>
            <w:r w:rsidR="007B3412" w:rsidRPr="00776FD4">
              <w:t>/</w:t>
            </w:r>
            <w:r>
              <w:t>12</w:t>
            </w:r>
          </w:p>
        </w:tc>
        <w:tc>
          <w:tcPr>
            <w:tcW w:w="1152" w:type="dxa"/>
          </w:tcPr>
          <w:p w:rsidR="007B3412" w:rsidRPr="00776FD4" w:rsidRDefault="006840A2" w:rsidP="006840A2">
            <w:pPr>
              <w:pStyle w:val="Tabletext"/>
            </w:pPr>
            <w:r>
              <w:t>1</w:t>
            </w:r>
            <w:r w:rsidR="007B3412" w:rsidRPr="00776FD4">
              <w:t>.</w:t>
            </w:r>
            <w:r>
              <w:t>O</w:t>
            </w:r>
          </w:p>
        </w:tc>
        <w:tc>
          <w:tcPr>
            <w:tcW w:w="3744" w:type="dxa"/>
          </w:tcPr>
          <w:p w:rsidR="007B3412" w:rsidRPr="00776FD4" w:rsidRDefault="006840A2" w:rsidP="006840A2">
            <w:pPr>
              <w:pStyle w:val="Tabletext"/>
            </w:pPr>
            <w:r>
              <w:t>Definición de Reglas de negocio</w:t>
            </w: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873601" w:rsidRPr="00873601" w:rsidRDefault="007B3412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76FD4">
        <w:fldChar w:fldCharType="begin"/>
      </w:r>
      <w:r w:rsidRPr="00776FD4">
        <w:instrText xml:space="preserve"> TOC \o "1-3" </w:instrText>
      </w:r>
      <w:r w:rsidRPr="00776FD4">
        <w:fldChar w:fldCharType="separate"/>
      </w:r>
      <w:r w:rsidR="00873601">
        <w:rPr>
          <w:noProof/>
        </w:rPr>
        <w:t>1.</w:t>
      </w:r>
      <w:r w:rsidR="00873601" w:rsidRPr="00873601">
        <w:rPr>
          <w:noProof/>
          <w:sz w:val="24"/>
          <w:szCs w:val="24"/>
        </w:rPr>
        <w:tab/>
      </w:r>
      <w:r w:rsidR="00873601">
        <w:rPr>
          <w:noProof/>
        </w:rPr>
        <w:t>&lt;Regla del Negocio 1&gt;</w:t>
      </w:r>
      <w:r w:rsidR="00873601">
        <w:rPr>
          <w:noProof/>
        </w:rPr>
        <w:tab/>
      </w:r>
      <w:r w:rsidR="00873601">
        <w:rPr>
          <w:noProof/>
        </w:rPr>
        <w:fldChar w:fldCharType="begin"/>
      </w:r>
      <w:r w:rsidR="00873601">
        <w:rPr>
          <w:noProof/>
        </w:rPr>
        <w:instrText xml:space="preserve"> PAGEREF _Toc157272761 \h </w:instrText>
      </w:r>
      <w:r w:rsidR="00EE2822">
        <w:rPr>
          <w:noProof/>
        </w:rPr>
      </w:r>
      <w:r w:rsidR="00873601">
        <w:rPr>
          <w:noProof/>
        </w:rPr>
        <w:fldChar w:fldCharType="separate"/>
      </w:r>
      <w:r w:rsidR="006840A2">
        <w:rPr>
          <w:noProof/>
        </w:rPr>
        <w:t>3</w:t>
      </w:r>
      <w:r w:rsidR="00873601">
        <w:rPr>
          <w:noProof/>
        </w:rPr>
        <w:fldChar w:fldCharType="end"/>
      </w:r>
    </w:p>
    <w:p w:rsidR="00873601" w:rsidRPr="00873601" w:rsidRDefault="0087360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 w:rsidRPr="00873601">
        <w:rPr>
          <w:noProof/>
          <w:sz w:val="24"/>
          <w:szCs w:val="24"/>
        </w:rPr>
        <w:tab/>
      </w:r>
      <w:r>
        <w:rPr>
          <w:noProof/>
        </w:rPr>
        <w:t>&lt;Regla del Negocio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_Toc157272762 \h </w:instrText>
      </w:r>
      <w:r w:rsidR="00EE2822">
        <w:rPr>
          <w:noProof/>
        </w:rPr>
      </w:r>
      <w:r>
        <w:rPr>
          <w:noProof/>
        </w:rPr>
        <w:fldChar w:fldCharType="separate"/>
      </w:r>
      <w:r w:rsidR="006840A2">
        <w:rPr>
          <w:noProof/>
        </w:rPr>
        <w:t>3</w:t>
      </w:r>
      <w:r>
        <w:rPr>
          <w:noProof/>
        </w:rPr>
        <w:fldChar w:fldCharType="end"/>
      </w:r>
    </w:p>
    <w:p w:rsidR="007B3412" w:rsidRDefault="007B3412">
      <w:pPr>
        <w:pStyle w:val="Ttulo"/>
      </w:pPr>
      <w:r w:rsidRPr="00776FD4">
        <w:fldChar w:fldCharType="end"/>
      </w:r>
      <w:r w:rsidRPr="00776FD4">
        <w:br w:type="page"/>
      </w:r>
      <w:fldSimple w:instr=" TITLE  \* MERGEFORMAT ">
        <w:r w:rsidR="006840A2">
          <w:t>Reglas del Negocio</w:t>
        </w:r>
      </w:fldSimple>
    </w:p>
    <w:p w:rsidR="00A27BD3" w:rsidRPr="00A27BD3" w:rsidRDefault="00A27BD3" w:rsidP="00A27BD3"/>
    <w:p w:rsidR="003F0115" w:rsidRPr="00776FD4" w:rsidRDefault="006840A2" w:rsidP="00873601">
      <w:pPr>
        <w:pStyle w:val="Ttulo1"/>
      </w:pPr>
      <w:bookmarkStart w:id="0" w:name="_Toc436203378"/>
      <w:bookmarkStart w:id="1" w:name="_Toc452813578"/>
      <w:bookmarkStart w:id="2" w:name="_Toc157272761"/>
      <w:r>
        <w:t>RN0</w:t>
      </w:r>
      <w:r w:rsidR="00905D94">
        <w:t>0</w:t>
      </w:r>
      <w:r>
        <w:t>1 Tipos de Cliente</w:t>
      </w:r>
      <w:bookmarkEnd w:id="2"/>
    </w:p>
    <w:p w:rsidR="003F0115" w:rsidRDefault="000E4361" w:rsidP="00873601">
      <w:pPr>
        <w:pStyle w:val="InfoBlue"/>
      </w:pPr>
      <w:r>
        <w:t>Se definen los siguientes Tipos de Clientes: 1= Básico, 2= Medios y 3= Premium</w:t>
      </w:r>
    </w:p>
    <w:p w:rsidR="00953A8D" w:rsidRPr="00953A8D" w:rsidRDefault="00953A8D" w:rsidP="00953A8D">
      <w:pPr>
        <w:pStyle w:val="Textoindependiente"/>
      </w:pPr>
    </w:p>
    <w:p w:rsidR="002076FE" w:rsidRPr="00776FD4" w:rsidRDefault="002076FE" w:rsidP="002076FE">
      <w:pPr>
        <w:pStyle w:val="Ttulo1"/>
      </w:pPr>
      <w:r>
        <w:t>RN0</w:t>
      </w:r>
      <w:r w:rsidR="00905D94">
        <w:t>0</w:t>
      </w:r>
      <w:r>
        <w:t xml:space="preserve">2 </w:t>
      </w:r>
      <w:r w:rsidR="004D0785">
        <w:t xml:space="preserve">Líneas </w:t>
      </w:r>
      <w:r>
        <w:t>de Servicio</w:t>
      </w:r>
    </w:p>
    <w:p w:rsidR="002076FE" w:rsidRDefault="002076FE" w:rsidP="002076FE">
      <w:pPr>
        <w:pStyle w:val="InfoBlue"/>
      </w:pPr>
      <w:r>
        <w:t>Se definen l</w:t>
      </w:r>
      <w:r w:rsidR="004D0785">
        <w:t>a</w:t>
      </w:r>
      <w:r>
        <w:t>s siguientes</w:t>
      </w:r>
      <w:r w:rsidR="004D0785">
        <w:t xml:space="preserve"> líneas para los</w:t>
      </w:r>
      <w:r>
        <w:t xml:space="preserve"> Tipos de Servicio</w:t>
      </w:r>
      <w:proofErr w:type="gramStart"/>
      <w:r>
        <w:t xml:space="preserve">: </w:t>
      </w:r>
      <w:r w:rsidR="001B6FF1">
        <w:t xml:space="preserve"> </w:t>
      </w:r>
      <w:proofErr w:type="spellStart"/>
      <w:r w:rsidR="001B6FF1">
        <w:t>Outsorcing</w:t>
      </w:r>
      <w:proofErr w:type="spellEnd"/>
      <w:proofErr w:type="gramEnd"/>
      <w:r w:rsidR="001B6FF1">
        <w:t xml:space="preserve"> de Tecnología, Software </w:t>
      </w:r>
      <w:proofErr w:type="spellStart"/>
      <w:r w:rsidR="001B6FF1">
        <w:t>factory</w:t>
      </w:r>
      <w:proofErr w:type="spellEnd"/>
      <w:r w:rsidR="001B6FF1">
        <w:t xml:space="preserve">, </w:t>
      </w:r>
      <w:proofErr w:type="spellStart"/>
      <w:r w:rsidR="001B6FF1">
        <w:t>Outsorcing</w:t>
      </w:r>
      <w:proofErr w:type="spellEnd"/>
      <w:r w:rsidR="001B6FF1">
        <w:t xml:space="preserve"> de procesos, </w:t>
      </w:r>
      <w:proofErr w:type="spellStart"/>
      <w:r w:rsidR="001B6FF1">
        <w:t>Outsorcing</w:t>
      </w:r>
      <w:proofErr w:type="spellEnd"/>
      <w:r w:rsidR="001B6FF1">
        <w:t xml:space="preserve"> de servicios de aplica</w:t>
      </w:r>
      <w:r w:rsidR="004D0785">
        <w:t>c</w:t>
      </w:r>
      <w:r w:rsidR="001B6FF1">
        <w:t>ión y Servicios de tecnología</w:t>
      </w:r>
    </w:p>
    <w:p w:rsidR="00953A8D" w:rsidRPr="00953A8D" w:rsidRDefault="00953A8D" w:rsidP="00953A8D">
      <w:pPr>
        <w:pStyle w:val="Textoindependiente"/>
      </w:pPr>
    </w:p>
    <w:p w:rsidR="007B3412" w:rsidRPr="00776FD4" w:rsidRDefault="006840A2" w:rsidP="00873601">
      <w:pPr>
        <w:pStyle w:val="Ttulo1"/>
      </w:pPr>
      <w:bookmarkStart w:id="3" w:name="_Toc157272762"/>
      <w:r>
        <w:t>RN0</w:t>
      </w:r>
      <w:r w:rsidR="00905D94">
        <w:t>0</w:t>
      </w:r>
      <w:r w:rsidR="002076FE">
        <w:t>3 Categoría de</w:t>
      </w:r>
      <w:r>
        <w:t xml:space="preserve"> Tipos de </w:t>
      </w:r>
      <w:bookmarkEnd w:id="0"/>
      <w:bookmarkEnd w:id="1"/>
      <w:bookmarkEnd w:id="3"/>
      <w:r w:rsidR="001B6FF1">
        <w:t>Cliente</w:t>
      </w:r>
    </w:p>
    <w:p w:rsidR="005C0203" w:rsidRDefault="005C0203" w:rsidP="005C0203">
      <w:pPr>
        <w:pStyle w:val="InfoBlue"/>
      </w:pPr>
      <w:r>
        <w:t>Se definen l</w:t>
      </w:r>
      <w:r w:rsidR="002076FE">
        <w:t>a</w:t>
      </w:r>
      <w:r>
        <w:t xml:space="preserve">s siguientes </w:t>
      </w:r>
      <w:r w:rsidR="002076FE">
        <w:t xml:space="preserve">Categorías de </w:t>
      </w:r>
      <w:r>
        <w:t xml:space="preserve">Tipos de Servicio: 1= </w:t>
      </w:r>
      <w:r w:rsidR="002076FE">
        <w:t>Industria y Comercio</w:t>
      </w:r>
      <w:r>
        <w:t xml:space="preserve">, 2= </w:t>
      </w:r>
      <w:r w:rsidR="002076FE">
        <w:t>Banca y Finanzas</w:t>
      </w:r>
      <w:r>
        <w:t xml:space="preserve"> y 3= </w:t>
      </w:r>
      <w:r w:rsidR="002076FE">
        <w:t xml:space="preserve"> Gobierno y Servicios públicos</w:t>
      </w:r>
    </w:p>
    <w:p w:rsidR="004D0785" w:rsidRPr="004D0785" w:rsidRDefault="004D0785" w:rsidP="004D0785">
      <w:pPr>
        <w:pStyle w:val="Textoindependiente"/>
      </w:pPr>
    </w:p>
    <w:p w:rsidR="004D0785" w:rsidRPr="00776FD4" w:rsidRDefault="004D0785" w:rsidP="004D0785">
      <w:pPr>
        <w:pStyle w:val="Ttulo1"/>
      </w:pPr>
      <w:r>
        <w:t>RN004 Tipos de Servicio</w:t>
      </w:r>
    </w:p>
    <w:p w:rsidR="004D0785" w:rsidRDefault="004D0785" w:rsidP="004D0785">
      <w:pPr>
        <w:pStyle w:val="InfoBlue"/>
      </w:pPr>
      <w:r>
        <w:t xml:space="preserve">Se definen los siguientes Tipos de Servicio:  </w:t>
      </w:r>
    </w:p>
    <w:p w:rsidR="004D0785" w:rsidRDefault="004D0785" w:rsidP="004D0785">
      <w:pPr>
        <w:pStyle w:val="InfoBlue"/>
      </w:pPr>
      <w:r>
        <w:t xml:space="preserve">Si la línea de servicio es </w:t>
      </w:r>
      <w:proofErr w:type="spellStart"/>
      <w:r>
        <w:t>Outsorcing</w:t>
      </w:r>
      <w:proofErr w:type="spellEnd"/>
      <w:r>
        <w:t xml:space="preserve"> de Tecnología, los tipos de servicios asociados son:</w:t>
      </w:r>
    </w:p>
    <w:p w:rsidR="004D0785" w:rsidRDefault="004D0785" w:rsidP="004D0785">
      <w:pPr>
        <w:pStyle w:val="InfoBlue"/>
      </w:pPr>
      <w:r w:rsidRPr="004D0785">
        <w:t xml:space="preserve"> Servicio de </w:t>
      </w:r>
      <w:proofErr w:type="spellStart"/>
      <w:r w:rsidRPr="004D0785">
        <w:t>Hosting</w:t>
      </w:r>
      <w:proofErr w:type="spellEnd"/>
      <w:r w:rsidRPr="004D0785">
        <w:t xml:space="preserve">,  Servicio de </w:t>
      </w:r>
      <w:proofErr w:type="spellStart"/>
      <w:r w:rsidRPr="004D0785">
        <w:t>Housing</w:t>
      </w:r>
      <w:proofErr w:type="spellEnd"/>
      <w:r w:rsidRPr="004D0785">
        <w:t xml:space="preserve">, Servicios de </w:t>
      </w:r>
      <w:proofErr w:type="spellStart"/>
      <w:r w:rsidRPr="004D0785">
        <w:t>Disaster</w:t>
      </w:r>
      <w:proofErr w:type="spellEnd"/>
      <w:r w:rsidRPr="004D0785">
        <w:t xml:space="preserve"> </w:t>
      </w:r>
      <w:proofErr w:type="spellStart"/>
      <w:r w:rsidRPr="004D0785">
        <w:t>Recovery</w:t>
      </w:r>
      <w:proofErr w:type="spellEnd"/>
      <w:r w:rsidRPr="004D0785">
        <w:t>,  Servicio de Respaldo (</w:t>
      </w:r>
      <w:proofErr w:type="spellStart"/>
      <w:r w:rsidRPr="004D0785">
        <w:t>Backup</w:t>
      </w:r>
      <w:proofErr w:type="spellEnd"/>
      <w:r w:rsidRPr="004D0785">
        <w:t xml:space="preserve">). </w:t>
      </w:r>
      <w:proofErr w:type="gramStart"/>
      <w:r w:rsidRPr="004D0785">
        <w:t>y</w:t>
      </w:r>
      <w:proofErr w:type="gramEnd"/>
      <w:r w:rsidRPr="004D0785">
        <w:t xml:space="preserve"> Servicios de Almacenamiento.</w:t>
      </w:r>
    </w:p>
    <w:p w:rsidR="004D0785" w:rsidRDefault="004D0785" w:rsidP="004D0785">
      <w:pPr>
        <w:pStyle w:val="InfoBlue"/>
      </w:pPr>
      <w:r>
        <w:t xml:space="preserve">Si la línea de servicio es Software </w:t>
      </w:r>
      <w:proofErr w:type="spellStart"/>
      <w:r>
        <w:t>factory</w:t>
      </w:r>
      <w:proofErr w:type="spellEnd"/>
      <w:r>
        <w:t>, los tipos de servicios asociados son:</w:t>
      </w:r>
    </w:p>
    <w:p w:rsidR="004D0785" w:rsidRDefault="004D0785" w:rsidP="004D0785">
      <w:pPr>
        <w:pStyle w:val="InfoBlue"/>
      </w:pP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r w:rsidRPr="004D0785">
        <w:t>Control de versiones</w:t>
      </w:r>
      <w:r>
        <w:t xml:space="preserve">, </w:t>
      </w:r>
      <w:r w:rsidRPr="004D0785">
        <w:t xml:space="preserve"> Control de calidad del código fuente</w:t>
      </w:r>
      <w:r>
        <w:t xml:space="preserve">, </w:t>
      </w:r>
      <w:r w:rsidRPr="004D0785">
        <w:t xml:space="preserve"> Pruebas de funcionalidad</w:t>
      </w:r>
      <w:r>
        <w:t xml:space="preserve"> y</w:t>
      </w:r>
      <w:r w:rsidRPr="004D0785">
        <w:t xml:space="preserve"> Control de pases a producción. </w:t>
      </w:r>
    </w:p>
    <w:p w:rsidR="004D0785" w:rsidRDefault="004D0785" w:rsidP="004D0785">
      <w:pPr>
        <w:pStyle w:val="InfoBlue"/>
      </w:pPr>
      <w:r>
        <w:t xml:space="preserve">Si la línea de servicio es </w:t>
      </w:r>
      <w:proofErr w:type="spellStart"/>
      <w:r>
        <w:t>Outsorcing</w:t>
      </w:r>
      <w:proofErr w:type="spellEnd"/>
      <w:r>
        <w:t xml:space="preserve"> de procesos, los tipos de servicios asociados son:</w:t>
      </w:r>
    </w:p>
    <w:p w:rsidR="004D0785" w:rsidRDefault="0064453C" w:rsidP="004D0785">
      <w:pPr>
        <w:pStyle w:val="InfoBlue"/>
      </w:pPr>
      <w:r w:rsidRPr="0064453C">
        <w:t>Procesos operativos y Procesos de Soporte</w:t>
      </w:r>
    </w:p>
    <w:p w:rsidR="0064453C" w:rsidRDefault="0064453C" w:rsidP="0064453C">
      <w:pPr>
        <w:pStyle w:val="InfoBlue"/>
      </w:pPr>
      <w:r>
        <w:t xml:space="preserve">Si la línea de servicio es </w:t>
      </w:r>
      <w:proofErr w:type="spellStart"/>
      <w:r>
        <w:t>Outsorcing</w:t>
      </w:r>
      <w:proofErr w:type="spellEnd"/>
      <w:r>
        <w:t xml:space="preserve"> de servicios de aplicación, los tipos de servicios asociados son:</w:t>
      </w:r>
    </w:p>
    <w:p w:rsidR="004D0785" w:rsidRDefault="0064453C" w:rsidP="0064453C">
      <w:pPr>
        <w:pStyle w:val="InfoBlue"/>
      </w:pPr>
      <w:r w:rsidRPr="0064453C">
        <w:t xml:space="preserve"> Soporte BASIS </w:t>
      </w:r>
      <w:proofErr w:type="spellStart"/>
      <w:r w:rsidRPr="0064453C">
        <w:t>Netweaver</w:t>
      </w:r>
      <w:proofErr w:type="spellEnd"/>
      <w:r w:rsidRPr="0064453C">
        <w:t>, y Soporte funcional</w:t>
      </w:r>
      <w:r w:rsidRPr="004D0785">
        <w:t xml:space="preserve"> </w:t>
      </w:r>
    </w:p>
    <w:p w:rsidR="0064453C" w:rsidRDefault="0064453C" w:rsidP="0064453C">
      <w:pPr>
        <w:pStyle w:val="InfoBlue"/>
      </w:pPr>
      <w:r>
        <w:t>Si la línea de servicio es Servicios de tecnología, los tipos de servicios asociados son:</w:t>
      </w:r>
    </w:p>
    <w:p w:rsidR="0064453C" w:rsidRPr="004D0785" w:rsidRDefault="0064453C" w:rsidP="0064453C">
      <w:pPr>
        <w:pStyle w:val="InfoBlue"/>
      </w:pPr>
      <w:r>
        <w:t xml:space="preserve">Servicios Microsoft, Servicios </w:t>
      </w:r>
      <w:proofErr w:type="spellStart"/>
      <w:r>
        <w:t>Networking</w:t>
      </w:r>
      <w:proofErr w:type="spellEnd"/>
      <w:r>
        <w:t xml:space="preserve">, </w:t>
      </w:r>
      <w:r w:rsidRPr="004D0785">
        <w:t xml:space="preserve"> </w:t>
      </w:r>
      <w:r>
        <w:t>Servicios de Plataforma de misión crítica y Computación personal</w:t>
      </w:r>
    </w:p>
    <w:p w:rsidR="00953A8D" w:rsidRDefault="00953A8D" w:rsidP="0064453C">
      <w:pPr>
        <w:pStyle w:val="InfoBlue"/>
      </w:pPr>
    </w:p>
    <w:p w:rsidR="0064453C" w:rsidRDefault="0064453C" w:rsidP="0064453C">
      <w:pPr>
        <w:pStyle w:val="Textoindependiente"/>
      </w:pPr>
    </w:p>
    <w:p w:rsidR="0064453C" w:rsidRDefault="0064453C" w:rsidP="0064453C">
      <w:pPr>
        <w:pStyle w:val="Textoindependiente"/>
      </w:pPr>
    </w:p>
    <w:p w:rsidR="0064453C" w:rsidRDefault="0064453C" w:rsidP="0064453C">
      <w:pPr>
        <w:pStyle w:val="Textoindependiente"/>
      </w:pPr>
    </w:p>
    <w:p w:rsidR="0064453C" w:rsidRDefault="0064453C" w:rsidP="0064453C">
      <w:pPr>
        <w:pStyle w:val="Textoindependiente"/>
      </w:pPr>
    </w:p>
    <w:p w:rsidR="0064453C" w:rsidRDefault="0064453C" w:rsidP="0064453C">
      <w:pPr>
        <w:pStyle w:val="Textoindependiente"/>
      </w:pPr>
    </w:p>
    <w:p w:rsidR="0064453C" w:rsidRDefault="0064453C" w:rsidP="0064453C">
      <w:pPr>
        <w:pStyle w:val="Textoindependiente"/>
      </w:pPr>
    </w:p>
    <w:p w:rsidR="0064453C" w:rsidRPr="0064453C" w:rsidRDefault="0064453C" w:rsidP="0064453C">
      <w:pPr>
        <w:pStyle w:val="Textoindependiente"/>
      </w:pPr>
    </w:p>
    <w:p w:rsidR="009E4B81" w:rsidRPr="00776FD4" w:rsidRDefault="009E4B81" w:rsidP="009E4B81">
      <w:pPr>
        <w:pStyle w:val="Ttulo1"/>
      </w:pPr>
      <w:r>
        <w:lastRenderedPageBreak/>
        <w:t>RN0</w:t>
      </w:r>
      <w:r w:rsidR="004D0785">
        <w:t>05</w:t>
      </w:r>
      <w:r>
        <w:t xml:space="preserve"> Formato Contrato</w:t>
      </w:r>
    </w:p>
    <w:p w:rsidR="009E4B81" w:rsidRDefault="005C0203" w:rsidP="009E4B81">
      <w:pPr>
        <w:pStyle w:val="InfoBlue"/>
      </w:pPr>
      <w:r>
        <w:t>Para la generación del Contrato se estableció el siguiente formato:</w:t>
      </w:r>
    </w:p>
    <w:p w:rsidR="005C0203" w:rsidRDefault="005C0203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Pr="005C0203" w:rsidRDefault="0064453C" w:rsidP="005C0203">
      <w:pPr>
        <w:pStyle w:val="Textoindependiente"/>
      </w:pPr>
    </w:p>
    <w:p w:rsidR="009E4B81" w:rsidRPr="00776FD4" w:rsidRDefault="009E4B81" w:rsidP="009E4B81">
      <w:pPr>
        <w:pStyle w:val="Ttulo1"/>
      </w:pPr>
      <w:r>
        <w:lastRenderedPageBreak/>
        <w:t>RN0</w:t>
      </w:r>
      <w:r w:rsidR="00905D94">
        <w:t>0</w:t>
      </w:r>
      <w:r w:rsidR="004D0785">
        <w:t>6</w:t>
      </w:r>
      <w:r>
        <w:t xml:space="preserve"> Formato Adenda</w:t>
      </w:r>
    </w:p>
    <w:p w:rsidR="005C0203" w:rsidRDefault="005C0203" w:rsidP="005C0203">
      <w:pPr>
        <w:pStyle w:val="InfoBlue"/>
      </w:pPr>
      <w:r>
        <w:t>Para la generación del la Adenda se estableció el siguiente formato:</w:t>
      </w:r>
    </w:p>
    <w:p w:rsidR="005C0203" w:rsidRDefault="005C0203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5C0203" w:rsidRDefault="005C0203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Default="0064453C" w:rsidP="005C0203">
      <w:pPr>
        <w:pStyle w:val="Textoindependiente"/>
      </w:pPr>
    </w:p>
    <w:p w:rsidR="0064453C" w:rsidRPr="005C0203" w:rsidRDefault="0064453C" w:rsidP="005C0203">
      <w:pPr>
        <w:pStyle w:val="Textoindependiente"/>
      </w:pPr>
    </w:p>
    <w:p w:rsidR="009E4B81" w:rsidRPr="00776FD4" w:rsidRDefault="009E4B81" w:rsidP="009E4B81">
      <w:pPr>
        <w:pStyle w:val="Ttulo1"/>
      </w:pPr>
      <w:r>
        <w:lastRenderedPageBreak/>
        <w:t>RN0</w:t>
      </w:r>
      <w:r w:rsidR="004D0785">
        <w:t>07</w:t>
      </w:r>
      <w:r>
        <w:t xml:space="preserve">  Frecuencia de Seguimiento de Clientes</w:t>
      </w:r>
    </w:p>
    <w:p w:rsidR="009E4B81" w:rsidRDefault="002076FE" w:rsidP="009E4B81">
      <w:pPr>
        <w:pStyle w:val="InfoBlue"/>
      </w:pPr>
      <w:r>
        <w:t xml:space="preserve">La frecuencia de Seguimientos individuales a los Clientes </w:t>
      </w:r>
      <w:r w:rsidR="00953A8D">
        <w:t xml:space="preserve">se </w:t>
      </w:r>
      <w:proofErr w:type="gramStart"/>
      <w:r w:rsidR="00953A8D">
        <w:t>deben</w:t>
      </w:r>
      <w:proofErr w:type="gramEnd"/>
      <w:r w:rsidR="00953A8D">
        <w:t xml:space="preserve"> realizar de manera mensual.</w:t>
      </w:r>
    </w:p>
    <w:p w:rsidR="00953A8D" w:rsidRPr="00953A8D" w:rsidRDefault="00953A8D" w:rsidP="00953A8D">
      <w:pPr>
        <w:pStyle w:val="Textoindependiente"/>
      </w:pPr>
    </w:p>
    <w:p w:rsidR="009E4B81" w:rsidRPr="00776FD4" w:rsidRDefault="009E4B81" w:rsidP="009E4B81">
      <w:pPr>
        <w:pStyle w:val="Ttulo1"/>
      </w:pPr>
      <w:r>
        <w:t>RN0</w:t>
      </w:r>
      <w:r w:rsidR="000A52B6">
        <w:t>0</w:t>
      </w:r>
      <w:r w:rsidR="0064453C">
        <w:t>8</w:t>
      </w:r>
      <w:r>
        <w:t xml:space="preserve"> Generación Contratos</w:t>
      </w:r>
    </w:p>
    <w:p w:rsidR="001B6FF1" w:rsidRPr="001B6FF1" w:rsidRDefault="001B6FF1" w:rsidP="001B6FF1">
      <w:pPr>
        <w:pStyle w:val="InfoBlue"/>
      </w:pPr>
      <w:r w:rsidRPr="001B6FF1">
        <w:t>Si un cliente tiene un contrato por un servicio, no se deberá generar otro contrato por el mismo servicio mientras haya uno vigente.</w:t>
      </w:r>
    </w:p>
    <w:p w:rsidR="00905D94" w:rsidRPr="00905D94" w:rsidRDefault="00905D94" w:rsidP="00905D94">
      <w:pPr>
        <w:pStyle w:val="Textoindependiente"/>
      </w:pPr>
    </w:p>
    <w:p w:rsidR="009E4B81" w:rsidRPr="00776FD4" w:rsidRDefault="000A52B6" w:rsidP="009E4B81">
      <w:pPr>
        <w:pStyle w:val="Ttulo1"/>
      </w:pPr>
      <w:r>
        <w:t>RN0</w:t>
      </w:r>
      <w:r w:rsidR="0064453C">
        <w:t>09</w:t>
      </w:r>
      <w:r w:rsidR="002119AA">
        <w:t xml:space="preserve"> </w:t>
      </w:r>
      <w:r w:rsidR="009E4B81">
        <w:t>Generación Adendas</w:t>
      </w:r>
    </w:p>
    <w:p w:rsidR="009E4B81" w:rsidRDefault="004A7393" w:rsidP="009E4B81">
      <w:pPr>
        <w:pStyle w:val="InfoBlue"/>
      </w:pPr>
      <w:r>
        <w:t>Se genera una Adenda sólo si el Contrato se encuentra vigente.</w:t>
      </w:r>
    </w:p>
    <w:p w:rsidR="00905D94" w:rsidRPr="00905D94" w:rsidRDefault="00905D94" w:rsidP="00905D94">
      <w:pPr>
        <w:pStyle w:val="Textoindependiente"/>
      </w:pPr>
    </w:p>
    <w:p w:rsidR="002119AA" w:rsidRPr="00776FD4" w:rsidRDefault="002119AA" w:rsidP="002119AA">
      <w:pPr>
        <w:pStyle w:val="Ttulo1"/>
      </w:pPr>
      <w:r>
        <w:t>RN0</w:t>
      </w:r>
      <w:r w:rsidR="0064453C">
        <w:t>10</w:t>
      </w:r>
      <w:r>
        <w:t xml:space="preserve"> Cálculo de Monto de Contrato</w:t>
      </w:r>
    </w:p>
    <w:p w:rsidR="002119AA" w:rsidRDefault="004A7393" w:rsidP="002119AA">
      <w:pPr>
        <w:pStyle w:val="InfoBlue"/>
      </w:pPr>
      <w:r>
        <w:t>El cálculo para determinar el monto de Contrato es:</w:t>
      </w:r>
    </w:p>
    <w:p w:rsidR="00905D94" w:rsidRPr="00905D94" w:rsidRDefault="00905D94" w:rsidP="00905D94">
      <w:pPr>
        <w:pStyle w:val="Textoindependiente"/>
      </w:pPr>
    </w:p>
    <w:p w:rsidR="00905D94" w:rsidRPr="00776FD4" w:rsidRDefault="00905D94" w:rsidP="00905D94">
      <w:pPr>
        <w:pStyle w:val="Ttulo1"/>
      </w:pPr>
      <w:r>
        <w:t>RN0</w:t>
      </w:r>
      <w:r w:rsidR="0064453C">
        <w:t>11</w:t>
      </w:r>
      <w:r>
        <w:t xml:space="preserve"> Prospecto de Cliente</w:t>
      </w:r>
    </w:p>
    <w:p w:rsidR="004A7393" w:rsidRPr="004A7393" w:rsidRDefault="004A7393" w:rsidP="004A7393">
      <w:pPr>
        <w:widowControl/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i/>
          <w:color w:val="0000FF"/>
        </w:rPr>
      </w:pPr>
      <w:r w:rsidRPr="004A7393">
        <w:rPr>
          <w:i/>
          <w:color w:val="0000FF"/>
        </w:rPr>
        <w:t>Un prospecto de cliente deberá solicitar ser anulado de la lista de contactos solo si el mismo lo solicita.</w:t>
      </w:r>
    </w:p>
    <w:p w:rsidR="00905D94" w:rsidRDefault="00905D94" w:rsidP="00905D94">
      <w:pPr>
        <w:pStyle w:val="InfoBlue"/>
      </w:pPr>
    </w:p>
    <w:p w:rsidR="00905D94" w:rsidRPr="00776FD4" w:rsidRDefault="00905D94" w:rsidP="00905D94">
      <w:pPr>
        <w:pStyle w:val="Ttulo1"/>
      </w:pPr>
      <w:r>
        <w:t>RN0</w:t>
      </w:r>
      <w:r w:rsidR="0064453C">
        <w:t>12</w:t>
      </w:r>
      <w:r>
        <w:t xml:space="preserve"> </w:t>
      </w:r>
      <w:r w:rsidR="004A7393">
        <w:t>Descuento en precios de Servicios</w:t>
      </w:r>
    </w:p>
    <w:p w:rsidR="00905D94" w:rsidRDefault="000A52B6" w:rsidP="00905D94">
      <w:pPr>
        <w:pStyle w:val="InfoBlue"/>
      </w:pPr>
      <w:r w:rsidRPr="000A52B6">
        <w:t>Los descuentos en el precio de los productos se determinan según el tipo de cliente, el tipo de servicio a ofrecer y el monto del contrato. Estos descuentos son actualizados mensualmente por Finanzas.</w:t>
      </w:r>
    </w:p>
    <w:p w:rsidR="001B6FF1" w:rsidRPr="001B6FF1" w:rsidRDefault="001B6FF1" w:rsidP="001B6FF1">
      <w:pPr>
        <w:pStyle w:val="Textoindependiente"/>
      </w:pPr>
    </w:p>
    <w:p w:rsidR="000A52B6" w:rsidRPr="00776FD4" w:rsidRDefault="000A52B6" w:rsidP="000A52B6">
      <w:pPr>
        <w:pStyle w:val="Ttulo1"/>
      </w:pPr>
      <w:r>
        <w:t>RN1</w:t>
      </w:r>
      <w:r w:rsidR="0064453C">
        <w:t>3</w:t>
      </w:r>
      <w:r>
        <w:t xml:space="preserve"> </w:t>
      </w:r>
      <w:r w:rsidR="001B6FF1">
        <w:t>Polémica de Contratos</w:t>
      </w:r>
    </w:p>
    <w:p w:rsidR="001B6FF1" w:rsidRPr="001B6FF1" w:rsidRDefault="001B6FF1" w:rsidP="001B6FF1">
      <w:pPr>
        <w:pStyle w:val="InfoBlue"/>
      </w:pPr>
      <w:r w:rsidRPr="001B6FF1">
        <w:t>Si existe una polémica con el contrato de un cliente no se deberá generar ningún otro contrato al mismo cliente hasta solucionar la polémica.</w:t>
      </w:r>
    </w:p>
    <w:p w:rsidR="001B6FF1" w:rsidRPr="001B6FF1" w:rsidRDefault="001B6FF1" w:rsidP="001B6FF1">
      <w:pPr>
        <w:widowControl/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color w:val="0000FF"/>
        </w:rPr>
      </w:pPr>
      <w:r w:rsidRPr="001B6FF1">
        <w:rPr>
          <w:color w:val="0000FF"/>
        </w:rPr>
        <w:t>.</w:t>
      </w:r>
    </w:p>
    <w:p w:rsidR="001B6FF1" w:rsidRPr="00776FD4" w:rsidRDefault="001B6FF1" w:rsidP="001B6FF1">
      <w:pPr>
        <w:pStyle w:val="Ttulo1"/>
      </w:pPr>
      <w:r>
        <w:t>RN01</w:t>
      </w:r>
      <w:r w:rsidR="0064453C">
        <w:t>4</w:t>
      </w:r>
      <w:r>
        <w:t xml:space="preserve"> Comisiones evaluadoras</w:t>
      </w:r>
    </w:p>
    <w:p w:rsidR="001B6FF1" w:rsidRDefault="001B6FF1" w:rsidP="001B6FF1">
      <w:pPr>
        <w:widowControl/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color w:val="0000FF"/>
        </w:rPr>
      </w:pPr>
      <w:r w:rsidRPr="001B6FF1">
        <w:rPr>
          <w:color w:val="0000FF"/>
        </w:rPr>
        <w:t>Según el tipo de contrato se determinarán comisiones evaluadoras para el cierre del contrato.</w:t>
      </w:r>
    </w:p>
    <w:p w:rsidR="001B6FF1" w:rsidRPr="001B6FF1" w:rsidRDefault="001B6FF1" w:rsidP="001B6FF1">
      <w:pPr>
        <w:widowControl/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color w:val="0000FF"/>
        </w:rPr>
      </w:pPr>
    </w:p>
    <w:p w:rsidR="001B6FF1" w:rsidRPr="0064453C" w:rsidRDefault="001B6FF1" w:rsidP="001B6FF1">
      <w:pPr>
        <w:pStyle w:val="Ttulo1"/>
      </w:pPr>
      <w:r w:rsidRPr="0064453C">
        <w:t>RN01</w:t>
      </w:r>
      <w:r w:rsidR="0064453C" w:rsidRPr="0064453C">
        <w:t>5</w:t>
      </w:r>
      <w:r w:rsidRPr="0064453C">
        <w:t xml:space="preserve"> Tipos de contrato</w:t>
      </w:r>
    </w:p>
    <w:p w:rsidR="001B6FF1" w:rsidRDefault="001B6FF1" w:rsidP="001B6FF1">
      <w:pPr>
        <w:widowControl/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color w:val="0000FF"/>
        </w:rPr>
      </w:pPr>
      <w:r w:rsidRPr="001B6FF1">
        <w:rPr>
          <w:color w:val="0000FF"/>
        </w:rPr>
        <w:t>Según el tipo de contrato se determinarán comisiones evaluadoras para el cierre del contrato.</w:t>
      </w:r>
    </w:p>
    <w:p w:rsidR="001B6FF1" w:rsidRPr="001B6FF1" w:rsidRDefault="001B6FF1" w:rsidP="001B6FF1"/>
    <w:p w:rsidR="001B6FF1" w:rsidRPr="00776FD4" w:rsidRDefault="001B6FF1" w:rsidP="001B6FF1">
      <w:pPr>
        <w:pStyle w:val="Ttulo1"/>
      </w:pPr>
      <w:r>
        <w:t>RN01</w:t>
      </w:r>
      <w:r w:rsidR="0064453C">
        <w:t>6</w:t>
      </w:r>
      <w:r>
        <w:t xml:space="preserve"> </w:t>
      </w:r>
      <w:r w:rsidR="0064453C">
        <w:t xml:space="preserve">Tipos de </w:t>
      </w:r>
      <w:r w:rsidRPr="004D0785">
        <w:rPr>
          <w:highlight w:val="yellow"/>
        </w:rPr>
        <w:t>Penalidades</w:t>
      </w:r>
    </w:p>
    <w:p w:rsidR="001B6FF1" w:rsidRPr="001B6FF1" w:rsidRDefault="001B6FF1" w:rsidP="001B6FF1">
      <w:pPr>
        <w:widowControl/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color w:val="0000FF"/>
        </w:rPr>
      </w:pPr>
      <w:r w:rsidRPr="001B6FF1">
        <w:rPr>
          <w:color w:val="0000FF"/>
        </w:rPr>
        <w:t xml:space="preserve"> Las penalidades se determinarán según el tipo de contrato</w:t>
      </w:r>
    </w:p>
    <w:p w:rsidR="009E4B81" w:rsidRPr="009E4B81" w:rsidRDefault="009E4B81" w:rsidP="009E4B81">
      <w:pPr>
        <w:pStyle w:val="Textoindependiente"/>
      </w:pPr>
    </w:p>
    <w:p w:rsidR="00FF0D5B" w:rsidRPr="009E4B81" w:rsidRDefault="00FF0D5B" w:rsidP="00FF0D5B">
      <w:pPr>
        <w:pStyle w:val="Textoindependiente"/>
      </w:pPr>
    </w:p>
    <w:sectPr w:rsidR="00FF0D5B" w:rsidRPr="009E4B8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067" w:rsidRDefault="00322067">
      <w:r>
        <w:separator/>
      </w:r>
    </w:p>
  </w:endnote>
  <w:endnote w:type="continuationSeparator" w:id="0">
    <w:p w:rsidR="00322067" w:rsidRDefault="00322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64453C">
          <w:pPr>
            <w:jc w:val="center"/>
          </w:pPr>
          <w:r>
            <w:sym w:font="Symbol" w:char="F0D3"/>
          </w:r>
          <w:fldSimple w:instr=" DOCPROPERTY &quot;Company&quot;  \* MERGEFORMAT ">
            <w:r w:rsidR="0064453C">
              <w:t>&lt;TMD SA</w:t>
            </w:r>
            <w:r w:rsidR="006840A2">
              <w:t>&gt;</w:t>
            </w:r>
          </w:fldSimple>
          <w:r>
            <w:t xml:space="preserve">, </w:t>
          </w:r>
          <w:fldSimple w:instr=" DATE \@ &quot;yyyy&quot; ">
            <w:r w:rsidR="006840A2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4453C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067" w:rsidRDefault="00322067">
      <w:r>
        <w:separator/>
      </w:r>
    </w:p>
  </w:footnote>
  <w:footnote w:type="continuationSeparator" w:id="0">
    <w:p w:rsidR="00322067" w:rsidRDefault="003220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7B11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840A2">
        <w:rPr>
          <w:rFonts w:ascii="Arial" w:hAnsi="Arial"/>
          <w:b/>
          <w:sz w:val="36"/>
        </w:rPr>
        <w:t>&lt;Nombre de la Compañía&gt;</w:t>
      </w:r>
    </w:fldSimple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B1157" w:rsidRPr="00776FD4" w:rsidRDefault="009E4B81" w:rsidP="006840A2">
          <w:r>
            <w:t>Contrato de Clientes SLA</w:t>
          </w:r>
        </w:p>
      </w:tc>
      <w:tc>
        <w:tcPr>
          <w:tcW w:w="3179" w:type="dxa"/>
        </w:tcPr>
        <w:p w:rsidR="007B1157" w:rsidRDefault="009E4B81" w:rsidP="009E4B8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</w:t>
          </w:r>
          <w:r w:rsidR="007B1157">
            <w:t>1.0</w:t>
          </w:r>
        </w:p>
      </w:tc>
    </w:tr>
    <w:tr w:rsidR="007B115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B1157" w:rsidRDefault="007B1157">
          <w:fldSimple w:instr=" TITLE  \* MERGEFORMAT ">
            <w:r w:rsidR="006840A2">
              <w:t>Reglas del Negocio</w:t>
            </w:r>
          </w:fldSimple>
        </w:p>
      </w:tc>
      <w:tc>
        <w:tcPr>
          <w:tcW w:w="3179" w:type="dxa"/>
        </w:tcPr>
        <w:p w:rsidR="007B1157" w:rsidRDefault="009E4B81" w:rsidP="002119AA">
          <w:r>
            <w:t xml:space="preserve">  Fecha</w:t>
          </w:r>
          <w:r w:rsidR="002119AA">
            <w:t xml:space="preserve">   </w:t>
          </w:r>
          <w:r>
            <w:t xml:space="preserve">: </w:t>
          </w:r>
          <w:r w:rsidR="002119AA">
            <w:t xml:space="preserve">        </w:t>
          </w:r>
          <w:r>
            <w:t xml:space="preserve"> </w:t>
          </w:r>
          <w:r w:rsidR="006840A2">
            <w:t>05</w:t>
          </w:r>
          <w:r w:rsidR="007B1157">
            <w:t>/</w:t>
          </w:r>
          <w:r w:rsidR="006840A2">
            <w:t>05</w:t>
          </w:r>
          <w:r w:rsidR="007B1157">
            <w:t>/</w:t>
          </w:r>
          <w:r w:rsidR="006840A2">
            <w:t>12</w:t>
          </w:r>
        </w:p>
      </w:tc>
    </w:tr>
    <w:tr w:rsidR="007B115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4B81"/>
    <w:rsid w:val="00004044"/>
    <w:rsid w:val="00026EDE"/>
    <w:rsid w:val="00043696"/>
    <w:rsid w:val="00050E94"/>
    <w:rsid w:val="000664FA"/>
    <w:rsid w:val="00095E6A"/>
    <w:rsid w:val="000A52B6"/>
    <w:rsid w:val="000C2188"/>
    <w:rsid w:val="000E4361"/>
    <w:rsid w:val="001820D4"/>
    <w:rsid w:val="001973D4"/>
    <w:rsid w:val="001B6FF1"/>
    <w:rsid w:val="001D6AC0"/>
    <w:rsid w:val="002076FE"/>
    <w:rsid w:val="002119AA"/>
    <w:rsid w:val="00237CA9"/>
    <w:rsid w:val="002E03A7"/>
    <w:rsid w:val="00322067"/>
    <w:rsid w:val="00332D13"/>
    <w:rsid w:val="00342A63"/>
    <w:rsid w:val="003D5F3C"/>
    <w:rsid w:val="003F0115"/>
    <w:rsid w:val="003F3CE5"/>
    <w:rsid w:val="0044364E"/>
    <w:rsid w:val="00476F48"/>
    <w:rsid w:val="00487593"/>
    <w:rsid w:val="004A573B"/>
    <w:rsid w:val="004A7393"/>
    <w:rsid w:val="004D0785"/>
    <w:rsid w:val="00524634"/>
    <w:rsid w:val="00526AD3"/>
    <w:rsid w:val="00595216"/>
    <w:rsid w:val="005A0180"/>
    <w:rsid w:val="005A06A0"/>
    <w:rsid w:val="005C0203"/>
    <w:rsid w:val="0064453C"/>
    <w:rsid w:val="006737A3"/>
    <w:rsid w:val="006840A2"/>
    <w:rsid w:val="00704C0B"/>
    <w:rsid w:val="00776FD4"/>
    <w:rsid w:val="007957A7"/>
    <w:rsid w:val="007A17D7"/>
    <w:rsid w:val="007B1157"/>
    <w:rsid w:val="007B3412"/>
    <w:rsid w:val="007E7540"/>
    <w:rsid w:val="007F02E1"/>
    <w:rsid w:val="008116FC"/>
    <w:rsid w:val="00852226"/>
    <w:rsid w:val="00873601"/>
    <w:rsid w:val="00884CF6"/>
    <w:rsid w:val="008D275C"/>
    <w:rsid w:val="008F264D"/>
    <w:rsid w:val="00905D94"/>
    <w:rsid w:val="00953A8D"/>
    <w:rsid w:val="00956354"/>
    <w:rsid w:val="00996035"/>
    <w:rsid w:val="009C45D1"/>
    <w:rsid w:val="009E4B81"/>
    <w:rsid w:val="009F5358"/>
    <w:rsid w:val="00A111E7"/>
    <w:rsid w:val="00A1408E"/>
    <w:rsid w:val="00A27BD3"/>
    <w:rsid w:val="00A8206E"/>
    <w:rsid w:val="00A93A5E"/>
    <w:rsid w:val="00AB3E5E"/>
    <w:rsid w:val="00BB3DEA"/>
    <w:rsid w:val="00BC12C8"/>
    <w:rsid w:val="00BF3203"/>
    <w:rsid w:val="00C11E27"/>
    <w:rsid w:val="00CA530D"/>
    <w:rsid w:val="00CC2A60"/>
    <w:rsid w:val="00CE12C1"/>
    <w:rsid w:val="00D07D41"/>
    <w:rsid w:val="00D17D21"/>
    <w:rsid w:val="00DA5780"/>
    <w:rsid w:val="00E019D0"/>
    <w:rsid w:val="00E10549"/>
    <w:rsid w:val="00E14957"/>
    <w:rsid w:val="00EE18D5"/>
    <w:rsid w:val="00EE2822"/>
    <w:rsid w:val="00F93E30"/>
    <w:rsid w:val="00FF0D5B"/>
    <w:rsid w:val="00FF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7360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73601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684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840A2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Fuentedeprrafopredeter"/>
    <w:rsid w:val="004D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YECTO_TSP01\ITERACCION01\SI01\ESPECIFICACIONES\Negocio%20Regl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Reglas.dot</Template>
  <TotalTime>113</TotalTime>
  <Pages>7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Reglas del Negocio</vt:lpstr>
    </vt:vector>
  </TitlesOfParts>
  <Company>&lt;Nombre de la Compañía&gt;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del Negocio</dc:title>
  <dc:subject>&lt;Nombre del Proyecto&gt;</dc:subject>
  <dc:creator>jicar</dc:creator>
  <cp:lastModifiedBy>jicar</cp:lastModifiedBy>
  <cp:revision>10</cp:revision>
  <cp:lastPrinted>2001-03-15T19:26:00Z</cp:lastPrinted>
  <dcterms:created xsi:type="dcterms:W3CDTF">2012-05-05T21:52:00Z</dcterms:created>
  <dcterms:modified xsi:type="dcterms:W3CDTF">2012-05-06T00:07:00Z</dcterms:modified>
</cp:coreProperties>
</file>