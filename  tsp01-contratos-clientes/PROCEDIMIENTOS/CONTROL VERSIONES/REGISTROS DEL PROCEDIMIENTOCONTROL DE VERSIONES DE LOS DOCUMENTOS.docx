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6A" w:rsidRDefault="00BC006A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BC006A" w:rsidRPr="00294CF9" w:rsidRDefault="00BC006A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52"/>
        <w:gridCol w:w="1102"/>
        <w:gridCol w:w="1258"/>
        <w:gridCol w:w="947"/>
        <w:gridCol w:w="890"/>
        <w:gridCol w:w="767"/>
        <w:gridCol w:w="768"/>
        <w:gridCol w:w="947"/>
        <w:gridCol w:w="841"/>
        <w:gridCol w:w="850"/>
      </w:tblGrid>
      <w:tr w:rsidR="00BC006A" w:rsidRPr="008008EB" w:rsidTr="000B2F41">
        <w:tc>
          <w:tcPr>
            <w:tcW w:w="952" w:type="dxa"/>
            <w:shd w:val="clear" w:color="auto" w:fill="BFBFBF"/>
          </w:tcPr>
          <w:p w:rsidR="00BC006A" w:rsidRPr="008008EB" w:rsidRDefault="00BC006A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102" w:type="dxa"/>
            <w:shd w:val="clear" w:color="auto" w:fill="BFBFBF"/>
          </w:tcPr>
          <w:p w:rsidR="00BC006A" w:rsidRPr="008008EB" w:rsidRDefault="00BC006A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258" w:type="dxa"/>
            <w:shd w:val="clear" w:color="auto" w:fill="BFBFBF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947" w:type="dxa"/>
            <w:shd w:val="clear" w:color="auto" w:fill="BFBFBF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890" w:type="dxa"/>
            <w:shd w:val="clear" w:color="auto" w:fill="BFBFBF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767" w:type="dxa"/>
            <w:shd w:val="clear" w:color="auto" w:fill="BFBFBF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768" w:type="dxa"/>
            <w:shd w:val="clear" w:color="auto" w:fill="BFBFBF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7" w:type="dxa"/>
            <w:shd w:val="clear" w:color="auto" w:fill="BFBFBF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841" w:type="dxa"/>
            <w:shd w:val="clear" w:color="auto" w:fill="BFBFBF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  <w:tc>
          <w:tcPr>
            <w:tcW w:w="850" w:type="dxa"/>
            <w:shd w:val="clear" w:color="auto" w:fill="BFBFBF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Estado</w:t>
            </w: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Pr="008008EB" w:rsidRDefault="00BC006A" w:rsidP="00D414C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REG_2013_00_001</w:t>
            </w:r>
          </w:p>
        </w:tc>
        <w:tc>
          <w:tcPr>
            <w:tcW w:w="1102" w:type="dxa"/>
            <w:vAlign w:val="center"/>
          </w:tcPr>
          <w:p w:rsidR="00BC006A" w:rsidRPr="008008EB" w:rsidRDefault="00BC006A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TimesNewRomanPSMT-Identity-H"/>
                <w:b/>
              </w:rPr>
              <w:t>IF</w:t>
            </w:r>
            <w:r w:rsidRPr="003C12CA">
              <w:rPr>
                <w:rFonts w:ascii="Arial Narrow" w:hAnsi="Arial Narrow" w:cs="TimesNewRomanPSMT-Identity-H"/>
                <w:b/>
              </w:rPr>
              <w:t>-</w:t>
            </w:r>
            <w:r>
              <w:rPr>
                <w:rFonts w:ascii="Arial Narrow" w:hAnsi="Arial Narrow" w:cs="TimesNewRomanPSMT-Identity-H"/>
                <w:b/>
              </w:rPr>
              <w:t>2013-00</w:t>
            </w:r>
            <w:r w:rsidRPr="003C12CA">
              <w:rPr>
                <w:rFonts w:ascii="Arial Narrow" w:hAnsi="Arial Narrow" w:cs="TimesNewRomanPSMT-Identity-H"/>
                <w:b/>
              </w:rPr>
              <w:t>-</w:t>
            </w:r>
            <w:r>
              <w:rPr>
                <w:rFonts w:ascii="Arial Narrow" w:hAnsi="Arial Narrow" w:cs="TimesNewRomanPSMT-Identity-H"/>
                <w:b/>
              </w:rPr>
              <w:t>01</w:t>
            </w:r>
          </w:p>
        </w:tc>
        <w:tc>
          <w:tcPr>
            <w:tcW w:w="1258" w:type="dxa"/>
            <w:vAlign w:val="center"/>
          </w:tcPr>
          <w:p w:rsidR="00BC006A" w:rsidRPr="003100D6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3100D6">
              <w:rPr>
                <w:rFonts w:ascii="Arial Narrow" w:hAnsi="Arial Narrow" w:cs="Arial"/>
                <w:sz w:val="18"/>
                <w:szCs w:val="18"/>
              </w:rPr>
              <w:t>Documentacion_Final_TP2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2.0</w:t>
            </w:r>
          </w:p>
        </w:tc>
        <w:tc>
          <w:tcPr>
            <w:tcW w:w="768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BC006A" w:rsidRPr="008008EB" w:rsidRDefault="00BC006A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582E0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REG_2013_00_002</w:t>
            </w:r>
          </w:p>
        </w:tc>
        <w:tc>
          <w:tcPr>
            <w:tcW w:w="1102" w:type="dxa"/>
            <w:vAlign w:val="center"/>
          </w:tcPr>
          <w:p w:rsidR="00BC006A" w:rsidRPr="008008EB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3100D6">
              <w:rPr>
                <w:rFonts w:ascii="Arial Narrow" w:hAnsi="Arial Narrow" w:cs="TimesNewRomanPSMT-Identity-H"/>
                <w:b/>
              </w:rPr>
              <w:t>DD-2013-</w:t>
            </w:r>
            <w:r>
              <w:rPr>
                <w:rFonts w:ascii="Arial Narrow" w:hAnsi="Arial Narrow" w:cs="TimesNewRomanPSMT-Identity-H"/>
                <w:b/>
              </w:rPr>
              <w:t>00-</w:t>
            </w:r>
            <w:r w:rsidRPr="003100D6">
              <w:rPr>
                <w:rFonts w:ascii="Arial Narrow" w:hAnsi="Arial Narrow" w:cs="TimesNewRomanPSMT-Identity-H"/>
                <w:b/>
              </w:rPr>
              <w:t>01</w:t>
            </w:r>
          </w:p>
        </w:tc>
        <w:tc>
          <w:tcPr>
            <w:tcW w:w="1258" w:type="dxa"/>
            <w:vAlign w:val="center"/>
          </w:tcPr>
          <w:p w:rsidR="00BC006A" w:rsidRPr="008008EB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Diccionario de datos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2.0</w:t>
            </w:r>
          </w:p>
        </w:tc>
        <w:tc>
          <w:tcPr>
            <w:tcW w:w="768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BC006A" w:rsidRPr="008008EB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582E0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REG_2013_00_003</w:t>
            </w:r>
          </w:p>
        </w:tc>
        <w:tc>
          <w:tcPr>
            <w:tcW w:w="1102" w:type="dxa"/>
            <w:vAlign w:val="center"/>
          </w:tcPr>
          <w:p w:rsidR="00BC006A" w:rsidRPr="002B4CD7" w:rsidRDefault="00BC006A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2B4CD7">
              <w:rPr>
                <w:rFonts w:ascii="Arial Narrow" w:hAnsi="Arial Narrow" w:cs="TimesNewRomanPSMT-Identity-H"/>
                <w:b/>
              </w:rPr>
              <w:t>PPT -2013 -</w:t>
            </w:r>
            <w:r>
              <w:rPr>
                <w:rFonts w:ascii="Arial Narrow" w:hAnsi="Arial Narrow" w:cs="TimesNewRomanPSMT-Identity-H"/>
                <w:b/>
              </w:rPr>
              <w:t>00-</w:t>
            </w:r>
            <w:r w:rsidRPr="002B4CD7">
              <w:rPr>
                <w:rFonts w:ascii="Arial Narrow" w:hAnsi="Arial Narrow" w:cs="TimesNewRomanPSMT-Identity-H"/>
                <w:b/>
              </w:rPr>
              <w:t>01</w:t>
            </w:r>
          </w:p>
        </w:tc>
        <w:tc>
          <w:tcPr>
            <w:tcW w:w="1258" w:type="dxa"/>
            <w:vAlign w:val="center"/>
          </w:tcPr>
          <w:p w:rsidR="00BC006A" w:rsidRPr="008008EB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PPT Presentación01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BC006A" w:rsidRPr="008008EB" w:rsidRDefault="00BC006A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582E00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REG_2013_00_004</w:t>
            </w:r>
          </w:p>
        </w:tc>
        <w:tc>
          <w:tcPr>
            <w:tcW w:w="1102" w:type="dxa"/>
            <w:vAlign w:val="center"/>
          </w:tcPr>
          <w:p w:rsidR="00BC006A" w:rsidRPr="00BD148F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TimesNewRomanPSMT-Identity-H"/>
                <w:b/>
              </w:rPr>
            </w:pPr>
            <w:r w:rsidRPr="00BD148F">
              <w:rPr>
                <w:rFonts w:ascii="Arial Narrow" w:hAnsi="Arial Narrow" w:cs="TimesNewRomanPSMT-Identity-H"/>
                <w:b/>
              </w:rPr>
              <w:t>MTR-2013-01</w:t>
            </w:r>
          </w:p>
        </w:tc>
        <w:tc>
          <w:tcPr>
            <w:tcW w:w="1258" w:type="dxa"/>
            <w:vAlign w:val="center"/>
          </w:tcPr>
          <w:p w:rsidR="00BC006A" w:rsidRPr="004841BF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4841BF">
              <w:rPr>
                <w:rFonts w:ascii="Arial Narrow" w:hAnsi="Arial Narrow" w:cs="Arial"/>
                <w:sz w:val="18"/>
                <w:szCs w:val="18"/>
              </w:rPr>
              <w:t>ANEXOS_Matrices de trazabilidad_R</w:t>
            </w:r>
            <w:r>
              <w:rPr>
                <w:rFonts w:ascii="Arial Narrow" w:hAnsi="Arial Narrow" w:cs="Arial"/>
                <w:sz w:val="18"/>
                <w:szCs w:val="18"/>
              </w:rPr>
              <w:t>egistros_Contratos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Inventario de Artefactos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2A1E6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BC006A" w:rsidRPr="008008EB" w:rsidRDefault="00BC006A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2A1E6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REG_2013_00_004</w:t>
            </w:r>
          </w:p>
        </w:tc>
        <w:tc>
          <w:tcPr>
            <w:tcW w:w="1102" w:type="dxa"/>
            <w:vAlign w:val="center"/>
          </w:tcPr>
          <w:p w:rsidR="00BC006A" w:rsidRPr="00BD148F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TimesNewRomanPSMT-Identity-H"/>
                <w:b/>
              </w:rPr>
            </w:pPr>
            <w:r w:rsidRPr="00BD148F">
              <w:rPr>
                <w:rFonts w:ascii="Arial Narrow" w:hAnsi="Arial Narrow" w:cs="TimesNewRomanPSMT-Identity-H"/>
                <w:b/>
              </w:rPr>
              <w:t>INV-2013-00-01</w:t>
            </w:r>
          </w:p>
        </w:tc>
        <w:tc>
          <w:tcPr>
            <w:tcW w:w="1258" w:type="dxa"/>
            <w:vAlign w:val="center"/>
          </w:tcPr>
          <w:p w:rsidR="00BC006A" w:rsidRPr="004841BF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4841BF">
              <w:rPr>
                <w:rFonts w:ascii="Arial Narrow" w:hAnsi="Arial Narrow" w:cs="Arial"/>
                <w:sz w:val="18"/>
                <w:szCs w:val="18"/>
              </w:rPr>
              <w:t>Inventario de Arterfactos-Contratos Clientes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2A1E6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BC006A" w:rsidRPr="008008EB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2A1E6A">
            <w:pPr>
              <w:pStyle w:val="Header"/>
              <w:tabs>
                <w:tab w:val="left" w:pos="714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REG_2013-00_005</w:t>
            </w:r>
          </w:p>
        </w:tc>
        <w:tc>
          <w:tcPr>
            <w:tcW w:w="1102" w:type="dxa"/>
            <w:vAlign w:val="center"/>
          </w:tcPr>
          <w:p w:rsidR="00BC006A" w:rsidRPr="008008EB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1E6058">
              <w:rPr>
                <w:rFonts w:ascii="Arial Narrow" w:hAnsi="Arial Narrow" w:cs="TimesNewRomanPSMT-Identity-H"/>
                <w:b/>
              </w:rPr>
              <w:t>REG-2013-00-01</w:t>
            </w:r>
          </w:p>
        </w:tc>
        <w:tc>
          <w:tcPr>
            <w:tcW w:w="1258" w:type="dxa"/>
            <w:vAlign w:val="center"/>
          </w:tcPr>
          <w:p w:rsidR="00BC006A" w:rsidRPr="001E6058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1E6058">
              <w:rPr>
                <w:rFonts w:ascii="Arial Narrow" w:hAnsi="Arial Narrow" w:cs="Arial"/>
                <w:sz w:val="18"/>
                <w:szCs w:val="18"/>
              </w:rPr>
              <w:t xml:space="preserve">Registros </w:t>
            </w:r>
            <w:r>
              <w:rPr>
                <w:rFonts w:ascii="Arial Narrow" w:hAnsi="Arial Narrow" w:cs="Arial"/>
                <w:sz w:val="18"/>
                <w:szCs w:val="18"/>
              </w:rPr>
              <w:t>d</w:t>
            </w:r>
            <w:r w:rsidRPr="001E6058">
              <w:rPr>
                <w:rFonts w:ascii="Arial Narrow" w:hAnsi="Arial Narrow" w:cs="Arial"/>
                <w:sz w:val="18"/>
                <w:szCs w:val="18"/>
              </w:rPr>
              <w:t>e Procedimiento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control d</w:t>
            </w:r>
            <w:r w:rsidRPr="001E6058">
              <w:rPr>
                <w:rFonts w:ascii="Arial Narrow" w:hAnsi="Arial Narrow" w:cs="Arial"/>
                <w:sz w:val="18"/>
                <w:szCs w:val="18"/>
              </w:rPr>
              <w:t xml:space="preserve">e Versiones </w:t>
            </w:r>
            <w:r>
              <w:rPr>
                <w:rFonts w:ascii="Arial Narrow" w:hAnsi="Arial Narrow" w:cs="Arial"/>
                <w:sz w:val="18"/>
                <w:szCs w:val="18"/>
              </w:rPr>
              <w:t>de l</w:t>
            </w:r>
            <w:r w:rsidRPr="001E6058">
              <w:rPr>
                <w:rFonts w:ascii="Arial Narrow" w:hAnsi="Arial Narrow" w:cs="Arial"/>
                <w:sz w:val="18"/>
                <w:szCs w:val="18"/>
              </w:rPr>
              <w:t>os Documentos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2C7F6D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768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7" w:type="dxa"/>
            <w:vAlign w:val="center"/>
          </w:tcPr>
          <w:p w:rsidR="00BC006A" w:rsidRPr="008008EB" w:rsidRDefault="00BC006A" w:rsidP="002A1E6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841" w:type="dxa"/>
            <w:vAlign w:val="center"/>
          </w:tcPr>
          <w:p w:rsidR="00BC006A" w:rsidRPr="008008EB" w:rsidRDefault="00BC006A" w:rsidP="002A1E6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2A1E6A">
            <w:pPr>
              <w:pStyle w:val="Header"/>
              <w:tabs>
                <w:tab w:val="left" w:pos="7140"/>
              </w:tabs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Vigente</w:t>
            </w: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Pr="008008EB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Pr="00F25158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F25158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F25158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582E00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Pr="00F25158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F25158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F25158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BF30BF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Pr="00582E00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582E00" w:rsidRDefault="00BC006A" w:rsidP="00BF30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582E00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582E00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582E00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BF30BF">
        <w:tc>
          <w:tcPr>
            <w:tcW w:w="952" w:type="dxa"/>
            <w:vAlign w:val="center"/>
          </w:tcPr>
          <w:p w:rsidR="00BC006A" w:rsidRDefault="00BC006A" w:rsidP="00582E00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Pr="00582E00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582E00" w:rsidRDefault="00BC006A" w:rsidP="00BF30BF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582E00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582E00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582E00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BF30BF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Pr="00F25158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Default="00BC006A" w:rsidP="001F60A5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F25158" w:rsidRDefault="00BC006A" w:rsidP="002C7F6D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BC5586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F25158" w:rsidRDefault="00BC006A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8008EB" w:rsidRDefault="00BC006A" w:rsidP="00582E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1F60A5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1F60A5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1F60A5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1F60A5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1F60A5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1F60A5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1F60A5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1F60A5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1F60A5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1F60A5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1F60A5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1F60A5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1F60A5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1F60A5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1F60A5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Pr="00582E00" w:rsidRDefault="00BC006A" w:rsidP="00DE452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C006A" w:rsidRPr="008008EB" w:rsidTr="000B2F41">
        <w:tc>
          <w:tcPr>
            <w:tcW w:w="952" w:type="dxa"/>
            <w:vAlign w:val="center"/>
          </w:tcPr>
          <w:p w:rsidR="00BC006A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02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25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90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7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768" w:type="dxa"/>
            <w:vAlign w:val="center"/>
          </w:tcPr>
          <w:p w:rsidR="00BC006A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7" w:type="dxa"/>
            <w:vAlign w:val="center"/>
          </w:tcPr>
          <w:p w:rsidR="00BC006A" w:rsidRPr="008008EB" w:rsidRDefault="00BC006A" w:rsidP="0025238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41" w:type="dxa"/>
            <w:vAlign w:val="center"/>
          </w:tcPr>
          <w:p w:rsidR="00BC006A" w:rsidRPr="008008EB" w:rsidRDefault="00BC006A" w:rsidP="0025238C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BC006A" w:rsidRPr="00582E00" w:rsidRDefault="00BC006A" w:rsidP="0025238C">
            <w:pPr>
              <w:spacing w:after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BC006A" w:rsidRDefault="00BC006A" w:rsidP="0025238C">
      <w:pPr>
        <w:tabs>
          <w:tab w:val="left" w:pos="7140"/>
        </w:tabs>
        <w:spacing w:after="0"/>
        <w:rPr>
          <w:rFonts w:ascii="Arial Narrow" w:hAnsi="Arial Narrow"/>
          <w:b/>
          <w:sz w:val="18"/>
          <w:szCs w:val="18"/>
        </w:rPr>
      </w:pPr>
    </w:p>
    <w:sectPr w:rsidR="00BC006A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06A" w:rsidRDefault="00BC006A" w:rsidP="00D45758">
      <w:pPr>
        <w:spacing w:after="0" w:line="240" w:lineRule="auto"/>
      </w:pPr>
      <w:r>
        <w:separator/>
      </w:r>
    </w:p>
  </w:endnote>
  <w:endnote w:type="continuationSeparator" w:id="0">
    <w:p w:rsidR="00BC006A" w:rsidRDefault="00BC006A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PS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6A" w:rsidRDefault="00BC006A" w:rsidP="00114400">
    <w:pPr>
      <w:pStyle w:val="Footer"/>
      <w:jc w:val="center"/>
    </w:pPr>
  </w:p>
  <w:p w:rsidR="00BC006A" w:rsidRDefault="00BC00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06A" w:rsidRDefault="00BC006A" w:rsidP="00D45758">
      <w:pPr>
        <w:spacing w:after="0" w:line="240" w:lineRule="auto"/>
      </w:pPr>
      <w:r>
        <w:separator/>
      </w:r>
    </w:p>
  </w:footnote>
  <w:footnote w:type="continuationSeparator" w:id="0">
    <w:p w:rsidR="00BC006A" w:rsidRDefault="00BC006A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BC006A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BC006A" w:rsidRPr="00B40EFD" w:rsidRDefault="00BC006A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6F1A44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BC006A" w:rsidRPr="00B40EFD" w:rsidRDefault="00BC006A" w:rsidP="00FA429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BC006A" w:rsidRPr="00B40EFD" w:rsidRDefault="00BC006A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BC006A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BC006A" w:rsidRPr="00B40EFD" w:rsidRDefault="00BC006A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BC006A" w:rsidRPr="00B40EFD" w:rsidRDefault="00BC006A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BC006A" w:rsidRPr="00B40EFD" w:rsidRDefault="00BC006A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BC006A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BC006A" w:rsidRPr="00B40EFD" w:rsidRDefault="00BC006A" w:rsidP="0090629F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14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3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1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BC006A" w:rsidRDefault="00BC006A" w:rsidP="00A9601C">
    <w:pPr>
      <w:pStyle w:val="Header"/>
      <w:rPr>
        <w:rFonts w:ascii="Arial Narrow" w:hAnsi="Arial Narrow" w:cs="Arial"/>
      </w:rPr>
    </w:pPr>
  </w:p>
  <w:p w:rsidR="00BC006A" w:rsidRPr="00A9601C" w:rsidRDefault="00BC006A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31263"/>
    <w:rsid w:val="00043893"/>
    <w:rsid w:val="00093F5C"/>
    <w:rsid w:val="000B2F41"/>
    <w:rsid w:val="000C7750"/>
    <w:rsid w:val="000F215F"/>
    <w:rsid w:val="000F2C5F"/>
    <w:rsid w:val="00114400"/>
    <w:rsid w:val="00133C43"/>
    <w:rsid w:val="00150D35"/>
    <w:rsid w:val="00167F9B"/>
    <w:rsid w:val="001929E0"/>
    <w:rsid w:val="001A28A2"/>
    <w:rsid w:val="001A4C87"/>
    <w:rsid w:val="001A7F2F"/>
    <w:rsid w:val="001B26F3"/>
    <w:rsid w:val="001E6058"/>
    <w:rsid w:val="001F60A5"/>
    <w:rsid w:val="002117CC"/>
    <w:rsid w:val="0025238C"/>
    <w:rsid w:val="00265EB3"/>
    <w:rsid w:val="00293AD7"/>
    <w:rsid w:val="00294CF9"/>
    <w:rsid w:val="002A1E6A"/>
    <w:rsid w:val="002A60BE"/>
    <w:rsid w:val="002B0989"/>
    <w:rsid w:val="002B15B5"/>
    <w:rsid w:val="002B4CD7"/>
    <w:rsid w:val="002C7F6D"/>
    <w:rsid w:val="002F1CAF"/>
    <w:rsid w:val="002F5FB2"/>
    <w:rsid w:val="003100D6"/>
    <w:rsid w:val="003138B1"/>
    <w:rsid w:val="00357CE7"/>
    <w:rsid w:val="00361A51"/>
    <w:rsid w:val="003B3359"/>
    <w:rsid w:val="003B5097"/>
    <w:rsid w:val="003C12CA"/>
    <w:rsid w:val="003D336C"/>
    <w:rsid w:val="003D7EE2"/>
    <w:rsid w:val="003F5A27"/>
    <w:rsid w:val="0042730E"/>
    <w:rsid w:val="004411AF"/>
    <w:rsid w:val="00446491"/>
    <w:rsid w:val="004617F4"/>
    <w:rsid w:val="00462393"/>
    <w:rsid w:val="004748A6"/>
    <w:rsid w:val="004841BF"/>
    <w:rsid w:val="00497DEF"/>
    <w:rsid w:val="004A0854"/>
    <w:rsid w:val="004A15DB"/>
    <w:rsid w:val="004B7514"/>
    <w:rsid w:val="004C170B"/>
    <w:rsid w:val="004C5801"/>
    <w:rsid w:val="004E109E"/>
    <w:rsid w:val="004F22C6"/>
    <w:rsid w:val="004F4BB1"/>
    <w:rsid w:val="0052100B"/>
    <w:rsid w:val="005212A1"/>
    <w:rsid w:val="00541A72"/>
    <w:rsid w:val="00567D60"/>
    <w:rsid w:val="00582E00"/>
    <w:rsid w:val="005842F3"/>
    <w:rsid w:val="005B465F"/>
    <w:rsid w:val="005B712E"/>
    <w:rsid w:val="00631A25"/>
    <w:rsid w:val="0065235C"/>
    <w:rsid w:val="0066554D"/>
    <w:rsid w:val="0068692D"/>
    <w:rsid w:val="006D25D4"/>
    <w:rsid w:val="006F0974"/>
    <w:rsid w:val="006F1A44"/>
    <w:rsid w:val="0071007E"/>
    <w:rsid w:val="0072603A"/>
    <w:rsid w:val="007372A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970B1"/>
    <w:rsid w:val="008A75B2"/>
    <w:rsid w:val="008B22AA"/>
    <w:rsid w:val="008B4B0A"/>
    <w:rsid w:val="008B7D9E"/>
    <w:rsid w:val="008D4C3E"/>
    <w:rsid w:val="008D6130"/>
    <w:rsid w:val="0090629F"/>
    <w:rsid w:val="009062C3"/>
    <w:rsid w:val="00930F9C"/>
    <w:rsid w:val="00941734"/>
    <w:rsid w:val="00954DF1"/>
    <w:rsid w:val="00955FD6"/>
    <w:rsid w:val="00975CE0"/>
    <w:rsid w:val="00986209"/>
    <w:rsid w:val="0099660A"/>
    <w:rsid w:val="009A392D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006A"/>
    <w:rsid w:val="00BC1033"/>
    <w:rsid w:val="00BC5586"/>
    <w:rsid w:val="00BD148F"/>
    <w:rsid w:val="00BD60A3"/>
    <w:rsid w:val="00BF0751"/>
    <w:rsid w:val="00BF30BF"/>
    <w:rsid w:val="00C205F9"/>
    <w:rsid w:val="00C25BB4"/>
    <w:rsid w:val="00C41E30"/>
    <w:rsid w:val="00C43DFE"/>
    <w:rsid w:val="00C720EB"/>
    <w:rsid w:val="00CA63E7"/>
    <w:rsid w:val="00CB44CF"/>
    <w:rsid w:val="00CD382C"/>
    <w:rsid w:val="00CD5B6B"/>
    <w:rsid w:val="00CE157C"/>
    <w:rsid w:val="00D414C6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6F41"/>
    <w:rsid w:val="00DD75F3"/>
    <w:rsid w:val="00DE452C"/>
    <w:rsid w:val="00DE4E47"/>
    <w:rsid w:val="00E15984"/>
    <w:rsid w:val="00E318C2"/>
    <w:rsid w:val="00E527A9"/>
    <w:rsid w:val="00E67CCF"/>
    <w:rsid w:val="00E70CB8"/>
    <w:rsid w:val="00E86739"/>
    <w:rsid w:val="00EB1DD8"/>
    <w:rsid w:val="00EB3D3D"/>
    <w:rsid w:val="00ED2B9E"/>
    <w:rsid w:val="00ED6AD1"/>
    <w:rsid w:val="00ED758E"/>
    <w:rsid w:val="00F04EB1"/>
    <w:rsid w:val="00F071ED"/>
    <w:rsid w:val="00F23BAC"/>
    <w:rsid w:val="00F25158"/>
    <w:rsid w:val="00F55C17"/>
    <w:rsid w:val="00F56F22"/>
    <w:rsid w:val="00F574E3"/>
    <w:rsid w:val="00F61852"/>
    <w:rsid w:val="00F86CE5"/>
    <w:rsid w:val="00F91B83"/>
    <w:rsid w:val="00FA4293"/>
    <w:rsid w:val="00FC5C97"/>
    <w:rsid w:val="00FE27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lang w:val="es-PE" w:eastAsia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215</TotalTime>
  <Pages>2</Pages>
  <Words>159</Words>
  <Characters>877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grojas</cp:lastModifiedBy>
  <cp:revision>57</cp:revision>
  <dcterms:created xsi:type="dcterms:W3CDTF">2011-12-04T17:02:00Z</dcterms:created>
  <dcterms:modified xsi:type="dcterms:W3CDTF">2013-01-08T15:39:00Z</dcterms:modified>
</cp:coreProperties>
</file>