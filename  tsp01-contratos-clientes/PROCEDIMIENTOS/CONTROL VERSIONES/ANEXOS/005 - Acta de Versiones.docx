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C12712" w:rsidRDefault="00E66DF7">
      <w:pPr>
        <w:pStyle w:val="Ttulo"/>
        <w:rPr>
          <w:rFonts w:cs="Arial"/>
          <w:sz w:val="24"/>
          <w:szCs w:val="24"/>
        </w:rPr>
      </w:pPr>
      <w:fldSimple w:instr=" TITLE  \* MERGEFORMAT ">
        <w:r w:rsidR="000119E1" w:rsidRPr="00C12712">
          <w:rPr>
            <w:rFonts w:cs="Arial"/>
            <w:sz w:val="24"/>
            <w:szCs w:val="24"/>
          </w:rPr>
          <w:t>Acta de reunión</w:t>
        </w:r>
      </w:fldSimple>
      <w:r w:rsidR="002A17EC" w:rsidRPr="00C12712">
        <w:rPr>
          <w:rFonts w:cs="Arial"/>
          <w:sz w:val="24"/>
          <w:szCs w:val="24"/>
        </w:rPr>
        <w:t xml:space="preserve"> Nro. &lt;</w:t>
      </w:r>
      <w:r w:rsidR="00897AFF">
        <w:rPr>
          <w:rFonts w:cs="Arial"/>
          <w:sz w:val="24"/>
          <w:szCs w:val="24"/>
        </w:rPr>
        <w:t>005</w:t>
      </w:r>
      <w:r w:rsidR="002A17EC" w:rsidRPr="00C12712">
        <w:rPr>
          <w:rFonts w:cs="Arial"/>
          <w:sz w:val="24"/>
          <w:szCs w:val="24"/>
        </w:rPr>
        <w:t>&gt;</w:t>
      </w:r>
    </w:p>
    <w:p w:rsidR="00A27BD3" w:rsidRPr="00C12712" w:rsidRDefault="00A27BD3" w:rsidP="00A27BD3">
      <w:pPr>
        <w:rPr>
          <w:rFonts w:ascii="Arial" w:hAnsi="Arial" w:cs="Arial"/>
          <w:sz w:val="24"/>
          <w:szCs w:val="24"/>
        </w:rPr>
      </w:pPr>
    </w:p>
    <w:p w:rsidR="00A22339" w:rsidRPr="00C12712" w:rsidRDefault="00A22339" w:rsidP="00A22339">
      <w:pPr>
        <w:pStyle w:val="Ttulo1"/>
        <w:rPr>
          <w:rFonts w:cs="Arial"/>
          <w:szCs w:val="24"/>
        </w:rPr>
      </w:pPr>
      <w:bookmarkStart w:id="0" w:name="_Toc272246176"/>
      <w:bookmarkStart w:id="1" w:name="_Toc436203378"/>
      <w:bookmarkStart w:id="2" w:name="_Toc452813578"/>
      <w:r w:rsidRPr="00C12712">
        <w:rPr>
          <w:rFonts w:cs="Arial"/>
          <w:szCs w:val="24"/>
        </w:rPr>
        <w:t>Generalidades.</w:t>
      </w:r>
      <w:bookmarkEnd w:id="0"/>
    </w:p>
    <w:p w:rsidR="002A17EC" w:rsidRPr="00C12712" w:rsidRDefault="002A17EC" w:rsidP="00EC5A7D">
      <w:pPr>
        <w:pStyle w:val="Ttulo2"/>
        <w:ind w:left="360"/>
        <w:rPr>
          <w:rFonts w:cs="Arial"/>
          <w:sz w:val="24"/>
          <w:szCs w:val="24"/>
        </w:rPr>
      </w:pPr>
      <w:bookmarkStart w:id="3" w:name="_Toc272246177"/>
      <w:r w:rsidRPr="00C12712">
        <w:rPr>
          <w:rFonts w:cs="Arial"/>
          <w:sz w:val="24"/>
          <w:szCs w:val="24"/>
        </w:rPr>
        <w:t>Convocada por</w:t>
      </w:r>
      <w:bookmarkEnd w:id="3"/>
    </w:p>
    <w:p w:rsidR="000119E1" w:rsidRPr="00C12712" w:rsidRDefault="00BF2962" w:rsidP="000119E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</w:t>
      </w:r>
      <w:r w:rsidR="00B838A0">
        <w:rPr>
          <w:rFonts w:ascii="Arial" w:hAnsi="Arial" w:cs="Arial"/>
          <w:sz w:val="24"/>
          <w:szCs w:val="24"/>
        </w:rPr>
        <w:t>Aseguramiento de calidad</w:t>
      </w:r>
    </w:p>
    <w:p w:rsidR="002A17EC" w:rsidRPr="00C12712" w:rsidRDefault="002A17EC" w:rsidP="00EC5A7D">
      <w:pPr>
        <w:pStyle w:val="Ttulo2"/>
        <w:ind w:left="360"/>
        <w:rPr>
          <w:rFonts w:cs="Arial"/>
          <w:sz w:val="24"/>
          <w:szCs w:val="24"/>
        </w:rPr>
      </w:pPr>
      <w:bookmarkStart w:id="4" w:name="_Toc272246178"/>
      <w:r w:rsidRPr="00C12712">
        <w:rPr>
          <w:rFonts w:cs="Arial"/>
          <w:sz w:val="24"/>
          <w:szCs w:val="24"/>
        </w:rPr>
        <w:t>Fecha</w:t>
      </w:r>
      <w:bookmarkEnd w:id="4"/>
    </w:p>
    <w:p w:rsidR="000119E1" w:rsidRPr="00C12712" w:rsidRDefault="00CB0238" w:rsidP="000119E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B838A0">
        <w:rPr>
          <w:rFonts w:ascii="Arial" w:hAnsi="Arial" w:cs="Arial"/>
          <w:sz w:val="24"/>
          <w:szCs w:val="24"/>
        </w:rPr>
        <w:t>9</w:t>
      </w:r>
      <w:r w:rsidR="000119E1" w:rsidRPr="00C1271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01/2013</w:t>
      </w:r>
    </w:p>
    <w:p w:rsidR="00CB56F0" w:rsidRPr="00C12712" w:rsidRDefault="00CB56F0" w:rsidP="00CB56F0">
      <w:pPr>
        <w:pStyle w:val="Ttulo2"/>
        <w:ind w:left="360"/>
        <w:rPr>
          <w:rFonts w:cs="Arial"/>
          <w:sz w:val="24"/>
          <w:szCs w:val="24"/>
        </w:rPr>
      </w:pPr>
      <w:bookmarkStart w:id="5" w:name="_Toc272246179"/>
      <w:r w:rsidRPr="00C12712">
        <w:rPr>
          <w:rFonts w:cs="Arial"/>
          <w:sz w:val="24"/>
          <w:szCs w:val="24"/>
        </w:rPr>
        <w:t>Hora inicio:</w:t>
      </w:r>
      <w:bookmarkEnd w:id="5"/>
    </w:p>
    <w:p w:rsidR="000119E1" w:rsidRPr="00C12712" w:rsidRDefault="00B838A0" w:rsidP="000119E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</w:t>
      </w:r>
      <w:r w:rsidR="000119E1" w:rsidRPr="00C12712">
        <w:rPr>
          <w:rFonts w:ascii="Arial" w:hAnsi="Arial" w:cs="Arial"/>
          <w:sz w:val="24"/>
          <w:szCs w:val="24"/>
        </w:rPr>
        <w:t>:</w:t>
      </w:r>
      <w:r w:rsidR="00BF296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</w:t>
      </w:r>
      <w:r w:rsidR="000119E1" w:rsidRPr="00C12712">
        <w:rPr>
          <w:rFonts w:ascii="Arial" w:hAnsi="Arial" w:cs="Arial"/>
          <w:sz w:val="24"/>
          <w:szCs w:val="24"/>
        </w:rPr>
        <w:t>hrs.</w:t>
      </w:r>
    </w:p>
    <w:p w:rsidR="008431D7" w:rsidRPr="00C12712" w:rsidRDefault="008431D7" w:rsidP="00EC5A7D">
      <w:pPr>
        <w:pStyle w:val="Ttulo2"/>
        <w:ind w:left="360"/>
        <w:rPr>
          <w:rFonts w:cs="Arial"/>
          <w:sz w:val="24"/>
          <w:szCs w:val="24"/>
        </w:rPr>
      </w:pPr>
      <w:bookmarkStart w:id="6" w:name="_Toc272246180"/>
      <w:r w:rsidRPr="00C12712">
        <w:rPr>
          <w:rFonts w:cs="Arial"/>
          <w:sz w:val="24"/>
          <w:szCs w:val="24"/>
        </w:rPr>
        <w:t>Duración</w:t>
      </w:r>
      <w:bookmarkEnd w:id="6"/>
    </w:p>
    <w:p w:rsidR="000119E1" w:rsidRPr="00C12712" w:rsidRDefault="00B838A0" w:rsidP="000119E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020E05">
        <w:rPr>
          <w:rFonts w:ascii="Arial" w:hAnsi="Arial" w:cs="Arial"/>
          <w:sz w:val="24"/>
          <w:szCs w:val="24"/>
        </w:rPr>
        <w:t xml:space="preserve"> minutos</w:t>
      </w:r>
    </w:p>
    <w:p w:rsidR="002A17EC" w:rsidRPr="00C12712" w:rsidRDefault="008431D7" w:rsidP="00EC5A7D">
      <w:pPr>
        <w:pStyle w:val="Ttulo2"/>
        <w:ind w:left="360"/>
        <w:rPr>
          <w:rFonts w:cs="Arial"/>
          <w:sz w:val="24"/>
          <w:szCs w:val="24"/>
        </w:rPr>
      </w:pPr>
      <w:bookmarkStart w:id="7" w:name="_Toc272246181"/>
      <w:r w:rsidRPr="00C12712">
        <w:rPr>
          <w:rFonts w:cs="Arial"/>
          <w:sz w:val="24"/>
          <w:szCs w:val="24"/>
        </w:rPr>
        <w:t>Lugar</w:t>
      </w:r>
      <w:bookmarkEnd w:id="7"/>
    </w:p>
    <w:p w:rsidR="000119E1" w:rsidRPr="00C12712" w:rsidRDefault="00B838A0" w:rsidP="000119E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</w:t>
      </w:r>
    </w:p>
    <w:p w:rsidR="002A17EC" w:rsidRPr="00C12712" w:rsidRDefault="002A17EC" w:rsidP="00EC5A7D">
      <w:pPr>
        <w:pStyle w:val="Ttulo2"/>
        <w:ind w:left="360"/>
        <w:rPr>
          <w:rFonts w:cs="Arial"/>
          <w:sz w:val="24"/>
          <w:szCs w:val="24"/>
        </w:rPr>
      </w:pPr>
      <w:bookmarkStart w:id="8" w:name="_Toc272246182"/>
      <w:r w:rsidRPr="00C12712">
        <w:rPr>
          <w:rFonts w:cs="Arial"/>
          <w:sz w:val="24"/>
          <w:szCs w:val="24"/>
        </w:rPr>
        <w:t>Tema</w:t>
      </w:r>
      <w:bookmarkEnd w:id="8"/>
    </w:p>
    <w:p w:rsidR="003E7C0F" w:rsidRPr="00C12712" w:rsidRDefault="00B838A0" w:rsidP="00B61A0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método para generar versiones de los objetos</w:t>
      </w:r>
    </w:p>
    <w:p w:rsidR="002A4CD5" w:rsidRPr="00C12712" w:rsidRDefault="002A4CD5" w:rsidP="002A4CD5">
      <w:pPr>
        <w:pStyle w:val="Ttulo1"/>
        <w:rPr>
          <w:rFonts w:cs="Arial"/>
          <w:szCs w:val="24"/>
        </w:rPr>
      </w:pPr>
      <w:bookmarkStart w:id="9" w:name="_Toc272246183"/>
      <w:r w:rsidRPr="00C12712">
        <w:rPr>
          <w:rFonts w:cs="Arial"/>
          <w:szCs w:val="24"/>
        </w:rPr>
        <w:t>Miembros del proyecto</w:t>
      </w:r>
      <w:bookmarkEnd w:id="9"/>
    </w:p>
    <w:p w:rsidR="002A4CD5" w:rsidRPr="00C12712" w:rsidRDefault="002A4CD5" w:rsidP="005F5CE1">
      <w:pPr>
        <w:pStyle w:val="Ttulo2"/>
        <w:ind w:left="360"/>
        <w:rPr>
          <w:rFonts w:cs="Arial"/>
          <w:sz w:val="24"/>
          <w:szCs w:val="24"/>
        </w:rPr>
      </w:pPr>
      <w:bookmarkStart w:id="10" w:name="_Toc272246184"/>
      <w:r w:rsidRPr="00C12712">
        <w:rPr>
          <w:rFonts w:cs="Arial"/>
          <w:sz w:val="24"/>
          <w:szCs w:val="24"/>
        </w:rPr>
        <w:t>Asistentes</w:t>
      </w:r>
      <w:bookmarkEnd w:id="10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7038EC" w:rsidRPr="00C12712" w:rsidTr="007038EC">
        <w:trPr>
          <w:cantSplit/>
        </w:trPr>
        <w:tc>
          <w:tcPr>
            <w:tcW w:w="6750" w:type="dxa"/>
          </w:tcPr>
          <w:p w:rsidR="007038EC" w:rsidRPr="00C12712" w:rsidRDefault="007038EC" w:rsidP="00D2343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12712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7038EC" w:rsidRPr="00C12712" w:rsidRDefault="007038EC" w:rsidP="00D2343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12712">
              <w:rPr>
                <w:rFonts w:ascii="Arial" w:hAnsi="Arial" w:cs="Arial"/>
                <w:b/>
                <w:sz w:val="24"/>
                <w:szCs w:val="24"/>
                <w:lang w:val="es-ES"/>
              </w:rPr>
              <w:t>Rol</w:t>
            </w:r>
          </w:p>
        </w:tc>
      </w:tr>
      <w:tr w:rsidR="007038EC" w:rsidRPr="00C12712" w:rsidTr="007038EC">
        <w:trPr>
          <w:cantSplit/>
        </w:trPr>
        <w:tc>
          <w:tcPr>
            <w:tcW w:w="6750" w:type="dxa"/>
          </w:tcPr>
          <w:p w:rsidR="007038EC" w:rsidRPr="00AA0354" w:rsidRDefault="00B838A0" w:rsidP="00D2343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Gabriela Rojas</w:t>
            </w:r>
          </w:p>
        </w:tc>
        <w:tc>
          <w:tcPr>
            <w:tcW w:w="2340" w:type="dxa"/>
          </w:tcPr>
          <w:p w:rsidR="007038EC" w:rsidRPr="00AA0354" w:rsidRDefault="00B838A0" w:rsidP="003417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0354"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</w:tr>
      <w:tr w:rsidR="007038EC" w:rsidRPr="00C12712" w:rsidTr="007038EC">
        <w:trPr>
          <w:cantSplit/>
        </w:trPr>
        <w:tc>
          <w:tcPr>
            <w:tcW w:w="6750" w:type="dxa"/>
          </w:tcPr>
          <w:p w:rsidR="007038EC" w:rsidRPr="00AA0354" w:rsidRDefault="00B838A0" w:rsidP="001235B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Eduardo Shimabuko</w:t>
            </w:r>
          </w:p>
        </w:tc>
        <w:tc>
          <w:tcPr>
            <w:tcW w:w="2340" w:type="dxa"/>
          </w:tcPr>
          <w:p w:rsidR="003417B4" w:rsidRPr="00AA0354" w:rsidRDefault="00B838A0" w:rsidP="00D2343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0354"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</w:tr>
      <w:tr w:rsidR="00595FD7" w:rsidRPr="00C12712" w:rsidTr="007038EC">
        <w:trPr>
          <w:cantSplit/>
        </w:trPr>
        <w:tc>
          <w:tcPr>
            <w:tcW w:w="6750" w:type="dxa"/>
          </w:tcPr>
          <w:p w:rsidR="00595FD7" w:rsidRPr="00AA0354" w:rsidRDefault="00B838A0" w:rsidP="00D2343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Carlos Meza</w:t>
            </w:r>
          </w:p>
        </w:tc>
        <w:tc>
          <w:tcPr>
            <w:tcW w:w="2340" w:type="dxa"/>
          </w:tcPr>
          <w:p w:rsidR="00595FD7" w:rsidRPr="00AA0354" w:rsidRDefault="00B838A0">
            <w:pPr>
              <w:rPr>
                <w:rFonts w:ascii="Arial" w:hAnsi="Arial" w:cs="Arial"/>
                <w:sz w:val="24"/>
                <w:szCs w:val="24"/>
              </w:rPr>
            </w:pPr>
            <w:r w:rsidRPr="00AA0354"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</w:tr>
      <w:tr w:rsidR="00595FD7" w:rsidRPr="00C12712" w:rsidTr="007038EC">
        <w:trPr>
          <w:cantSplit/>
        </w:trPr>
        <w:tc>
          <w:tcPr>
            <w:tcW w:w="6750" w:type="dxa"/>
          </w:tcPr>
          <w:p w:rsidR="00595FD7" w:rsidRPr="00AA0354" w:rsidRDefault="00B838A0" w:rsidP="004E737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Wendy Camarena</w:t>
            </w:r>
          </w:p>
        </w:tc>
        <w:tc>
          <w:tcPr>
            <w:tcW w:w="2340" w:type="dxa"/>
          </w:tcPr>
          <w:p w:rsidR="00595FD7" w:rsidRPr="00AA0354" w:rsidRDefault="00B838A0">
            <w:pPr>
              <w:rPr>
                <w:rFonts w:ascii="Arial" w:hAnsi="Arial" w:cs="Arial"/>
                <w:sz w:val="24"/>
                <w:szCs w:val="24"/>
              </w:rPr>
            </w:pPr>
            <w:r w:rsidRPr="00AA0354"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</w:tr>
      <w:tr w:rsidR="00595FD7" w:rsidRPr="00C12712" w:rsidTr="007038EC">
        <w:trPr>
          <w:cantSplit/>
        </w:trPr>
        <w:tc>
          <w:tcPr>
            <w:tcW w:w="6750" w:type="dxa"/>
          </w:tcPr>
          <w:p w:rsidR="00595FD7" w:rsidRPr="00AA0354" w:rsidRDefault="00B838A0" w:rsidP="00D2343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Luis Felipe Wong</w:t>
            </w:r>
          </w:p>
        </w:tc>
        <w:tc>
          <w:tcPr>
            <w:tcW w:w="2340" w:type="dxa"/>
          </w:tcPr>
          <w:p w:rsidR="00595FD7" w:rsidRPr="00AA0354" w:rsidRDefault="00AA0354">
            <w:pPr>
              <w:rPr>
                <w:rFonts w:ascii="Arial" w:hAnsi="Arial" w:cs="Arial"/>
                <w:sz w:val="24"/>
                <w:szCs w:val="24"/>
              </w:rPr>
            </w:pPr>
            <w:r w:rsidRPr="00AA0354"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</w:tr>
      <w:tr w:rsidR="00B838A0" w:rsidRPr="00C12712" w:rsidTr="007038EC">
        <w:trPr>
          <w:cantSplit/>
        </w:trPr>
        <w:tc>
          <w:tcPr>
            <w:tcW w:w="6750" w:type="dxa"/>
          </w:tcPr>
          <w:p w:rsidR="00B838A0" w:rsidRDefault="00B838A0" w:rsidP="00D2343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Victor Romaña</w:t>
            </w:r>
          </w:p>
        </w:tc>
        <w:tc>
          <w:tcPr>
            <w:tcW w:w="2340" w:type="dxa"/>
          </w:tcPr>
          <w:p w:rsidR="00B838A0" w:rsidRPr="00AA0354" w:rsidRDefault="00B8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Proyecto</w:t>
            </w:r>
          </w:p>
        </w:tc>
      </w:tr>
    </w:tbl>
    <w:p w:rsidR="002A4CD5" w:rsidRPr="00C12712" w:rsidRDefault="002A4CD5" w:rsidP="005F5CE1">
      <w:pPr>
        <w:pStyle w:val="Ttulo2"/>
        <w:ind w:left="360"/>
        <w:rPr>
          <w:rFonts w:cs="Arial"/>
          <w:sz w:val="24"/>
          <w:szCs w:val="24"/>
        </w:rPr>
      </w:pPr>
      <w:bookmarkStart w:id="11" w:name="_Toc272246185"/>
      <w:r w:rsidRPr="00C12712">
        <w:rPr>
          <w:rFonts w:cs="Arial"/>
          <w:sz w:val="24"/>
          <w:szCs w:val="24"/>
        </w:rPr>
        <w:t>Ausentes</w:t>
      </w:r>
      <w:bookmarkEnd w:id="11"/>
    </w:p>
    <w:p w:rsidR="003E7C0F" w:rsidRPr="00C12712" w:rsidRDefault="00B838A0" w:rsidP="003E7C0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Ninguno</w:t>
      </w:r>
    </w:p>
    <w:p w:rsidR="002A4CD5" w:rsidRPr="00C12712" w:rsidRDefault="00316777" w:rsidP="002A4CD5">
      <w:pPr>
        <w:pStyle w:val="Ttulo1"/>
        <w:rPr>
          <w:rFonts w:cs="Arial"/>
          <w:szCs w:val="24"/>
        </w:rPr>
      </w:pPr>
      <w:bookmarkStart w:id="12" w:name="_Toc272246186"/>
      <w:r w:rsidRPr="00C12712">
        <w:rPr>
          <w:rFonts w:cs="Arial"/>
          <w:szCs w:val="24"/>
        </w:rPr>
        <w:t>Aspectos tratados.</w:t>
      </w:r>
      <w:bookmarkEnd w:id="12"/>
    </w:p>
    <w:p w:rsidR="00316777" w:rsidRPr="00C12712" w:rsidRDefault="00316777" w:rsidP="00316777">
      <w:pPr>
        <w:pStyle w:val="Ttulo2"/>
        <w:ind w:left="360"/>
        <w:rPr>
          <w:rFonts w:cs="Arial"/>
          <w:sz w:val="24"/>
          <w:szCs w:val="24"/>
        </w:rPr>
      </w:pPr>
      <w:bookmarkStart w:id="13" w:name="_Toc272246187"/>
      <w:r w:rsidRPr="00C12712">
        <w:rPr>
          <w:rFonts w:cs="Arial"/>
          <w:sz w:val="24"/>
          <w:szCs w:val="24"/>
        </w:rPr>
        <w:t>Aspecto tratado 1</w:t>
      </w:r>
      <w:bookmarkEnd w:id="13"/>
    </w:p>
    <w:p w:rsidR="00C25548" w:rsidRDefault="00B838A0" w:rsidP="00D60AEE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14" w:name="_Toc272246189"/>
      <w:r>
        <w:rPr>
          <w:rFonts w:ascii="Arial" w:hAnsi="Arial" w:cs="Arial"/>
          <w:sz w:val="24"/>
          <w:szCs w:val="24"/>
        </w:rPr>
        <w:t>Definir la forma en que se generarán las versiones de los objetos creados en el proyecto.</w:t>
      </w:r>
    </w:p>
    <w:p w:rsidR="0080632E" w:rsidRPr="00C12712" w:rsidRDefault="0080632E" w:rsidP="00D60AE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A3811" w:rsidRDefault="008A3811" w:rsidP="008A3811">
      <w:pPr>
        <w:pStyle w:val="Ttulo1"/>
        <w:rPr>
          <w:rFonts w:cs="Arial"/>
          <w:szCs w:val="24"/>
        </w:rPr>
      </w:pPr>
      <w:r w:rsidRPr="00C12712">
        <w:rPr>
          <w:rFonts w:cs="Arial"/>
          <w:szCs w:val="24"/>
        </w:rPr>
        <w:lastRenderedPageBreak/>
        <w:t>Conclusiones</w:t>
      </w:r>
      <w:r w:rsidR="007F3F5F" w:rsidRPr="00C12712">
        <w:rPr>
          <w:rFonts w:cs="Arial"/>
          <w:szCs w:val="24"/>
        </w:rPr>
        <w:t xml:space="preserve"> de la reunión</w:t>
      </w:r>
      <w:r w:rsidRPr="00C12712">
        <w:rPr>
          <w:rFonts w:cs="Arial"/>
          <w:szCs w:val="24"/>
        </w:rPr>
        <w:t>.</w:t>
      </w:r>
      <w:bookmarkEnd w:id="14"/>
    </w:p>
    <w:p w:rsidR="00AA0354" w:rsidRDefault="00AA0354" w:rsidP="00AA035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concluyó lo siguiente:</w:t>
      </w:r>
    </w:p>
    <w:p w:rsidR="00AA0354" w:rsidRPr="00AA0354" w:rsidRDefault="00AA0354" w:rsidP="00AA0354"/>
    <w:p w:rsidR="008A3811" w:rsidRPr="00C12712" w:rsidRDefault="008A3811" w:rsidP="008A3811">
      <w:pPr>
        <w:pStyle w:val="Ttulo2"/>
        <w:ind w:left="360"/>
        <w:rPr>
          <w:rFonts w:cs="Arial"/>
          <w:sz w:val="24"/>
          <w:szCs w:val="24"/>
        </w:rPr>
      </w:pPr>
      <w:bookmarkStart w:id="15" w:name="_Toc272246190"/>
      <w:r w:rsidRPr="00C12712">
        <w:rPr>
          <w:rFonts w:cs="Arial"/>
          <w:sz w:val="24"/>
          <w:szCs w:val="24"/>
        </w:rPr>
        <w:t>Conclusión 1</w:t>
      </w:r>
      <w:bookmarkEnd w:id="15"/>
    </w:p>
    <w:p w:rsidR="00B838A0" w:rsidRDefault="00B838A0" w:rsidP="00B838A0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16" w:name="_GoBack"/>
      <w:bookmarkEnd w:id="16"/>
      <w:r>
        <w:rPr>
          <w:rFonts w:ascii="Arial" w:hAnsi="Arial" w:cs="Arial"/>
          <w:sz w:val="24"/>
          <w:szCs w:val="24"/>
        </w:rPr>
        <w:t>Se utilizará el método X.Y.Z para generar las versiones de los objetos creados durante el proyecto.</w:t>
      </w:r>
    </w:p>
    <w:p w:rsidR="00B838A0" w:rsidRDefault="00B838A0" w:rsidP="00A55E8F">
      <w:pPr>
        <w:ind w:left="360"/>
        <w:rPr>
          <w:rFonts w:ascii="Arial" w:hAnsi="Arial" w:cs="Arial"/>
          <w:sz w:val="24"/>
          <w:szCs w:val="24"/>
        </w:rPr>
      </w:pPr>
    </w:p>
    <w:p w:rsidR="00DA7618" w:rsidRPr="00C12712" w:rsidRDefault="00DA7618" w:rsidP="00DA7618">
      <w:pPr>
        <w:pStyle w:val="Ttulo2"/>
        <w:ind w:left="360"/>
        <w:rPr>
          <w:rFonts w:cs="Arial"/>
          <w:sz w:val="24"/>
          <w:szCs w:val="24"/>
        </w:rPr>
      </w:pPr>
      <w:r w:rsidRPr="00C12712">
        <w:rPr>
          <w:rFonts w:cs="Arial"/>
          <w:sz w:val="24"/>
          <w:szCs w:val="24"/>
        </w:rPr>
        <w:t xml:space="preserve">Conclusión </w:t>
      </w:r>
      <w:r>
        <w:rPr>
          <w:rFonts w:cs="Arial"/>
          <w:sz w:val="24"/>
          <w:szCs w:val="24"/>
        </w:rPr>
        <w:t>2</w:t>
      </w:r>
    </w:p>
    <w:p w:rsidR="00141AC9" w:rsidRDefault="00B838A0" w:rsidP="00AA035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documento debe tener su respectivo control de versiones.</w:t>
      </w:r>
    </w:p>
    <w:p w:rsidR="00AA0354" w:rsidRDefault="00AA0354" w:rsidP="00C831DC">
      <w:pPr>
        <w:ind w:left="360"/>
        <w:rPr>
          <w:rFonts w:ascii="Arial" w:hAnsi="Arial" w:cs="Arial"/>
          <w:sz w:val="24"/>
          <w:szCs w:val="24"/>
        </w:rPr>
      </w:pPr>
    </w:p>
    <w:p w:rsidR="00B838A0" w:rsidRPr="00C12712" w:rsidRDefault="00B838A0" w:rsidP="00B838A0">
      <w:pPr>
        <w:pStyle w:val="Ttulo2"/>
        <w:ind w:left="360"/>
        <w:rPr>
          <w:rFonts w:cs="Arial"/>
          <w:sz w:val="24"/>
          <w:szCs w:val="24"/>
        </w:rPr>
      </w:pPr>
      <w:r w:rsidRPr="00C12712">
        <w:rPr>
          <w:rFonts w:cs="Arial"/>
          <w:sz w:val="24"/>
          <w:szCs w:val="24"/>
        </w:rPr>
        <w:t xml:space="preserve">Conclusión </w:t>
      </w:r>
      <w:r>
        <w:rPr>
          <w:rFonts w:cs="Arial"/>
          <w:sz w:val="24"/>
          <w:szCs w:val="24"/>
        </w:rPr>
        <w:t>3</w:t>
      </w:r>
    </w:p>
    <w:p w:rsidR="00B838A0" w:rsidRDefault="00B838A0" w:rsidP="00B838A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grupo contará con su propio revisor de versiones.</w:t>
      </w:r>
    </w:p>
    <w:p w:rsidR="00B838A0" w:rsidRDefault="00B838A0" w:rsidP="00C831DC">
      <w:pPr>
        <w:ind w:left="360"/>
        <w:rPr>
          <w:rFonts w:ascii="Arial" w:hAnsi="Arial" w:cs="Arial"/>
          <w:sz w:val="24"/>
          <w:szCs w:val="24"/>
        </w:rPr>
      </w:pPr>
    </w:p>
    <w:p w:rsidR="009615B4" w:rsidRPr="00C12712" w:rsidRDefault="009615B4" w:rsidP="00D70782">
      <w:pPr>
        <w:ind w:firstLine="360"/>
        <w:rPr>
          <w:rFonts w:ascii="Arial" w:hAnsi="Arial" w:cs="Arial"/>
          <w:sz w:val="24"/>
          <w:szCs w:val="24"/>
        </w:rPr>
      </w:pPr>
    </w:p>
    <w:p w:rsidR="007F3F5F" w:rsidRPr="00C12712" w:rsidRDefault="007F3F5F" w:rsidP="00D762F5">
      <w:pPr>
        <w:pStyle w:val="Ttulo1"/>
        <w:rPr>
          <w:rFonts w:cs="Arial"/>
          <w:szCs w:val="24"/>
        </w:rPr>
      </w:pPr>
      <w:bookmarkStart w:id="17" w:name="_Toc272246192"/>
      <w:r w:rsidRPr="00C12712">
        <w:rPr>
          <w:rFonts w:cs="Arial"/>
          <w:szCs w:val="24"/>
        </w:rPr>
        <w:t>Acuerdos</w:t>
      </w:r>
      <w:bookmarkEnd w:id="17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10"/>
        <w:gridCol w:w="2410"/>
        <w:gridCol w:w="1370"/>
      </w:tblGrid>
      <w:tr w:rsidR="007F3F5F" w:rsidRPr="00C12712" w:rsidTr="00A0072C">
        <w:trPr>
          <w:cantSplit/>
        </w:trPr>
        <w:tc>
          <w:tcPr>
            <w:tcW w:w="5310" w:type="dxa"/>
          </w:tcPr>
          <w:p w:rsidR="007F3F5F" w:rsidRPr="00C12712" w:rsidRDefault="007F3F5F" w:rsidP="00D2343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12712">
              <w:rPr>
                <w:rFonts w:ascii="Arial" w:hAnsi="Arial" w:cs="Arial"/>
                <w:b/>
                <w:sz w:val="24"/>
                <w:szCs w:val="24"/>
                <w:lang w:val="es-ES"/>
              </w:rPr>
              <w:t>Acción</w:t>
            </w:r>
          </w:p>
        </w:tc>
        <w:tc>
          <w:tcPr>
            <w:tcW w:w="2410" w:type="dxa"/>
          </w:tcPr>
          <w:p w:rsidR="007F3F5F" w:rsidRPr="00C12712" w:rsidRDefault="007F3F5F" w:rsidP="00D2343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12712">
              <w:rPr>
                <w:rFonts w:ascii="Arial" w:hAnsi="Arial" w:cs="Arial"/>
                <w:b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1370" w:type="dxa"/>
          </w:tcPr>
          <w:p w:rsidR="007F3F5F" w:rsidRPr="00C12712" w:rsidRDefault="007F3F5F" w:rsidP="00D2343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12712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</w:tr>
      <w:tr w:rsidR="007F3F5F" w:rsidRPr="00C12712" w:rsidTr="00052494">
        <w:trPr>
          <w:cantSplit/>
        </w:trPr>
        <w:tc>
          <w:tcPr>
            <w:tcW w:w="5310" w:type="dxa"/>
            <w:vAlign w:val="center"/>
          </w:tcPr>
          <w:p w:rsidR="007F3F5F" w:rsidRPr="00C12712" w:rsidRDefault="00B838A0" w:rsidP="00B04B1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utilizará el método X.Y.Z para generar las versiones de los objetos del proyecto</w:t>
            </w:r>
          </w:p>
        </w:tc>
        <w:tc>
          <w:tcPr>
            <w:tcW w:w="2410" w:type="dxa"/>
            <w:vAlign w:val="center"/>
          </w:tcPr>
          <w:p w:rsidR="007F3F5F" w:rsidRPr="00C12712" w:rsidRDefault="00B838A0" w:rsidP="0005249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Aseguradores de calidad</w:t>
            </w:r>
          </w:p>
        </w:tc>
        <w:tc>
          <w:tcPr>
            <w:tcW w:w="1370" w:type="dxa"/>
            <w:vAlign w:val="center"/>
          </w:tcPr>
          <w:p w:rsidR="007F3F5F" w:rsidRPr="00C12712" w:rsidRDefault="00B838A0" w:rsidP="00B04B1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</w:t>
            </w:r>
            <w:r w:rsidR="00B04B1F">
              <w:rPr>
                <w:rFonts w:ascii="Arial" w:hAnsi="Arial" w:cs="Arial"/>
                <w:sz w:val="24"/>
                <w:szCs w:val="24"/>
                <w:lang w:val="es-ES"/>
              </w:rPr>
              <w:t>/01/2013</w:t>
            </w:r>
          </w:p>
        </w:tc>
      </w:tr>
      <w:tr w:rsidR="00B04B1F" w:rsidRPr="00C12712" w:rsidTr="00052494">
        <w:trPr>
          <w:cantSplit/>
        </w:trPr>
        <w:tc>
          <w:tcPr>
            <w:tcW w:w="5310" w:type="dxa"/>
          </w:tcPr>
          <w:p w:rsidR="00B04B1F" w:rsidRPr="00C12712" w:rsidRDefault="00B838A0" w:rsidP="0005249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Verificar que los documentos generados tengan su respectivo control de versiones</w:t>
            </w:r>
          </w:p>
        </w:tc>
        <w:tc>
          <w:tcPr>
            <w:tcW w:w="2410" w:type="dxa"/>
            <w:vAlign w:val="center"/>
          </w:tcPr>
          <w:p w:rsidR="00B04B1F" w:rsidRPr="00C12712" w:rsidRDefault="00B838A0" w:rsidP="0005249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Aseguradores de calidad</w:t>
            </w:r>
          </w:p>
        </w:tc>
        <w:tc>
          <w:tcPr>
            <w:tcW w:w="1370" w:type="dxa"/>
            <w:vAlign w:val="center"/>
          </w:tcPr>
          <w:p w:rsidR="00B04B1F" w:rsidRPr="00C12712" w:rsidRDefault="00B838A0" w:rsidP="00094AF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</w:t>
            </w:r>
            <w:r w:rsidR="00B04B1F">
              <w:rPr>
                <w:rFonts w:ascii="Arial" w:hAnsi="Arial" w:cs="Arial"/>
                <w:sz w:val="24"/>
                <w:szCs w:val="24"/>
                <w:lang w:val="es-ES"/>
              </w:rPr>
              <w:t>/01/2013</w:t>
            </w:r>
          </w:p>
        </w:tc>
      </w:tr>
      <w:tr w:rsidR="00B838A0" w:rsidRPr="00C12712" w:rsidTr="00052494">
        <w:trPr>
          <w:cantSplit/>
        </w:trPr>
        <w:tc>
          <w:tcPr>
            <w:tcW w:w="5310" w:type="dxa"/>
          </w:tcPr>
          <w:p w:rsidR="00B838A0" w:rsidRDefault="00B838A0" w:rsidP="0005249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encargados de las versiones de cada grupo deberán guiarse del documento enviado al gerente de proyecto para el manejo de las versiones de sus objetos</w:t>
            </w:r>
          </w:p>
        </w:tc>
        <w:tc>
          <w:tcPr>
            <w:tcW w:w="2410" w:type="dxa"/>
            <w:vAlign w:val="center"/>
          </w:tcPr>
          <w:p w:rsidR="00B838A0" w:rsidRDefault="00B838A0" w:rsidP="0005249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Aseguradores de calidad</w:t>
            </w:r>
          </w:p>
        </w:tc>
        <w:tc>
          <w:tcPr>
            <w:tcW w:w="1370" w:type="dxa"/>
            <w:vAlign w:val="center"/>
          </w:tcPr>
          <w:p w:rsidR="00B838A0" w:rsidRPr="00C12712" w:rsidRDefault="00B838A0" w:rsidP="008E74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09/01/2013</w:t>
            </w:r>
          </w:p>
        </w:tc>
      </w:tr>
      <w:bookmarkEnd w:id="1"/>
      <w:bookmarkEnd w:id="2"/>
    </w:tbl>
    <w:p w:rsidR="00FF0D5B" w:rsidRPr="00C12712" w:rsidRDefault="00FF0D5B" w:rsidP="00511BDE">
      <w:pPr>
        <w:pStyle w:val="Textoindependiente"/>
        <w:rPr>
          <w:rFonts w:ascii="Arial" w:hAnsi="Arial" w:cs="Arial"/>
          <w:sz w:val="24"/>
          <w:szCs w:val="24"/>
        </w:rPr>
      </w:pPr>
    </w:p>
    <w:sectPr w:rsidR="00FF0D5B" w:rsidRPr="00C12712" w:rsidSect="00212A4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B78" w:rsidRDefault="00EC0B78">
      <w:r>
        <w:separator/>
      </w:r>
    </w:p>
  </w:endnote>
  <w:endnote w:type="continuationSeparator" w:id="1">
    <w:p w:rsidR="00EC0B78" w:rsidRDefault="00EC0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B78" w:rsidRDefault="00EC0B78">
      <w:r>
        <w:separator/>
      </w:r>
    </w:p>
  </w:footnote>
  <w:footnote w:type="continuationSeparator" w:id="1">
    <w:p w:rsidR="00EC0B78" w:rsidRDefault="00EC0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211440"/>
    <w:multiLevelType w:val="multilevel"/>
    <w:tmpl w:val="919EC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DC4603"/>
    <w:multiLevelType w:val="multilevel"/>
    <w:tmpl w:val="014C0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9E1"/>
    <w:rsid w:val="00004044"/>
    <w:rsid w:val="000119E1"/>
    <w:rsid w:val="000137D4"/>
    <w:rsid w:val="00014FC8"/>
    <w:rsid w:val="00020E05"/>
    <w:rsid w:val="00026EDE"/>
    <w:rsid w:val="00043696"/>
    <w:rsid w:val="00050E94"/>
    <w:rsid w:val="00052494"/>
    <w:rsid w:val="000547DF"/>
    <w:rsid w:val="0005571C"/>
    <w:rsid w:val="000664FA"/>
    <w:rsid w:val="0009172C"/>
    <w:rsid w:val="00095E6A"/>
    <w:rsid w:val="000C2188"/>
    <w:rsid w:val="000C5278"/>
    <w:rsid w:val="001235B0"/>
    <w:rsid w:val="00135506"/>
    <w:rsid w:val="00141AC9"/>
    <w:rsid w:val="001624EC"/>
    <w:rsid w:val="001820D4"/>
    <w:rsid w:val="00190CB4"/>
    <w:rsid w:val="001973D4"/>
    <w:rsid w:val="001D28CC"/>
    <w:rsid w:val="001D6AC0"/>
    <w:rsid w:val="00212A4C"/>
    <w:rsid w:val="0021689A"/>
    <w:rsid w:val="00230718"/>
    <w:rsid w:val="00237CA9"/>
    <w:rsid w:val="0025738B"/>
    <w:rsid w:val="002A17EC"/>
    <w:rsid w:val="002A4CD5"/>
    <w:rsid w:val="002D2F32"/>
    <w:rsid w:val="00316777"/>
    <w:rsid w:val="00317A61"/>
    <w:rsid w:val="00332D13"/>
    <w:rsid w:val="003417B4"/>
    <w:rsid w:val="00343288"/>
    <w:rsid w:val="00344DB3"/>
    <w:rsid w:val="0036291F"/>
    <w:rsid w:val="003676D0"/>
    <w:rsid w:val="00380B56"/>
    <w:rsid w:val="0039376F"/>
    <w:rsid w:val="003A5275"/>
    <w:rsid w:val="003D5F3C"/>
    <w:rsid w:val="003E7C0F"/>
    <w:rsid w:val="003F0115"/>
    <w:rsid w:val="003F3CE5"/>
    <w:rsid w:val="004379A9"/>
    <w:rsid w:val="0044364E"/>
    <w:rsid w:val="00450B04"/>
    <w:rsid w:val="00476F48"/>
    <w:rsid w:val="00487593"/>
    <w:rsid w:val="004A573B"/>
    <w:rsid w:val="004E3BD7"/>
    <w:rsid w:val="004E7371"/>
    <w:rsid w:val="0050333C"/>
    <w:rsid w:val="00511BDE"/>
    <w:rsid w:val="005125A1"/>
    <w:rsid w:val="00524634"/>
    <w:rsid w:val="00526AD3"/>
    <w:rsid w:val="00530A70"/>
    <w:rsid w:val="00555C01"/>
    <w:rsid w:val="00595216"/>
    <w:rsid w:val="00595FD7"/>
    <w:rsid w:val="005A0180"/>
    <w:rsid w:val="005A06A0"/>
    <w:rsid w:val="005F5CE1"/>
    <w:rsid w:val="006737A3"/>
    <w:rsid w:val="007038EC"/>
    <w:rsid w:val="00704C0B"/>
    <w:rsid w:val="0074381E"/>
    <w:rsid w:val="00746925"/>
    <w:rsid w:val="00776FD4"/>
    <w:rsid w:val="007957A7"/>
    <w:rsid w:val="007A17D7"/>
    <w:rsid w:val="007B1157"/>
    <w:rsid w:val="007B3412"/>
    <w:rsid w:val="007E7540"/>
    <w:rsid w:val="007F02E1"/>
    <w:rsid w:val="007F3F5F"/>
    <w:rsid w:val="00801290"/>
    <w:rsid w:val="0080632E"/>
    <w:rsid w:val="008116FC"/>
    <w:rsid w:val="0084307F"/>
    <w:rsid w:val="008431D7"/>
    <w:rsid w:val="00844C7A"/>
    <w:rsid w:val="00852226"/>
    <w:rsid w:val="00884CF6"/>
    <w:rsid w:val="00897AFF"/>
    <w:rsid w:val="008A3811"/>
    <w:rsid w:val="008B024A"/>
    <w:rsid w:val="008D275C"/>
    <w:rsid w:val="008F264D"/>
    <w:rsid w:val="00903DE4"/>
    <w:rsid w:val="00947046"/>
    <w:rsid w:val="00956354"/>
    <w:rsid w:val="009615B4"/>
    <w:rsid w:val="00972F45"/>
    <w:rsid w:val="00977306"/>
    <w:rsid w:val="00996035"/>
    <w:rsid w:val="009B21AB"/>
    <w:rsid w:val="009C45D1"/>
    <w:rsid w:val="009F5358"/>
    <w:rsid w:val="00A0072C"/>
    <w:rsid w:val="00A1019B"/>
    <w:rsid w:val="00A1408E"/>
    <w:rsid w:val="00A22339"/>
    <w:rsid w:val="00A27BD3"/>
    <w:rsid w:val="00A55E8F"/>
    <w:rsid w:val="00A56F80"/>
    <w:rsid w:val="00A8206E"/>
    <w:rsid w:val="00A93A5E"/>
    <w:rsid w:val="00AA0354"/>
    <w:rsid w:val="00AA45D8"/>
    <w:rsid w:val="00AB3E5E"/>
    <w:rsid w:val="00B00616"/>
    <w:rsid w:val="00B04595"/>
    <w:rsid w:val="00B04B1F"/>
    <w:rsid w:val="00B61A02"/>
    <w:rsid w:val="00B6362B"/>
    <w:rsid w:val="00B838A0"/>
    <w:rsid w:val="00BB3DEA"/>
    <w:rsid w:val="00BC12C8"/>
    <w:rsid w:val="00BF2962"/>
    <w:rsid w:val="00BF3203"/>
    <w:rsid w:val="00C11E27"/>
    <w:rsid w:val="00C12712"/>
    <w:rsid w:val="00C25548"/>
    <w:rsid w:val="00C554D5"/>
    <w:rsid w:val="00C702E2"/>
    <w:rsid w:val="00C831DC"/>
    <w:rsid w:val="00CA530D"/>
    <w:rsid w:val="00CB0238"/>
    <w:rsid w:val="00CB56F0"/>
    <w:rsid w:val="00CC2A60"/>
    <w:rsid w:val="00CD4136"/>
    <w:rsid w:val="00CE12C1"/>
    <w:rsid w:val="00CF1D92"/>
    <w:rsid w:val="00D07D41"/>
    <w:rsid w:val="00D17D21"/>
    <w:rsid w:val="00D23433"/>
    <w:rsid w:val="00D3120B"/>
    <w:rsid w:val="00D33695"/>
    <w:rsid w:val="00D60AEE"/>
    <w:rsid w:val="00D70782"/>
    <w:rsid w:val="00D762F5"/>
    <w:rsid w:val="00DA5780"/>
    <w:rsid w:val="00DA7618"/>
    <w:rsid w:val="00DB2DEA"/>
    <w:rsid w:val="00DC7711"/>
    <w:rsid w:val="00DE198C"/>
    <w:rsid w:val="00DF448C"/>
    <w:rsid w:val="00E000F4"/>
    <w:rsid w:val="00E005FB"/>
    <w:rsid w:val="00E019D0"/>
    <w:rsid w:val="00E10549"/>
    <w:rsid w:val="00E14957"/>
    <w:rsid w:val="00E5039A"/>
    <w:rsid w:val="00E57942"/>
    <w:rsid w:val="00E66DF7"/>
    <w:rsid w:val="00E76608"/>
    <w:rsid w:val="00EC0B78"/>
    <w:rsid w:val="00EC5A7D"/>
    <w:rsid w:val="00ED21F7"/>
    <w:rsid w:val="00ED300F"/>
    <w:rsid w:val="00F213B4"/>
    <w:rsid w:val="00F93E30"/>
    <w:rsid w:val="00FF0D5B"/>
    <w:rsid w:val="00FF4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2A4C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12A4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12A4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12A4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12A4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12A4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12A4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12A4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12A4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12A4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12A4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12A4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12A4C"/>
    <w:pPr>
      <w:ind w:left="900" w:hanging="900"/>
    </w:pPr>
  </w:style>
  <w:style w:type="paragraph" w:styleId="TDC1">
    <w:name w:val="toc 1"/>
    <w:basedOn w:val="Normal"/>
    <w:next w:val="Normal"/>
    <w:semiHidden/>
    <w:rsid w:val="00212A4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12A4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12A4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212A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12A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12A4C"/>
  </w:style>
  <w:style w:type="paragraph" w:customStyle="1" w:styleId="Bullet2">
    <w:name w:val="Bullet2"/>
    <w:basedOn w:val="Normal"/>
    <w:rsid w:val="00212A4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12A4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212A4C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212A4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212A4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212A4C"/>
    <w:pPr>
      <w:ind w:left="720" w:hanging="432"/>
    </w:pPr>
  </w:style>
  <w:style w:type="character" w:styleId="Refdenotaalpie">
    <w:name w:val="footnote reference"/>
    <w:basedOn w:val="Fuentedeprrafopredeter"/>
    <w:semiHidden/>
    <w:rsid w:val="00212A4C"/>
    <w:rPr>
      <w:sz w:val="20"/>
      <w:vertAlign w:val="superscript"/>
    </w:rPr>
  </w:style>
  <w:style w:type="paragraph" w:styleId="Textonotapie">
    <w:name w:val="footnote text"/>
    <w:basedOn w:val="Normal"/>
    <w:semiHidden/>
    <w:rsid w:val="00212A4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212A4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212A4C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212A4C"/>
    <w:pPr>
      <w:ind w:left="600"/>
    </w:pPr>
  </w:style>
  <w:style w:type="paragraph" w:styleId="TDC5">
    <w:name w:val="toc 5"/>
    <w:basedOn w:val="Normal"/>
    <w:next w:val="Normal"/>
    <w:semiHidden/>
    <w:rsid w:val="00212A4C"/>
    <w:pPr>
      <w:ind w:left="800"/>
    </w:pPr>
  </w:style>
  <w:style w:type="paragraph" w:styleId="TDC6">
    <w:name w:val="toc 6"/>
    <w:basedOn w:val="Normal"/>
    <w:next w:val="Normal"/>
    <w:semiHidden/>
    <w:rsid w:val="00212A4C"/>
    <w:pPr>
      <w:ind w:left="1000"/>
    </w:pPr>
  </w:style>
  <w:style w:type="paragraph" w:styleId="TDC7">
    <w:name w:val="toc 7"/>
    <w:basedOn w:val="Normal"/>
    <w:next w:val="Normal"/>
    <w:semiHidden/>
    <w:rsid w:val="00212A4C"/>
    <w:pPr>
      <w:ind w:left="1200"/>
    </w:pPr>
  </w:style>
  <w:style w:type="paragraph" w:styleId="TDC8">
    <w:name w:val="toc 8"/>
    <w:basedOn w:val="Normal"/>
    <w:next w:val="Normal"/>
    <w:semiHidden/>
    <w:rsid w:val="00212A4C"/>
    <w:pPr>
      <w:ind w:left="1400"/>
    </w:pPr>
  </w:style>
  <w:style w:type="paragraph" w:styleId="TDC9">
    <w:name w:val="toc 9"/>
    <w:basedOn w:val="Normal"/>
    <w:next w:val="Normal"/>
    <w:semiHidden/>
    <w:rsid w:val="00212A4C"/>
    <w:pPr>
      <w:ind w:left="1600"/>
    </w:pPr>
  </w:style>
  <w:style w:type="paragraph" w:customStyle="1" w:styleId="MainTitle">
    <w:name w:val="Main Title"/>
    <w:basedOn w:val="Normal"/>
    <w:rsid w:val="00212A4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212A4C"/>
    <w:rPr>
      <w:i/>
      <w:color w:val="0000FF"/>
    </w:rPr>
  </w:style>
  <w:style w:type="paragraph" w:styleId="Sangradetextonormal">
    <w:name w:val="Body Text Indent"/>
    <w:basedOn w:val="Normal"/>
    <w:rsid w:val="00212A4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12A4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12A4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212A4C"/>
    <w:rPr>
      <w:color w:val="0000FF"/>
      <w:u w:val="single"/>
    </w:rPr>
  </w:style>
  <w:style w:type="paragraph" w:customStyle="1" w:styleId="infoblue0">
    <w:name w:val="infoblue"/>
    <w:basedOn w:val="Normal"/>
    <w:rsid w:val="00212A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0119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19E1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link w:val="Ttulo1"/>
    <w:rsid w:val="0025738B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25738B"/>
    <w:rPr>
      <w:rFonts w:ascii="Arial" w:hAnsi="Arial"/>
      <w:b/>
      <w:lang w:eastAsia="en-US"/>
    </w:rPr>
  </w:style>
  <w:style w:type="character" w:customStyle="1" w:styleId="TtuloCar">
    <w:name w:val="Título Car"/>
    <w:basedOn w:val="Fuentedeprrafopredeter"/>
    <w:link w:val="Ttulo"/>
    <w:rsid w:val="0025738B"/>
    <w:rPr>
      <w:rFonts w:ascii="Arial" w:hAnsi="Arial"/>
      <w:b/>
      <w:sz w:val="3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5738B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0119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19E1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link w:val="Ttulo1"/>
    <w:rsid w:val="0025738B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25738B"/>
    <w:rPr>
      <w:rFonts w:ascii="Arial" w:hAnsi="Arial"/>
      <w:b/>
      <w:lang w:eastAsia="en-US"/>
    </w:rPr>
  </w:style>
  <w:style w:type="character" w:customStyle="1" w:styleId="TtuloCar">
    <w:name w:val="Título Car"/>
    <w:basedOn w:val="Fuentedeprrafopredeter"/>
    <w:link w:val="Ttulo"/>
    <w:rsid w:val="0025738B"/>
    <w:rPr>
      <w:rFonts w:ascii="Arial" w:hAnsi="Arial"/>
      <w:b/>
      <w:sz w:val="3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5738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\Documents\Plantilla_Acta_de_reunion_J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Plantilla_Acta_de_reunion_JK.dot</Template>
  <TotalTime>51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&lt;Nombre de la Compañía&gt;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alumnos</dc:creator>
  <cp:lastModifiedBy>KENJI</cp:lastModifiedBy>
  <cp:revision>6</cp:revision>
  <cp:lastPrinted>2001-03-15T19:26:00Z</cp:lastPrinted>
  <dcterms:created xsi:type="dcterms:W3CDTF">2013-01-08T03:20:00Z</dcterms:created>
  <dcterms:modified xsi:type="dcterms:W3CDTF">2013-01-10T07:00:00Z</dcterms:modified>
</cp:coreProperties>
</file>