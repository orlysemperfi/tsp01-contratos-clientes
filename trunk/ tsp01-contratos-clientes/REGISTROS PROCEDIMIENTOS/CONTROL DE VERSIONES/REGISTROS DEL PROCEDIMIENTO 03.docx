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CC8" w:rsidRDefault="00067CC8" w:rsidP="007667E4">
      <w:pPr>
        <w:tabs>
          <w:tab w:val="left" w:pos="7140"/>
        </w:tabs>
        <w:rPr>
          <w:rFonts w:ascii="Arial Narrow" w:hAnsi="Arial Narrow"/>
          <w:b/>
          <w:sz w:val="18"/>
          <w:szCs w:val="18"/>
        </w:rPr>
      </w:pPr>
      <w:r w:rsidRPr="00D7562B">
        <w:rPr>
          <w:rFonts w:ascii="Arial Narrow" w:hAnsi="Arial Narrow"/>
          <w:b/>
          <w:sz w:val="18"/>
          <w:szCs w:val="18"/>
        </w:rPr>
        <w:t xml:space="preserve">REGISTROS DEL PROCEDIMIENTO </w:t>
      </w:r>
      <w:bookmarkStart w:id="0" w:name="_GoBack"/>
      <w:bookmarkEnd w:id="0"/>
      <w:r>
        <w:rPr>
          <w:rFonts w:ascii="Arial Narrow" w:hAnsi="Arial Narrow"/>
          <w:b/>
          <w:sz w:val="18"/>
          <w:szCs w:val="18"/>
        </w:rPr>
        <w:t>PARA EL CONTROL DE VERSION DE DOCUMENTOS</w:t>
      </w:r>
    </w:p>
    <w:p w:rsidR="00067CC8" w:rsidRDefault="00067CC8" w:rsidP="007667E4">
      <w:pPr>
        <w:tabs>
          <w:tab w:val="left" w:pos="7140"/>
        </w:tabs>
        <w:rPr>
          <w:rFonts w:ascii="Arial Narrow" w:hAnsi="Arial Narrow"/>
          <w:b/>
          <w:sz w:val="18"/>
          <w:szCs w:val="18"/>
        </w:rPr>
      </w:pPr>
    </w:p>
    <w:tbl>
      <w:tblPr>
        <w:tblW w:w="877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15"/>
        <w:gridCol w:w="1285"/>
        <w:gridCol w:w="1193"/>
        <w:gridCol w:w="1089"/>
        <w:gridCol w:w="1020"/>
        <w:gridCol w:w="1012"/>
        <w:gridCol w:w="1098"/>
        <w:gridCol w:w="1058"/>
      </w:tblGrid>
      <w:tr w:rsidR="00067CC8" w:rsidRPr="00BC1033" w:rsidTr="008B4B0A">
        <w:tc>
          <w:tcPr>
            <w:tcW w:w="1015" w:type="dxa"/>
            <w:shd w:val="clear" w:color="auto" w:fill="BFBFBF"/>
          </w:tcPr>
          <w:p w:rsidR="00067CC8" w:rsidRPr="00BC1033" w:rsidRDefault="00067CC8" w:rsidP="008B4B0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BC1033">
              <w:rPr>
                <w:rFonts w:ascii="Arial Narrow" w:hAnsi="Arial Narrow"/>
                <w:b/>
                <w:sz w:val="18"/>
                <w:szCs w:val="18"/>
              </w:rPr>
              <w:t>Código de Registro</w:t>
            </w:r>
          </w:p>
        </w:tc>
        <w:tc>
          <w:tcPr>
            <w:tcW w:w="1285" w:type="dxa"/>
            <w:shd w:val="clear" w:color="auto" w:fill="BFBFBF"/>
          </w:tcPr>
          <w:p w:rsidR="00067CC8" w:rsidRPr="00BC1033" w:rsidRDefault="00067CC8" w:rsidP="008B4B0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BC1033">
              <w:rPr>
                <w:rFonts w:ascii="Arial Narrow" w:hAnsi="Arial Narrow"/>
                <w:b/>
                <w:sz w:val="18"/>
                <w:szCs w:val="18"/>
              </w:rPr>
              <w:t>Nombre del Registro</w:t>
            </w:r>
          </w:p>
        </w:tc>
        <w:tc>
          <w:tcPr>
            <w:tcW w:w="1193" w:type="dxa"/>
            <w:shd w:val="clear" w:color="auto" w:fill="BFBFBF"/>
          </w:tcPr>
          <w:p w:rsidR="00067CC8" w:rsidRPr="00BC1033" w:rsidRDefault="00067CC8" w:rsidP="008B4B0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BC1033">
              <w:rPr>
                <w:rFonts w:ascii="Arial Narrow" w:hAnsi="Arial Narrow"/>
                <w:b/>
                <w:sz w:val="18"/>
                <w:szCs w:val="18"/>
              </w:rPr>
              <w:t>Responsable de Conservación</w:t>
            </w:r>
          </w:p>
        </w:tc>
        <w:tc>
          <w:tcPr>
            <w:tcW w:w="1089" w:type="dxa"/>
            <w:shd w:val="clear" w:color="auto" w:fill="BFBFBF"/>
          </w:tcPr>
          <w:p w:rsidR="00067CC8" w:rsidRPr="00BC1033" w:rsidRDefault="00067CC8" w:rsidP="008B4B0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BC1033">
              <w:rPr>
                <w:rFonts w:ascii="Arial Narrow" w:hAnsi="Arial Narrow"/>
                <w:b/>
                <w:sz w:val="18"/>
                <w:szCs w:val="18"/>
              </w:rPr>
              <w:t>Documento Asociado</w:t>
            </w:r>
          </w:p>
        </w:tc>
        <w:tc>
          <w:tcPr>
            <w:tcW w:w="1020" w:type="dxa"/>
            <w:shd w:val="clear" w:color="auto" w:fill="BFBFBF"/>
          </w:tcPr>
          <w:p w:rsidR="00067CC8" w:rsidRPr="00BC1033" w:rsidRDefault="00067CC8" w:rsidP="008B4B0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BC1033">
              <w:rPr>
                <w:rFonts w:ascii="Arial Narrow" w:hAnsi="Arial Narrow"/>
                <w:b/>
                <w:sz w:val="18"/>
                <w:szCs w:val="18"/>
              </w:rPr>
              <w:t>Lugar de Almacén</w:t>
            </w:r>
          </w:p>
        </w:tc>
        <w:tc>
          <w:tcPr>
            <w:tcW w:w="1012" w:type="dxa"/>
            <w:shd w:val="clear" w:color="auto" w:fill="BFBFBF"/>
          </w:tcPr>
          <w:p w:rsidR="00067CC8" w:rsidRPr="00BC1033" w:rsidRDefault="00067CC8" w:rsidP="008B4B0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BC1033">
              <w:rPr>
                <w:rFonts w:ascii="Arial Narrow" w:hAnsi="Arial Narrow"/>
                <w:b/>
                <w:sz w:val="18"/>
                <w:szCs w:val="18"/>
              </w:rPr>
              <w:t>Tiempo de almacén</w:t>
            </w:r>
          </w:p>
        </w:tc>
        <w:tc>
          <w:tcPr>
            <w:tcW w:w="1098" w:type="dxa"/>
            <w:shd w:val="clear" w:color="auto" w:fill="BFBFBF"/>
          </w:tcPr>
          <w:p w:rsidR="00067CC8" w:rsidRPr="00BC1033" w:rsidRDefault="00067CC8" w:rsidP="008B4B0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BC1033">
              <w:rPr>
                <w:rFonts w:ascii="Arial Narrow" w:hAnsi="Arial Narrow"/>
                <w:b/>
                <w:sz w:val="18"/>
                <w:szCs w:val="18"/>
              </w:rPr>
              <w:t>Disposición Final</w:t>
            </w:r>
          </w:p>
        </w:tc>
        <w:tc>
          <w:tcPr>
            <w:tcW w:w="1058" w:type="dxa"/>
            <w:shd w:val="clear" w:color="auto" w:fill="BFBFBF"/>
          </w:tcPr>
          <w:p w:rsidR="00067CC8" w:rsidRPr="00BC1033" w:rsidRDefault="00067CC8" w:rsidP="008B4B0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BC1033">
              <w:rPr>
                <w:rFonts w:ascii="Arial Narrow" w:hAnsi="Arial Narrow"/>
                <w:b/>
                <w:sz w:val="18"/>
                <w:szCs w:val="18"/>
              </w:rPr>
              <w:t>Seguridad</w:t>
            </w:r>
          </w:p>
        </w:tc>
      </w:tr>
      <w:tr w:rsidR="00067CC8" w:rsidRPr="00BC1033" w:rsidTr="008B4B0A">
        <w:tc>
          <w:tcPr>
            <w:tcW w:w="1015" w:type="dxa"/>
          </w:tcPr>
          <w:p w:rsidR="00067CC8" w:rsidRDefault="00067CC8" w:rsidP="008B4B0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067CC8" w:rsidRPr="00BC1033" w:rsidRDefault="00067CC8" w:rsidP="008B4B0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3D336C">
              <w:rPr>
                <w:rFonts w:ascii="Arial Narrow" w:hAnsi="Arial Narrow"/>
                <w:sz w:val="18"/>
                <w:szCs w:val="18"/>
              </w:rPr>
              <w:t>REG-001-2011</w:t>
            </w:r>
          </w:p>
        </w:tc>
        <w:tc>
          <w:tcPr>
            <w:tcW w:w="1285" w:type="dxa"/>
          </w:tcPr>
          <w:p w:rsidR="00067CC8" w:rsidRDefault="00067CC8" w:rsidP="008B4B0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067CC8" w:rsidRDefault="00067CC8" w:rsidP="008B4B0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361A51">
              <w:rPr>
                <w:rFonts w:ascii="Arial Narrow" w:hAnsi="Arial Narrow"/>
                <w:sz w:val="18"/>
                <w:szCs w:val="18"/>
              </w:rPr>
              <w:t>Lista Maestra de Documentos internos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</w:p>
          <w:p w:rsidR="00067CC8" w:rsidRPr="00BC1033" w:rsidRDefault="00067CC8" w:rsidP="008B4B0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93" w:type="dxa"/>
          </w:tcPr>
          <w:p w:rsidR="00067CC8" w:rsidRDefault="00067CC8" w:rsidP="008B4B0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067CC8" w:rsidRPr="00BC1033" w:rsidRDefault="00067CC8" w:rsidP="008B4B0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361A51">
              <w:rPr>
                <w:rFonts w:ascii="Arial Narrow" w:hAnsi="Arial Narrow"/>
                <w:sz w:val="18"/>
                <w:szCs w:val="18"/>
              </w:rPr>
              <w:t>Supervisor de calidad</w:t>
            </w:r>
          </w:p>
        </w:tc>
        <w:tc>
          <w:tcPr>
            <w:tcW w:w="1089" w:type="dxa"/>
          </w:tcPr>
          <w:p w:rsidR="00067CC8" w:rsidRDefault="00067CC8" w:rsidP="008B4B0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067CC8" w:rsidRPr="00BC1033" w:rsidRDefault="00067CC8" w:rsidP="008B4B0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N/A</w:t>
            </w:r>
          </w:p>
        </w:tc>
        <w:tc>
          <w:tcPr>
            <w:tcW w:w="1020" w:type="dxa"/>
          </w:tcPr>
          <w:p w:rsidR="00067CC8" w:rsidRDefault="00067CC8" w:rsidP="008B4B0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067CC8" w:rsidRPr="00BC1033" w:rsidRDefault="00067CC8" w:rsidP="008B4B0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Archivador</w:t>
            </w:r>
          </w:p>
        </w:tc>
        <w:tc>
          <w:tcPr>
            <w:tcW w:w="1012" w:type="dxa"/>
          </w:tcPr>
          <w:p w:rsidR="00067CC8" w:rsidRDefault="00067CC8" w:rsidP="008B4B0A">
            <w:pPr>
              <w:spacing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067CC8" w:rsidRPr="00BC1033" w:rsidRDefault="00067CC8" w:rsidP="008B4B0A">
            <w:pPr>
              <w:spacing w:after="0" w:line="240" w:lineRule="auto"/>
              <w:jc w:val="center"/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  <w:r w:rsidRPr="00BC1033">
              <w:rPr>
                <w:rFonts w:ascii="Arial Narrow" w:hAnsi="Arial Narrow"/>
                <w:sz w:val="18"/>
                <w:szCs w:val="18"/>
              </w:rPr>
              <w:t xml:space="preserve"> año</w:t>
            </w:r>
          </w:p>
        </w:tc>
        <w:tc>
          <w:tcPr>
            <w:tcW w:w="1098" w:type="dxa"/>
          </w:tcPr>
          <w:p w:rsidR="00067CC8" w:rsidRDefault="00067CC8" w:rsidP="008B4B0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067CC8" w:rsidRPr="00BC1033" w:rsidRDefault="00067CC8" w:rsidP="008B4B0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58" w:type="dxa"/>
          </w:tcPr>
          <w:p w:rsidR="00067CC8" w:rsidRPr="00BC1033" w:rsidRDefault="00067CC8" w:rsidP="008B4B0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67CC8" w:rsidRPr="00BC1033" w:rsidTr="008B4B0A">
        <w:tc>
          <w:tcPr>
            <w:tcW w:w="1015" w:type="dxa"/>
          </w:tcPr>
          <w:p w:rsidR="00067CC8" w:rsidRPr="00BC1033" w:rsidRDefault="00067CC8" w:rsidP="008B4B0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85" w:type="dxa"/>
          </w:tcPr>
          <w:p w:rsidR="00067CC8" w:rsidRPr="00BC1033" w:rsidRDefault="00067CC8" w:rsidP="008B4B0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93" w:type="dxa"/>
          </w:tcPr>
          <w:p w:rsidR="00067CC8" w:rsidRPr="00BC1033" w:rsidRDefault="00067CC8" w:rsidP="008B4B0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89" w:type="dxa"/>
          </w:tcPr>
          <w:p w:rsidR="00067CC8" w:rsidRPr="00BC1033" w:rsidRDefault="00067CC8" w:rsidP="008B4B0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20" w:type="dxa"/>
          </w:tcPr>
          <w:p w:rsidR="00067CC8" w:rsidRPr="00BC1033" w:rsidRDefault="00067CC8" w:rsidP="008B4B0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2" w:type="dxa"/>
          </w:tcPr>
          <w:p w:rsidR="00067CC8" w:rsidRPr="00BC1033" w:rsidRDefault="00067CC8" w:rsidP="008B4B0A">
            <w:pPr>
              <w:spacing w:after="0" w:line="240" w:lineRule="auto"/>
              <w:jc w:val="center"/>
            </w:pPr>
          </w:p>
        </w:tc>
        <w:tc>
          <w:tcPr>
            <w:tcW w:w="1098" w:type="dxa"/>
          </w:tcPr>
          <w:p w:rsidR="00067CC8" w:rsidRPr="00BC1033" w:rsidRDefault="00067CC8" w:rsidP="008B4B0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58" w:type="dxa"/>
          </w:tcPr>
          <w:p w:rsidR="00067CC8" w:rsidRPr="00BC1033" w:rsidRDefault="00067CC8" w:rsidP="008B4B0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:rsidR="00067CC8" w:rsidRDefault="00067CC8" w:rsidP="007667E4">
      <w:pPr>
        <w:tabs>
          <w:tab w:val="left" w:pos="7140"/>
        </w:tabs>
        <w:rPr>
          <w:rFonts w:ascii="Arial Narrow" w:hAnsi="Arial Narrow"/>
          <w:b/>
          <w:sz w:val="18"/>
          <w:szCs w:val="18"/>
        </w:rPr>
      </w:pPr>
    </w:p>
    <w:sectPr w:rsidR="00067CC8" w:rsidSect="00A9601C">
      <w:headerReference w:type="default" r:id="rId7"/>
      <w:footerReference w:type="default" r:id="rId8"/>
      <w:pgSz w:w="12240" w:h="15840"/>
      <w:pgMar w:top="78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7CC8" w:rsidRDefault="00067CC8" w:rsidP="00D45758">
      <w:pPr>
        <w:spacing w:after="0" w:line="240" w:lineRule="auto"/>
      </w:pPr>
      <w:r>
        <w:separator/>
      </w:r>
    </w:p>
  </w:endnote>
  <w:endnote w:type="continuationSeparator" w:id="0">
    <w:p w:rsidR="00067CC8" w:rsidRDefault="00067CC8" w:rsidP="00D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CC8" w:rsidRDefault="00067CC8" w:rsidP="00114400">
    <w:pPr>
      <w:pStyle w:val="Footer"/>
      <w:jc w:val="center"/>
    </w:pPr>
  </w:p>
  <w:p w:rsidR="00067CC8" w:rsidRDefault="00067C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7CC8" w:rsidRDefault="00067CC8" w:rsidP="00D45758">
      <w:pPr>
        <w:spacing w:after="0" w:line="240" w:lineRule="auto"/>
      </w:pPr>
      <w:r>
        <w:separator/>
      </w:r>
    </w:p>
  </w:footnote>
  <w:footnote w:type="continuationSeparator" w:id="0">
    <w:p w:rsidR="00067CC8" w:rsidRDefault="00067CC8" w:rsidP="00D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198"/>
      <w:gridCol w:w="4394"/>
      <w:gridCol w:w="1985"/>
    </w:tblGrid>
    <w:tr w:rsidR="00067CC8" w:rsidRPr="00B40EFD" w:rsidTr="007B2991">
      <w:trPr>
        <w:cantSplit/>
        <w:trHeight w:val="416"/>
        <w:jc w:val="center"/>
      </w:trPr>
      <w:tc>
        <w:tcPr>
          <w:tcW w:w="2268" w:type="dxa"/>
          <w:vMerge w:val="restart"/>
          <w:vAlign w:val="center"/>
        </w:tcPr>
        <w:p w:rsidR="00067CC8" w:rsidRPr="00B40EFD" w:rsidRDefault="00067CC8" w:rsidP="007B2991">
          <w:pPr>
            <w:pStyle w:val="Header"/>
            <w:spacing w:line="240" w:lineRule="atLeast"/>
            <w:ind w:left="-354" w:firstLine="284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605924">
            <w:rPr>
              <w:noProof/>
              <w:sz w:val="24"/>
              <w:lang w:val="es-ES" w:eastAsia="es-E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6" type="#_x0000_t75" style="width:48.75pt;height:33pt;visibility:visible" filled="t">
                <v:imagedata r:id="rId1" o:title=""/>
              </v:shape>
            </w:pict>
          </w:r>
        </w:p>
      </w:tc>
      <w:tc>
        <w:tcPr>
          <w:tcW w:w="4394" w:type="dxa"/>
          <w:vMerge w:val="restart"/>
          <w:vAlign w:val="center"/>
        </w:tcPr>
        <w:p w:rsidR="00067CC8" w:rsidRPr="00B40EFD" w:rsidRDefault="00067CC8" w:rsidP="00FA4293">
          <w:pPr>
            <w:pStyle w:val="Header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REGISTROS</w:t>
          </w:r>
        </w:p>
      </w:tc>
      <w:tc>
        <w:tcPr>
          <w:tcW w:w="1985" w:type="dxa"/>
          <w:vAlign w:val="center"/>
        </w:tcPr>
        <w:p w:rsidR="00067CC8" w:rsidRPr="00B40EFD" w:rsidRDefault="00067CC8" w:rsidP="00D45758">
          <w:pPr>
            <w:pStyle w:val="Header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REG-03-11</w:t>
          </w:r>
        </w:p>
      </w:tc>
    </w:tr>
    <w:tr w:rsidR="00067CC8" w:rsidRPr="00B40EFD" w:rsidTr="007B2991">
      <w:trPr>
        <w:cantSplit/>
        <w:trHeight w:val="404"/>
        <w:jc w:val="center"/>
      </w:trPr>
      <w:tc>
        <w:tcPr>
          <w:tcW w:w="2268" w:type="dxa"/>
          <w:vMerge/>
        </w:tcPr>
        <w:p w:rsidR="00067CC8" w:rsidRPr="00B40EFD" w:rsidRDefault="00067CC8" w:rsidP="007B2991">
          <w:pPr>
            <w:pStyle w:val="Header"/>
            <w:rPr>
              <w:rFonts w:ascii="Arial Narrow" w:hAnsi="Arial Narrow" w:cs="Arial"/>
              <w:noProof/>
              <w:sz w:val="18"/>
              <w:szCs w:val="18"/>
            </w:rPr>
          </w:pPr>
        </w:p>
      </w:tc>
      <w:tc>
        <w:tcPr>
          <w:tcW w:w="4394" w:type="dxa"/>
          <w:vMerge/>
          <w:vAlign w:val="center"/>
        </w:tcPr>
        <w:p w:rsidR="00067CC8" w:rsidRPr="00B40EFD" w:rsidRDefault="00067CC8" w:rsidP="007B2991">
          <w:pPr>
            <w:pStyle w:val="Header"/>
            <w:rPr>
              <w:rFonts w:ascii="Arial Narrow" w:hAnsi="Arial Narrow" w:cs="Arial"/>
              <w:b/>
              <w:sz w:val="18"/>
              <w:szCs w:val="18"/>
            </w:rPr>
          </w:pPr>
        </w:p>
      </w:tc>
      <w:tc>
        <w:tcPr>
          <w:tcW w:w="1985" w:type="dxa"/>
          <w:vAlign w:val="center"/>
        </w:tcPr>
        <w:p w:rsidR="00067CC8" w:rsidRPr="00B40EFD" w:rsidRDefault="00067CC8" w:rsidP="007B2991">
          <w:pPr>
            <w:pStyle w:val="Header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REGISTRO</w:t>
          </w:r>
        </w:p>
      </w:tc>
    </w:tr>
    <w:tr w:rsidR="00067CC8" w:rsidRPr="00B40EFD" w:rsidTr="007B2991">
      <w:trPr>
        <w:cantSplit/>
        <w:trHeight w:val="379"/>
        <w:jc w:val="center"/>
      </w:trPr>
      <w:tc>
        <w:tcPr>
          <w:tcW w:w="8647" w:type="dxa"/>
          <w:gridSpan w:val="3"/>
          <w:vAlign w:val="center"/>
        </w:tcPr>
        <w:p w:rsidR="00067CC8" w:rsidRPr="00B40EFD" w:rsidRDefault="00067CC8" w:rsidP="0090629F">
          <w:pPr>
            <w:pStyle w:val="Header"/>
            <w:rPr>
              <w:rFonts w:ascii="Arial Narrow" w:hAnsi="Arial Narrow" w:cs="Arial"/>
              <w:b/>
              <w:sz w:val="18"/>
              <w:szCs w:val="18"/>
            </w:rPr>
          </w:pP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FECHA DE VIGENCIA: </w:t>
          </w:r>
          <w:r>
            <w:rPr>
              <w:rFonts w:ascii="Arial Narrow" w:hAnsi="Arial Narrow" w:cs="Arial"/>
              <w:b/>
              <w:sz w:val="18"/>
              <w:szCs w:val="18"/>
            </w:rPr>
            <w:t>04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>.1</w:t>
          </w:r>
          <w:r>
            <w:rPr>
              <w:rFonts w:ascii="Arial Narrow" w:hAnsi="Arial Narrow" w:cs="Arial"/>
              <w:b/>
              <w:sz w:val="18"/>
              <w:szCs w:val="18"/>
            </w:rPr>
            <w:t>2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.2011                                   USO INTERNO                                                        Página 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begin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instrText xml:space="preserve"> PAGE </w:instrTex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separate"/>
          </w:r>
          <w:r>
            <w:rPr>
              <w:rFonts w:ascii="Arial Narrow" w:hAnsi="Arial Narrow" w:cs="Arial"/>
              <w:b/>
              <w:noProof/>
              <w:sz w:val="18"/>
              <w:szCs w:val="18"/>
            </w:rPr>
            <w:t>1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end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 de 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begin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instrText xml:space="preserve"> NUMPAGES </w:instrTex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separate"/>
          </w:r>
          <w:r>
            <w:rPr>
              <w:rFonts w:ascii="Arial Narrow" w:hAnsi="Arial Narrow" w:cs="Arial"/>
              <w:b/>
              <w:noProof/>
              <w:sz w:val="18"/>
              <w:szCs w:val="18"/>
            </w:rPr>
            <w:t>1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end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 </w:t>
          </w:r>
        </w:p>
      </w:tc>
    </w:tr>
  </w:tbl>
  <w:p w:rsidR="00067CC8" w:rsidRDefault="00067CC8" w:rsidP="00A9601C">
    <w:pPr>
      <w:pStyle w:val="Header"/>
      <w:rPr>
        <w:rFonts w:ascii="Arial Narrow" w:hAnsi="Arial Narrow" w:cs="Arial"/>
      </w:rPr>
    </w:pPr>
  </w:p>
  <w:p w:rsidR="00067CC8" w:rsidRPr="00A9601C" w:rsidRDefault="00067CC8" w:rsidP="00A9601C">
    <w:pPr>
      <w:pStyle w:val="Header"/>
      <w:rPr>
        <w:rFonts w:ascii="Arial Narrow" w:hAnsi="Arial Narrow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8457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>
    <w:nsid w:val="0DEC3B5B"/>
    <w:multiLevelType w:val="hybridMultilevel"/>
    <w:tmpl w:val="5E102A9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945E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1B3B6410"/>
    <w:multiLevelType w:val="hybridMultilevel"/>
    <w:tmpl w:val="EA20740A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81F4AD1"/>
    <w:multiLevelType w:val="hybridMultilevel"/>
    <w:tmpl w:val="A9CEAD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E34BE6"/>
    <w:multiLevelType w:val="hybridMultilevel"/>
    <w:tmpl w:val="F946BE78"/>
    <w:lvl w:ilvl="0" w:tplc="280A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63AB5B1C"/>
    <w:multiLevelType w:val="multilevel"/>
    <w:tmpl w:val="280A001F"/>
    <w:lvl w:ilvl="0">
      <w:start w:val="1"/>
      <w:numFmt w:val="decimal"/>
      <w:lvlText w:val="%1."/>
      <w:lvlJc w:val="left"/>
      <w:pPr>
        <w:ind w:left="177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221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264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314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365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415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465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516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738" w:hanging="1440"/>
      </w:pPr>
      <w:rPr>
        <w:rFonts w:cs="Times New Roman"/>
      </w:rPr>
    </w:lvl>
  </w:abstractNum>
  <w:abstractNum w:abstractNumId="7">
    <w:nsid w:val="663D7082"/>
    <w:multiLevelType w:val="hybridMultilevel"/>
    <w:tmpl w:val="EA20740A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5758"/>
    <w:rsid w:val="00043893"/>
    <w:rsid w:val="00067CC8"/>
    <w:rsid w:val="00093F5C"/>
    <w:rsid w:val="000C7750"/>
    <w:rsid w:val="000F2C5F"/>
    <w:rsid w:val="00114400"/>
    <w:rsid w:val="00150D35"/>
    <w:rsid w:val="00167F9B"/>
    <w:rsid w:val="00181D8A"/>
    <w:rsid w:val="001A4C87"/>
    <w:rsid w:val="001A7F2F"/>
    <w:rsid w:val="001B26F3"/>
    <w:rsid w:val="002117CC"/>
    <w:rsid w:val="00265EB3"/>
    <w:rsid w:val="00293AD7"/>
    <w:rsid w:val="002A60BE"/>
    <w:rsid w:val="002B0989"/>
    <w:rsid w:val="002F1CAF"/>
    <w:rsid w:val="002F5FB2"/>
    <w:rsid w:val="003138B1"/>
    <w:rsid w:val="00357CE7"/>
    <w:rsid w:val="00361A51"/>
    <w:rsid w:val="003B5097"/>
    <w:rsid w:val="003D336C"/>
    <w:rsid w:val="003F5A27"/>
    <w:rsid w:val="004411AF"/>
    <w:rsid w:val="00446491"/>
    <w:rsid w:val="004617F4"/>
    <w:rsid w:val="004648ED"/>
    <w:rsid w:val="004748A6"/>
    <w:rsid w:val="00497DEF"/>
    <w:rsid w:val="004B7514"/>
    <w:rsid w:val="004C170B"/>
    <w:rsid w:val="004C5801"/>
    <w:rsid w:val="004E109E"/>
    <w:rsid w:val="004F4BB1"/>
    <w:rsid w:val="0052100B"/>
    <w:rsid w:val="00567D60"/>
    <w:rsid w:val="005842F3"/>
    <w:rsid w:val="005B465F"/>
    <w:rsid w:val="005B712E"/>
    <w:rsid w:val="00605924"/>
    <w:rsid w:val="0065235C"/>
    <w:rsid w:val="0068692D"/>
    <w:rsid w:val="006D25D4"/>
    <w:rsid w:val="0071007E"/>
    <w:rsid w:val="0072603A"/>
    <w:rsid w:val="007372A8"/>
    <w:rsid w:val="007667E4"/>
    <w:rsid w:val="00795642"/>
    <w:rsid w:val="007B048F"/>
    <w:rsid w:val="007B2991"/>
    <w:rsid w:val="00812FE6"/>
    <w:rsid w:val="00813015"/>
    <w:rsid w:val="0083071B"/>
    <w:rsid w:val="00830F80"/>
    <w:rsid w:val="00836CB7"/>
    <w:rsid w:val="00866496"/>
    <w:rsid w:val="008970B1"/>
    <w:rsid w:val="008A75B2"/>
    <w:rsid w:val="008B22AA"/>
    <w:rsid w:val="008B4B0A"/>
    <w:rsid w:val="008D6130"/>
    <w:rsid w:val="0090629F"/>
    <w:rsid w:val="00930F9C"/>
    <w:rsid w:val="00941734"/>
    <w:rsid w:val="00955FD6"/>
    <w:rsid w:val="00986209"/>
    <w:rsid w:val="0099660A"/>
    <w:rsid w:val="009E4EE1"/>
    <w:rsid w:val="00A40075"/>
    <w:rsid w:val="00A92BBB"/>
    <w:rsid w:val="00A9601C"/>
    <w:rsid w:val="00A96351"/>
    <w:rsid w:val="00AD1313"/>
    <w:rsid w:val="00AD1ABA"/>
    <w:rsid w:val="00B3209A"/>
    <w:rsid w:val="00B40EFD"/>
    <w:rsid w:val="00B63BEB"/>
    <w:rsid w:val="00B75597"/>
    <w:rsid w:val="00B86674"/>
    <w:rsid w:val="00BC1033"/>
    <w:rsid w:val="00BD60A3"/>
    <w:rsid w:val="00BF0751"/>
    <w:rsid w:val="00C205F9"/>
    <w:rsid w:val="00C25BB4"/>
    <w:rsid w:val="00C41E30"/>
    <w:rsid w:val="00C720EB"/>
    <w:rsid w:val="00CB44CF"/>
    <w:rsid w:val="00CC2AF1"/>
    <w:rsid w:val="00CD382C"/>
    <w:rsid w:val="00CD5B6B"/>
    <w:rsid w:val="00D44266"/>
    <w:rsid w:val="00D45758"/>
    <w:rsid w:val="00D53817"/>
    <w:rsid w:val="00D53A24"/>
    <w:rsid w:val="00D60CA1"/>
    <w:rsid w:val="00D62618"/>
    <w:rsid w:val="00D741ED"/>
    <w:rsid w:val="00D7562B"/>
    <w:rsid w:val="00D86F2D"/>
    <w:rsid w:val="00D952FA"/>
    <w:rsid w:val="00D969D5"/>
    <w:rsid w:val="00DA3683"/>
    <w:rsid w:val="00DC359A"/>
    <w:rsid w:val="00DD6F41"/>
    <w:rsid w:val="00DD75F3"/>
    <w:rsid w:val="00DE4E47"/>
    <w:rsid w:val="00E15984"/>
    <w:rsid w:val="00E318C2"/>
    <w:rsid w:val="00E67CCF"/>
    <w:rsid w:val="00E70CB8"/>
    <w:rsid w:val="00EB1DD8"/>
    <w:rsid w:val="00EB3D3D"/>
    <w:rsid w:val="00ED2B9E"/>
    <w:rsid w:val="00ED6AD1"/>
    <w:rsid w:val="00ED758E"/>
    <w:rsid w:val="00F071ED"/>
    <w:rsid w:val="00F23BAC"/>
    <w:rsid w:val="00F55C17"/>
    <w:rsid w:val="00F56F22"/>
    <w:rsid w:val="00F574E3"/>
    <w:rsid w:val="00F61852"/>
    <w:rsid w:val="00F91B83"/>
    <w:rsid w:val="00FA4293"/>
    <w:rsid w:val="00FC5C97"/>
    <w:rsid w:val="00FE354E"/>
    <w:rsid w:val="00FF7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71B"/>
    <w:pPr>
      <w:spacing w:after="200" w:line="276" w:lineRule="auto"/>
    </w:pPr>
    <w:rPr>
      <w:lang w:val="es-PE" w:eastAsia="es-P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Car,Car Car Car"/>
    <w:basedOn w:val="Normal"/>
    <w:link w:val="HeaderChar"/>
    <w:uiPriority w:val="99"/>
    <w:rsid w:val="00D45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aliases w:val="Car Char,Car Car Car Char"/>
    <w:basedOn w:val="DefaultParagraphFont"/>
    <w:link w:val="Header"/>
    <w:uiPriority w:val="99"/>
    <w:locked/>
    <w:rsid w:val="00D4575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45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4575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D4575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D457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134</TotalTime>
  <Pages>1</Pages>
  <Words>51</Words>
  <Characters>284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grojas</cp:lastModifiedBy>
  <cp:revision>28</cp:revision>
  <dcterms:created xsi:type="dcterms:W3CDTF">2011-12-04T17:02:00Z</dcterms:created>
  <dcterms:modified xsi:type="dcterms:W3CDTF">2012-05-02T21:49:00Z</dcterms:modified>
</cp:coreProperties>
</file>