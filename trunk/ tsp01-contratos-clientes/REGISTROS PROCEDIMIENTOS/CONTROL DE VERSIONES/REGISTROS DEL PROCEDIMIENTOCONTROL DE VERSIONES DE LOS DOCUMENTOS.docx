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3B" w:rsidRDefault="00317E3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  <w:r w:rsidRPr="00D7562B">
        <w:rPr>
          <w:rFonts w:ascii="Arial Narrow" w:hAnsi="Arial Narrow"/>
          <w:b/>
          <w:sz w:val="18"/>
          <w:szCs w:val="18"/>
        </w:rPr>
        <w:t xml:space="preserve">REGISTROS DEL PROCEDIMIENTO </w:t>
      </w:r>
      <w:bookmarkStart w:id="0" w:name="_GoBack"/>
      <w:bookmarkEnd w:id="0"/>
      <w:r>
        <w:rPr>
          <w:rFonts w:ascii="Arial Narrow" w:hAnsi="Arial Narrow"/>
          <w:b/>
          <w:sz w:val="18"/>
          <w:szCs w:val="18"/>
        </w:rPr>
        <w:t>PARA EL CONTROL DE VERSION DE DOCUMENTOS</w:t>
      </w:r>
    </w:p>
    <w:p w:rsidR="00317E3B" w:rsidRPr="00294CF9" w:rsidRDefault="00317E3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tbl>
      <w:tblPr>
        <w:tblW w:w="964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15"/>
        <w:gridCol w:w="1433"/>
        <w:gridCol w:w="1452"/>
        <w:gridCol w:w="1124"/>
        <w:gridCol w:w="1080"/>
        <w:gridCol w:w="643"/>
        <w:gridCol w:w="900"/>
        <w:gridCol w:w="944"/>
        <w:gridCol w:w="1058"/>
      </w:tblGrid>
      <w:tr w:rsidR="00317E3B" w:rsidRPr="008008EB" w:rsidTr="00294CF9">
        <w:tc>
          <w:tcPr>
            <w:tcW w:w="1015" w:type="dxa"/>
            <w:shd w:val="clear" w:color="auto" w:fill="BFBFBF"/>
          </w:tcPr>
          <w:p w:rsidR="00317E3B" w:rsidRPr="008008EB" w:rsidRDefault="00317E3B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de Registro</w:t>
            </w:r>
          </w:p>
        </w:tc>
        <w:tc>
          <w:tcPr>
            <w:tcW w:w="1433" w:type="dxa"/>
            <w:shd w:val="clear" w:color="auto" w:fill="BFBFBF"/>
          </w:tcPr>
          <w:p w:rsidR="00317E3B" w:rsidRPr="008008EB" w:rsidRDefault="00317E3B" w:rsidP="008B4B0A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Código Documento</w:t>
            </w:r>
          </w:p>
        </w:tc>
        <w:tc>
          <w:tcPr>
            <w:tcW w:w="1452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 xml:space="preserve">Nombre del 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Documento</w:t>
            </w:r>
          </w:p>
        </w:tc>
        <w:tc>
          <w:tcPr>
            <w:tcW w:w="1124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Realizado por:</w:t>
            </w:r>
          </w:p>
        </w:tc>
        <w:tc>
          <w:tcPr>
            <w:tcW w:w="1080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Revisado por:</w:t>
            </w:r>
          </w:p>
        </w:tc>
        <w:tc>
          <w:tcPr>
            <w:tcW w:w="643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Versión Documento</w:t>
            </w:r>
          </w:p>
        </w:tc>
        <w:tc>
          <w:tcPr>
            <w:tcW w:w="900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Documento Asociado</w:t>
            </w:r>
          </w:p>
        </w:tc>
        <w:tc>
          <w:tcPr>
            <w:tcW w:w="944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Lugar de Almacén</w:t>
            </w:r>
          </w:p>
        </w:tc>
        <w:tc>
          <w:tcPr>
            <w:tcW w:w="1058" w:type="dxa"/>
            <w:shd w:val="clear" w:color="auto" w:fill="BFBFBF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b/>
                <w:sz w:val="18"/>
                <w:szCs w:val="18"/>
              </w:rPr>
              <w:t>Disposición Final</w:t>
            </w: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REG-001-2012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DIAG-MCUN-01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Diagramas del Modelo de Casos de Uso del Negocio</w:t>
            </w: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Pablo Robles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REG-002-2012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bookmarkStart w:id="1" w:name="OLE_LINK3"/>
            <w:bookmarkStart w:id="2" w:name="OLE_LINK4"/>
            <w:r w:rsidRPr="008008EB">
              <w:rPr>
                <w:rFonts w:ascii="Arial Narrow" w:hAnsi="Arial Narrow" w:cs="Arial"/>
                <w:sz w:val="18"/>
                <w:szCs w:val="18"/>
              </w:rPr>
              <w:t>ESP-AN-01</w:t>
            </w:r>
            <w:bookmarkEnd w:id="1"/>
            <w:bookmarkEnd w:id="2"/>
          </w:p>
        </w:tc>
        <w:tc>
          <w:tcPr>
            <w:tcW w:w="1452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Actores del Negocio</w:t>
            </w: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REG-003-2012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ESP-RN-01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Especificación de Reglas del Negocio</w:t>
            </w: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B7D9E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4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PROC-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5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PROC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Procedimiento para llevar a cabo la Trazabilidad</w:t>
            </w: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B7D9E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6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-C</w:t>
            </w:r>
            <w:r>
              <w:rPr>
                <w:rFonts w:ascii="Arial Narrow" w:hAnsi="Arial Narrow" w:cs="Arial"/>
                <w:sz w:val="18"/>
                <w:szCs w:val="18"/>
              </w:rPr>
              <w:t>V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Registros de Procedimiento de Control de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versión de 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Documentos</w:t>
            </w: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Paola Rojas 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7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-TRAZ-01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Registros de Procedimiento para llevar a cabo la Trazabilidad</w:t>
            </w: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PRES-MCUN-01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Presentación SubIteración01 (Modelo de Casos de uso de negocio)</w:t>
            </w: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Orlando Sedamano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REG-00</w:t>
            </w:r>
            <w:r>
              <w:rPr>
                <w:rFonts w:ascii="Arial Narrow" w:hAnsi="Arial Narrow" w:cs="Arial"/>
                <w:sz w:val="18"/>
                <w:szCs w:val="18"/>
              </w:rPr>
              <w:t>9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N-01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Realizar Analisis del Mercado</w:t>
            </w: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REG-010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ESP-CUN-02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330085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Cartera de Clientes</w:t>
            </w: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REG-011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-2012</w:t>
            </w: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ESP-CU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>N-0</w:t>
            </w:r>
            <w:r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Especificación de </w:t>
            </w:r>
            <w:r>
              <w:rPr>
                <w:rFonts w:ascii="Arial Narrow" w:hAnsi="Arial Narrow" w:cs="Arial"/>
                <w:sz w:val="18"/>
                <w:szCs w:val="18"/>
              </w:rPr>
              <w:t>Casos De Uso</w:t>
            </w:r>
            <w:r w:rsidRPr="008008EB">
              <w:rPr>
                <w:rFonts w:ascii="Arial Narrow" w:hAnsi="Arial Narrow" w:cs="Arial"/>
                <w:sz w:val="18"/>
                <w:szCs w:val="18"/>
              </w:rPr>
              <w:t xml:space="preserve"> del Negocio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– Gestión de Contratos </w:t>
            </w: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Augusto Suarez</w:t>
            </w: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Gabriela E. Rojas</w:t>
            </w: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1.0</w:t>
            </w: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NA</w:t>
            </w: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  <w:r w:rsidRPr="008008EB">
              <w:rPr>
                <w:rFonts w:ascii="Arial Narrow" w:hAnsi="Arial Narrow" w:cs="Arial"/>
                <w:sz w:val="18"/>
                <w:szCs w:val="18"/>
              </w:rPr>
              <w:t>Archivador</w:t>
            </w: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317E3B" w:rsidRPr="008008EB" w:rsidTr="00294CF9">
        <w:tc>
          <w:tcPr>
            <w:tcW w:w="1015" w:type="dxa"/>
            <w:vAlign w:val="center"/>
          </w:tcPr>
          <w:p w:rsidR="00317E3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3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452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2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43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44" w:type="dxa"/>
            <w:vAlign w:val="center"/>
          </w:tcPr>
          <w:p w:rsidR="00317E3B" w:rsidRPr="008008EB" w:rsidRDefault="00317E3B" w:rsidP="00835E7C">
            <w:pPr>
              <w:pStyle w:val="ListParagraph"/>
              <w:tabs>
                <w:tab w:val="left" w:pos="7140"/>
              </w:tabs>
              <w:spacing w:after="0" w:line="240" w:lineRule="auto"/>
              <w:ind w:left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058" w:type="dxa"/>
            <w:vAlign w:val="center"/>
          </w:tcPr>
          <w:p w:rsidR="00317E3B" w:rsidRPr="008008EB" w:rsidRDefault="00317E3B" w:rsidP="00835E7C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:rsidR="00317E3B" w:rsidRDefault="00317E3B" w:rsidP="007667E4">
      <w:pPr>
        <w:tabs>
          <w:tab w:val="left" w:pos="7140"/>
        </w:tabs>
        <w:rPr>
          <w:rFonts w:ascii="Arial Narrow" w:hAnsi="Arial Narrow"/>
          <w:b/>
          <w:sz w:val="18"/>
          <w:szCs w:val="18"/>
        </w:rPr>
      </w:pPr>
    </w:p>
    <w:sectPr w:rsidR="00317E3B" w:rsidSect="00A9601C">
      <w:headerReference w:type="default" r:id="rId7"/>
      <w:footerReference w:type="default" r:id="rId8"/>
      <w:pgSz w:w="12240" w:h="15840"/>
      <w:pgMar w:top="78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E3B" w:rsidRDefault="00317E3B" w:rsidP="00D45758">
      <w:pPr>
        <w:spacing w:after="0" w:line="240" w:lineRule="auto"/>
      </w:pPr>
      <w:r>
        <w:separator/>
      </w:r>
    </w:p>
  </w:endnote>
  <w:endnote w:type="continuationSeparator" w:id="0">
    <w:p w:rsidR="00317E3B" w:rsidRDefault="00317E3B" w:rsidP="00D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E3B" w:rsidRDefault="00317E3B" w:rsidP="00114400">
    <w:pPr>
      <w:pStyle w:val="Footer"/>
      <w:jc w:val="center"/>
    </w:pPr>
  </w:p>
  <w:p w:rsidR="00317E3B" w:rsidRDefault="00317E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E3B" w:rsidRDefault="00317E3B" w:rsidP="00D45758">
      <w:pPr>
        <w:spacing w:after="0" w:line="240" w:lineRule="auto"/>
      </w:pPr>
      <w:r>
        <w:separator/>
      </w:r>
    </w:p>
  </w:footnote>
  <w:footnote w:type="continuationSeparator" w:id="0">
    <w:p w:rsidR="00317E3B" w:rsidRDefault="00317E3B" w:rsidP="00D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198"/>
      <w:gridCol w:w="4394"/>
      <w:gridCol w:w="1985"/>
    </w:tblGrid>
    <w:tr w:rsidR="00317E3B" w:rsidRPr="00B40EFD" w:rsidTr="007B2991">
      <w:trPr>
        <w:cantSplit/>
        <w:trHeight w:val="416"/>
        <w:jc w:val="center"/>
      </w:trPr>
      <w:tc>
        <w:tcPr>
          <w:tcW w:w="2268" w:type="dxa"/>
          <w:vMerge w:val="restart"/>
          <w:vAlign w:val="center"/>
        </w:tcPr>
        <w:p w:rsidR="00317E3B" w:rsidRPr="00B40EFD" w:rsidRDefault="00317E3B" w:rsidP="007B2991">
          <w:pPr>
            <w:pStyle w:val="Header"/>
            <w:spacing w:line="240" w:lineRule="atLeast"/>
            <w:ind w:left="-354" w:firstLine="284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674EE7">
            <w:rPr>
              <w:noProof/>
              <w:sz w:val="24"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6" type="#_x0000_t75" style="width:48.75pt;height:33pt;visibility:visible" filled="t">
                <v:imagedata r:id="rId1" o:title=""/>
              </v:shape>
            </w:pict>
          </w:r>
        </w:p>
      </w:tc>
      <w:tc>
        <w:tcPr>
          <w:tcW w:w="4394" w:type="dxa"/>
          <w:vMerge w:val="restart"/>
          <w:vAlign w:val="center"/>
        </w:tcPr>
        <w:p w:rsidR="00317E3B" w:rsidRPr="00B40EFD" w:rsidRDefault="00317E3B" w:rsidP="00FA4293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REGISTROS</w:t>
          </w:r>
        </w:p>
      </w:tc>
      <w:tc>
        <w:tcPr>
          <w:tcW w:w="1985" w:type="dxa"/>
          <w:vAlign w:val="center"/>
        </w:tcPr>
        <w:p w:rsidR="00317E3B" w:rsidRPr="00B40EFD" w:rsidRDefault="00317E3B" w:rsidP="00D45758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REG</w:t>
          </w:r>
          <w:r w:rsidRPr="008008EB">
            <w:rPr>
              <w:rFonts w:ascii="Arial Narrow" w:hAnsi="Arial Narrow" w:cs="Arial"/>
              <w:sz w:val="18"/>
              <w:szCs w:val="18"/>
            </w:rPr>
            <w:t>-C</w:t>
          </w:r>
          <w:r>
            <w:rPr>
              <w:rFonts w:ascii="Arial Narrow" w:hAnsi="Arial Narrow" w:cs="Arial"/>
              <w:sz w:val="18"/>
              <w:szCs w:val="18"/>
            </w:rPr>
            <w:t>V</w:t>
          </w:r>
          <w:r w:rsidRPr="008008EB">
            <w:rPr>
              <w:rFonts w:ascii="Arial Narrow" w:hAnsi="Arial Narrow" w:cs="Arial"/>
              <w:sz w:val="18"/>
              <w:szCs w:val="18"/>
            </w:rPr>
            <w:t>D-01</w:t>
          </w:r>
        </w:p>
      </w:tc>
    </w:tr>
    <w:tr w:rsidR="00317E3B" w:rsidRPr="00B40EFD" w:rsidTr="007B2991">
      <w:trPr>
        <w:cantSplit/>
        <w:trHeight w:val="404"/>
        <w:jc w:val="center"/>
      </w:trPr>
      <w:tc>
        <w:tcPr>
          <w:tcW w:w="2268" w:type="dxa"/>
          <w:vMerge/>
        </w:tcPr>
        <w:p w:rsidR="00317E3B" w:rsidRPr="00B40EFD" w:rsidRDefault="00317E3B" w:rsidP="007B2991">
          <w:pPr>
            <w:pStyle w:val="Header"/>
            <w:rPr>
              <w:rFonts w:ascii="Arial Narrow" w:hAnsi="Arial Narrow" w:cs="Arial"/>
              <w:noProof/>
              <w:sz w:val="18"/>
              <w:szCs w:val="18"/>
            </w:rPr>
          </w:pPr>
        </w:p>
      </w:tc>
      <w:tc>
        <w:tcPr>
          <w:tcW w:w="4394" w:type="dxa"/>
          <w:vMerge/>
          <w:vAlign w:val="center"/>
        </w:tcPr>
        <w:p w:rsidR="00317E3B" w:rsidRPr="00B40EFD" w:rsidRDefault="00317E3B" w:rsidP="007B2991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</w:p>
      </w:tc>
      <w:tc>
        <w:tcPr>
          <w:tcW w:w="1985" w:type="dxa"/>
          <w:vAlign w:val="center"/>
        </w:tcPr>
        <w:p w:rsidR="00317E3B" w:rsidRPr="00B40EFD" w:rsidRDefault="00317E3B" w:rsidP="007B2991">
          <w:pPr>
            <w:pStyle w:val="Header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REGISTRO</w:t>
          </w:r>
        </w:p>
      </w:tc>
    </w:tr>
    <w:tr w:rsidR="00317E3B" w:rsidRPr="00B40EFD" w:rsidTr="007B2991">
      <w:trPr>
        <w:cantSplit/>
        <w:trHeight w:val="379"/>
        <w:jc w:val="center"/>
      </w:trPr>
      <w:tc>
        <w:tcPr>
          <w:tcW w:w="8647" w:type="dxa"/>
          <w:gridSpan w:val="3"/>
          <w:vAlign w:val="center"/>
        </w:tcPr>
        <w:p w:rsidR="00317E3B" w:rsidRPr="00B40EFD" w:rsidRDefault="00317E3B" w:rsidP="0090629F">
          <w:pPr>
            <w:pStyle w:val="Header"/>
            <w:rPr>
              <w:rFonts w:ascii="Arial Narrow" w:hAnsi="Arial Narrow" w:cs="Arial"/>
              <w:b/>
              <w:sz w:val="18"/>
              <w:szCs w:val="18"/>
            </w:rPr>
          </w:pP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FECHA DE VIGENCIA: </w:t>
          </w:r>
          <w:r>
            <w:rPr>
              <w:rFonts w:ascii="Arial Narrow" w:hAnsi="Arial Narrow" w:cs="Arial"/>
              <w:b/>
              <w:sz w:val="18"/>
              <w:szCs w:val="18"/>
            </w:rPr>
            <w:t>17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</w:t>
          </w:r>
          <w:r>
            <w:rPr>
              <w:rFonts w:ascii="Arial Narrow" w:hAnsi="Arial Narrow" w:cs="Arial"/>
              <w:b/>
              <w:sz w:val="18"/>
              <w:szCs w:val="18"/>
            </w:rPr>
            <w:t>05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>.201</w:t>
          </w:r>
          <w:r>
            <w:rPr>
              <w:rFonts w:ascii="Arial Narrow" w:hAnsi="Arial Narrow" w:cs="Arial"/>
              <w:b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                                  USO INTERNO                                                        Página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PAGE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de 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begin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instrText xml:space="preserve"> NUMPAGES </w:instrTex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separate"/>
          </w:r>
          <w:r>
            <w:rPr>
              <w:rFonts w:ascii="Arial Narrow" w:hAnsi="Arial Narrow" w:cs="Arial"/>
              <w:b/>
              <w:noProof/>
              <w:sz w:val="18"/>
              <w:szCs w:val="18"/>
            </w:rPr>
            <w:t>2</w:t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fldChar w:fldCharType="end"/>
          </w:r>
          <w:r w:rsidRPr="00B40EFD">
            <w:rPr>
              <w:rFonts w:ascii="Arial Narrow" w:hAnsi="Arial Narrow" w:cs="Arial"/>
              <w:b/>
              <w:sz w:val="18"/>
              <w:szCs w:val="18"/>
            </w:rPr>
            <w:t xml:space="preserve"> </w:t>
          </w:r>
        </w:p>
      </w:tc>
    </w:tr>
  </w:tbl>
  <w:p w:rsidR="00317E3B" w:rsidRDefault="00317E3B" w:rsidP="00A9601C">
    <w:pPr>
      <w:pStyle w:val="Header"/>
      <w:rPr>
        <w:rFonts w:ascii="Arial Narrow" w:hAnsi="Arial Narrow" w:cs="Arial"/>
      </w:rPr>
    </w:pPr>
  </w:p>
  <w:p w:rsidR="00317E3B" w:rsidRPr="00A9601C" w:rsidRDefault="00317E3B" w:rsidP="00A9601C">
    <w:pPr>
      <w:pStyle w:val="Header"/>
      <w:rPr>
        <w:rFonts w:ascii="Arial Narrow" w:hAnsi="Arial Narrow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457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0DEC3B5B"/>
    <w:multiLevelType w:val="hybridMultilevel"/>
    <w:tmpl w:val="5E102A9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45E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1B3B6410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81F4AD1"/>
    <w:multiLevelType w:val="hybridMultilevel"/>
    <w:tmpl w:val="A9CEAD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34BE6"/>
    <w:multiLevelType w:val="hybridMultilevel"/>
    <w:tmpl w:val="F946BE78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3AB5B1C"/>
    <w:multiLevelType w:val="multilevel"/>
    <w:tmpl w:val="280A001F"/>
    <w:lvl w:ilvl="0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cs="Times New Roman"/>
      </w:rPr>
    </w:lvl>
  </w:abstractNum>
  <w:abstractNum w:abstractNumId="7">
    <w:nsid w:val="663D7082"/>
    <w:multiLevelType w:val="hybridMultilevel"/>
    <w:tmpl w:val="EA20740A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5758"/>
    <w:rsid w:val="00043893"/>
    <w:rsid w:val="00093F5C"/>
    <w:rsid w:val="000C7750"/>
    <w:rsid w:val="000F215F"/>
    <w:rsid w:val="000F2C5F"/>
    <w:rsid w:val="00114400"/>
    <w:rsid w:val="00133C43"/>
    <w:rsid w:val="00150D35"/>
    <w:rsid w:val="00167F9B"/>
    <w:rsid w:val="001A28A2"/>
    <w:rsid w:val="001A4C87"/>
    <w:rsid w:val="001A7F2F"/>
    <w:rsid w:val="001B26F3"/>
    <w:rsid w:val="002117CC"/>
    <w:rsid w:val="00265EB3"/>
    <w:rsid w:val="00293AD7"/>
    <w:rsid w:val="00294CF9"/>
    <w:rsid w:val="002A60BE"/>
    <w:rsid w:val="002B0989"/>
    <w:rsid w:val="002B15B5"/>
    <w:rsid w:val="002F1CAF"/>
    <w:rsid w:val="002F37D0"/>
    <w:rsid w:val="002F5FB2"/>
    <w:rsid w:val="003138B1"/>
    <w:rsid w:val="00317E3B"/>
    <w:rsid w:val="00330085"/>
    <w:rsid w:val="00357CE7"/>
    <w:rsid w:val="00361A51"/>
    <w:rsid w:val="003B5097"/>
    <w:rsid w:val="003D336C"/>
    <w:rsid w:val="003E63BA"/>
    <w:rsid w:val="003F5A27"/>
    <w:rsid w:val="0042730E"/>
    <w:rsid w:val="004411AF"/>
    <w:rsid w:val="00446491"/>
    <w:rsid w:val="004617F4"/>
    <w:rsid w:val="00462393"/>
    <w:rsid w:val="004748A6"/>
    <w:rsid w:val="00497DEF"/>
    <w:rsid w:val="004B7514"/>
    <w:rsid w:val="004C170B"/>
    <w:rsid w:val="004C5801"/>
    <w:rsid w:val="004E109E"/>
    <w:rsid w:val="004F4BB1"/>
    <w:rsid w:val="0052100B"/>
    <w:rsid w:val="005212A1"/>
    <w:rsid w:val="00556999"/>
    <w:rsid w:val="00567D60"/>
    <w:rsid w:val="005842F3"/>
    <w:rsid w:val="00593001"/>
    <w:rsid w:val="005B465F"/>
    <w:rsid w:val="005B712E"/>
    <w:rsid w:val="00631A25"/>
    <w:rsid w:val="00644310"/>
    <w:rsid w:val="0065235C"/>
    <w:rsid w:val="00674EE7"/>
    <w:rsid w:val="0068692D"/>
    <w:rsid w:val="006D25D4"/>
    <w:rsid w:val="0071007E"/>
    <w:rsid w:val="0072603A"/>
    <w:rsid w:val="007372A8"/>
    <w:rsid w:val="007667E4"/>
    <w:rsid w:val="00795642"/>
    <w:rsid w:val="007B048F"/>
    <w:rsid w:val="007B2991"/>
    <w:rsid w:val="008008EB"/>
    <w:rsid w:val="00812FE6"/>
    <w:rsid w:val="00813015"/>
    <w:rsid w:val="0083071B"/>
    <w:rsid w:val="00830F80"/>
    <w:rsid w:val="00835E7C"/>
    <w:rsid w:val="00836CB7"/>
    <w:rsid w:val="00866496"/>
    <w:rsid w:val="0088703A"/>
    <w:rsid w:val="008970B1"/>
    <w:rsid w:val="008A75B2"/>
    <w:rsid w:val="008B22AA"/>
    <w:rsid w:val="008B4B0A"/>
    <w:rsid w:val="008B7D9E"/>
    <w:rsid w:val="008D6130"/>
    <w:rsid w:val="00903C20"/>
    <w:rsid w:val="0090629F"/>
    <w:rsid w:val="00930F9C"/>
    <w:rsid w:val="00941734"/>
    <w:rsid w:val="00954DF1"/>
    <w:rsid w:val="00955FD6"/>
    <w:rsid w:val="00986209"/>
    <w:rsid w:val="0099660A"/>
    <w:rsid w:val="009E4EE1"/>
    <w:rsid w:val="00A40075"/>
    <w:rsid w:val="00A92BBB"/>
    <w:rsid w:val="00A9601C"/>
    <w:rsid w:val="00A96351"/>
    <w:rsid w:val="00AD1313"/>
    <w:rsid w:val="00AD1ABA"/>
    <w:rsid w:val="00B3209A"/>
    <w:rsid w:val="00B40EFD"/>
    <w:rsid w:val="00B528BA"/>
    <w:rsid w:val="00B63BEB"/>
    <w:rsid w:val="00B75597"/>
    <w:rsid w:val="00B86674"/>
    <w:rsid w:val="00BC1033"/>
    <w:rsid w:val="00BD60A3"/>
    <w:rsid w:val="00BF0751"/>
    <w:rsid w:val="00C205F9"/>
    <w:rsid w:val="00C25BB4"/>
    <w:rsid w:val="00C41E30"/>
    <w:rsid w:val="00C43DFE"/>
    <w:rsid w:val="00C720EB"/>
    <w:rsid w:val="00CB44CF"/>
    <w:rsid w:val="00CD382C"/>
    <w:rsid w:val="00CD5B6B"/>
    <w:rsid w:val="00D44266"/>
    <w:rsid w:val="00D45758"/>
    <w:rsid w:val="00D53817"/>
    <w:rsid w:val="00D53A24"/>
    <w:rsid w:val="00D60CA1"/>
    <w:rsid w:val="00D62618"/>
    <w:rsid w:val="00D741ED"/>
    <w:rsid w:val="00D7562B"/>
    <w:rsid w:val="00D86F2D"/>
    <w:rsid w:val="00D952FA"/>
    <w:rsid w:val="00D969D5"/>
    <w:rsid w:val="00DA0217"/>
    <w:rsid w:val="00DA3683"/>
    <w:rsid w:val="00DC359A"/>
    <w:rsid w:val="00DD6F41"/>
    <w:rsid w:val="00DD75F3"/>
    <w:rsid w:val="00DE4E47"/>
    <w:rsid w:val="00E15984"/>
    <w:rsid w:val="00E318C2"/>
    <w:rsid w:val="00E67CCF"/>
    <w:rsid w:val="00E70CB8"/>
    <w:rsid w:val="00EB1DD8"/>
    <w:rsid w:val="00EB3D3D"/>
    <w:rsid w:val="00ED2B9E"/>
    <w:rsid w:val="00ED6AD1"/>
    <w:rsid w:val="00ED758E"/>
    <w:rsid w:val="00F071ED"/>
    <w:rsid w:val="00F23BAC"/>
    <w:rsid w:val="00F55C17"/>
    <w:rsid w:val="00F56F22"/>
    <w:rsid w:val="00F574E3"/>
    <w:rsid w:val="00F61852"/>
    <w:rsid w:val="00F91B83"/>
    <w:rsid w:val="00FA4293"/>
    <w:rsid w:val="00FC5C97"/>
    <w:rsid w:val="00FE354E"/>
    <w:rsid w:val="00FF7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1B"/>
    <w:pPr>
      <w:spacing w:after="200" w:line="276" w:lineRule="auto"/>
    </w:pPr>
    <w:rPr>
      <w:lang w:val="es-PE" w:eastAsia="es-P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ar,Car Car Car"/>
    <w:basedOn w:val="Normal"/>
    <w:link w:val="Head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aliases w:val="Car Char,Car Car Car Char"/>
    <w:basedOn w:val="DefaultParagraphFont"/>
    <w:link w:val="Header"/>
    <w:uiPriority w:val="99"/>
    <w:locked/>
    <w:rsid w:val="00D4575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D457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D4575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D4575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457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273</Words>
  <Characters>1507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REGISTROS DEL PROCEDIMIENTO PARA EL CONTROL DE VERSION DE DOCUMENTOS</dc:title>
  <dc:subject/>
  <dc:creator>Jose</dc:creator>
  <cp:keywords/>
  <dc:description/>
  <cp:lastModifiedBy>grojas</cp:lastModifiedBy>
  <cp:revision>3</cp:revision>
  <dcterms:created xsi:type="dcterms:W3CDTF">2012-05-07T18:24:00Z</dcterms:created>
  <dcterms:modified xsi:type="dcterms:W3CDTF">2012-05-07T18:26:00Z</dcterms:modified>
</cp:coreProperties>
</file>