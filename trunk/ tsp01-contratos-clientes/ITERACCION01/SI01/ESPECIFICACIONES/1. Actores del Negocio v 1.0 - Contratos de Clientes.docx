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99" w:rsidRPr="005218A9" w:rsidRDefault="004B3399">
      <w:pPr>
        <w:pStyle w:val="Title"/>
        <w:jc w:val="right"/>
        <w:rPr>
          <w:rFonts w:cs="Arial"/>
          <w:sz w:val="32"/>
          <w:szCs w:val="32"/>
        </w:rPr>
      </w:pPr>
      <w:r w:rsidRPr="005218A9">
        <w:rPr>
          <w:rFonts w:cs="Arial"/>
          <w:bCs/>
          <w:sz w:val="32"/>
          <w:szCs w:val="32"/>
        </w:rPr>
        <w:t>Contratos de Clientes</w:t>
      </w:r>
    </w:p>
    <w:p w:rsidR="004B3399" w:rsidRPr="005218A9" w:rsidRDefault="004B3399">
      <w:pPr>
        <w:pStyle w:val="Title"/>
        <w:jc w:val="right"/>
        <w:rPr>
          <w:rFonts w:cs="Arial"/>
          <w:sz w:val="32"/>
          <w:szCs w:val="32"/>
        </w:rPr>
      </w:pPr>
      <w:fldSimple w:instr=" TITLE  \* MERGEFORMAT ">
        <w:r w:rsidRPr="005218A9">
          <w:rPr>
            <w:rFonts w:cs="Arial"/>
            <w:sz w:val="32"/>
            <w:szCs w:val="32"/>
          </w:rPr>
          <w:t>Actores del Negocio</w:t>
        </w:r>
      </w:fldSimple>
    </w:p>
    <w:p w:rsidR="004B3399" w:rsidRPr="00CD6FE3" w:rsidRDefault="004B3399">
      <w:pPr>
        <w:pStyle w:val="Title"/>
        <w:jc w:val="right"/>
        <w:rPr>
          <w:rFonts w:cs="Arial"/>
        </w:rPr>
      </w:pPr>
    </w:p>
    <w:p w:rsidR="004B3399" w:rsidRPr="006566C6" w:rsidRDefault="004B3399">
      <w:pPr>
        <w:pStyle w:val="Title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>Versión 1.0</w:t>
      </w:r>
    </w:p>
    <w:p w:rsidR="004B3399" w:rsidRPr="00CD6FE3" w:rsidRDefault="004B3399">
      <w:pPr>
        <w:pStyle w:val="Title"/>
        <w:rPr>
          <w:rFonts w:cs="Arial"/>
          <w:sz w:val="28"/>
        </w:rPr>
      </w:pPr>
    </w:p>
    <w:p w:rsidR="004B3399" w:rsidRPr="00CD6FE3" w:rsidRDefault="004B3399">
      <w:pPr>
        <w:rPr>
          <w:rFonts w:ascii="Arial" w:hAnsi="Arial" w:cs="Arial"/>
        </w:rPr>
      </w:pPr>
    </w:p>
    <w:p w:rsidR="004B3399" w:rsidRPr="00CD6FE3" w:rsidRDefault="004B3399">
      <w:pPr>
        <w:rPr>
          <w:rFonts w:ascii="Arial" w:hAnsi="Arial" w:cs="Arial"/>
        </w:rPr>
        <w:sectPr w:rsidR="004B3399" w:rsidRPr="00CD6FE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3399" w:rsidRPr="005218A9" w:rsidRDefault="004B3399" w:rsidP="007E7540">
      <w:pPr>
        <w:pStyle w:val="Title"/>
        <w:rPr>
          <w:rFonts w:cs="Arial"/>
          <w:sz w:val="32"/>
          <w:szCs w:val="32"/>
        </w:rPr>
      </w:pPr>
      <w:r w:rsidRPr="005218A9">
        <w:rPr>
          <w:rFonts w:cs="Arial"/>
          <w:sz w:val="32"/>
          <w:szCs w:val="32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4B3399" w:rsidRPr="00CD6FE3" w:rsidTr="00CD6FE3">
        <w:tc>
          <w:tcPr>
            <w:tcW w:w="1809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57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7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3399" w:rsidRPr="00CD6FE3" w:rsidRDefault="004B3399">
      <w:pPr>
        <w:rPr>
          <w:rFonts w:ascii="Arial" w:hAnsi="Arial" w:cs="Arial"/>
        </w:rPr>
      </w:pPr>
    </w:p>
    <w:p w:rsidR="004B3399" w:rsidRPr="005218A9" w:rsidRDefault="004B3399">
      <w:pPr>
        <w:pStyle w:val="Title"/>
        <w:rPr>
          <w:rFonts w:cs="Arial"/>
          <w:sz w:val="32"/>
          <w:szCs w:val="32"/>
        </w:rPr>
      </w:pPr>
      <w:r w:rsidRPr="00CD6FE3">
        <w:rPr>
          <w:rFonts w:cs="Arial"/>
        </w:rPr>
        <w:br w:type="page"/>
      </w:r>
      <w:r w:rsidRPr="005218A9">
        <w:rPr>
          <w:rFonts w:cs="Arial"/>
          <w:sz w:val="32"/>
          <w:szCs w:val="32"/>
        </w:rPr>
        <w:t>Tabla de Contenidos</w:t>
      </w:r>
    </w:p>
    <w:p w:rsidR="004B3399" w:rsidRDefault="004B339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5218A9">
        <w:rPr>
          <w:rFonts w:ascii="Arial" w:hAnsi="Arial" w:cs="Arial"/>
          <w:sz w:val="24"/>
          <w:szCs w:val="24"/>
        </w:rPr>
        <w:fldChar w:fldCharType="begin"/>
      </w:r>
      <w:r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5218A9">
        <w:rPr>
          <w:rFonts w:ascii="Arial" w:hAnsi="Arial" w:cs="Arial"/>
          <w:sz w:val="24"/>
          <w:szCs w:val="24"/>
        </w:rPr>
        <w:fldChar w:fldCharType="separate"/>
      </w:r>
      <w:r>
        <w:rPr>
          <w:noProof/>
        </w:rPr>
        <w:t>1.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>
        <w:rPr>
          <w:noProof/>
        </w:rPr>
        <w:t>AN001 Posible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_Toc324110190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399" w:rsidRDefault="004B339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94454F">
        <w:rPr>
          <w:rFonts w:cs="Arial"/>
          <w:noProof/>
        </w:rPr>
        <w:t>2.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94454F">
        <w:rPr>
          <w:rFonts w:cs="Arial"/>
          <w:noProof/>
        </w:rPr>
        <w:t>AN002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_Toc324110191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399" w:rsidRDefault="004B339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94454F">
        <w:rPr>
          <w:rFonts w:cs="Arial"/>
          <w:noProof/>
        </w:rPr>
        <w:t>3.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94454F">
        <w:rPr>
          <w:rFonts w:cs="Arial"/>
          <w:noProof/>
        </w:rPr>
        <w:t>AN003 Gerente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_Toc324110192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399" w:rsidRPr="00023A8E" w:rsidRDefault="004B3399" w:rsidP="00023A8E">
      <w:pPr>
        <w:pStyle w:val="Title"/>
      </w:pPr>
      <w:r w:rsidRPr="005218A9">
        <w:rPr>
          <w:rFonts w:cs="Arial"/>
          <w:sz w:val="24"/>
          <w:szCs w:val="24"/>
        </w:rPr>
        <w:fldChar w:fldCharType="end"/>
      </w:r>
      <w:r w:rsidRPr="00CD6FE3">
        <w:br w:type="page"/>
      </w:r>
      <w:fldSimple w:instr=" TITLE  \* MERGEFORMAT ">
        <w:r w:rsidRPr="005218A9">
          <w:t>Actores del Negocio</w:t>
        </w:r>
      </w:fldSimple>
    </w:p>
    <w:p w:rsidR="004B3399" w:rsidRPr="0066246D" w:rsidRDefault="004B3399" w:rsidP="0066246D">
      <w:pPr>
        <w:pStyle w:val="Heading1"/>
        <w:rPr>
          <w:sz w:val="28"/>
          <w:szCs w:val="28"/>
        </w:rPr>
      </w:pPr>
      <w:bookmarkStart w:id="0" w:name="_Toc324110190"/>
      <w:bookmarkStart w:id="1" w:name="_Toc436203378"/>
      <w:bookmarkStart w:id="2" w:name="_Toc452813578"/>
      <w:r w:rsidRPr="0066246D">
        <w:rPr>
          <w:sz w:val="28"/>
          <w:szCs w:val="28"/>
        </w:rPr>
        <w:t>AN001</w:t>
      </w:r>
      <w:r>
        <w:rPr>
          <w:sz w:val="28"/>
          <w:szCs w:val="28"/>
        </w:rPr>
        <w:t xml:space="preserve"> </w:t>
      </w:r>
      <w:r w:rsidRPr="0066246D">
        <w:rPr>
          <w:sz w:val="28"/>
          <w:szCs w:val="28"/>
        </w:rPr>
        <w:t>Posible Cliente</w:t>
      </w:r>
      <w:bookmarkEnd w:id="0"/>
    </w:p>
    <w:p w:rsidR="004B3399" w:rsidRPr="00CD6FE3" w:rsidRDefault="004B3399" w:rsidP="0066246D">
      <w:pPr>
        <w:pStyle w:val="InfoBlue"/>
      </w:pPr>
      <w:r w:rsidRPr="00CD6FE3">
        <w:t xml:space="preserve">Persona natural o jurídica que toma la decisión de aceptar o rechazar la propuesta de servicio. Participa del proceso de Realizar Análisis de Mercado. </w:t>
      </w:r>
    </w:p>
    <w:p w:rsidR="004B3399" w:rsidRPr="00CD6FE3" w:rsidRDefault="004B3399" w:rsidP="00FF30AA">
      <w:pPr>
        <w:pStyle w:val="BodyText"/>
        <w:jc w:val="center"/>
        <w:rPr>
          <w:rFonts w:ascii="Arial" w:hAnsi="Arial" w:cs="Arial"/>
        </w:rPr>
      </w:pPr>
      <w:r w:rsidRPr="00C746AE">
        <w:rPr>
          <w:rFonts w:ascii="Arial" w:hAnsi="Arial" w:cs="Arial"/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50.75pt;height:125.25pt;visibility:visible">
            <v:imagedata r:id="rId8" o:title=""/>
          </v:shape>
        </w:pict>
      </w:r>
    </w:p>
    <w:p w:rsidR="004B3399" w:rsidRPr="00CD6FE3" w:rsidRDefault="004B3399" w:rsidP="000C2603">
      <w:pPr>
        <w:rPr>
          <w:rFonts w:ascii="Arial" w:hAnsi="Arial" w:cs="Arial"/>
        </w:rPr>
      </w:pPr>
      <w:bookmarkStart w:id="3" w:name="_Toc157272560"/>
    </w:p>
    <w:p w:rsidR="004B3399" w:rsidRPr="0066246D" w:rsidRDefault="004B3399" w:rsidP="00511D09">
      <w:pPr>
        <w:pStyle w:val="Heading1"/>
        <w:rPr>
          <w:rFonts w:cs="Arial"/>
          <w:sz w:val="28"/>
          <w:szCs w:val="28"/>
        </w:rPr>
      </w:pPr>
      <w:bookmarkStart w:id="4" w:name="_Toc324110191"/>
      <w:bookmarkEnd w:id="1"/>
      <w:bookmarkEnd w:id="2"/>
      <w:bookmarkEnd w:id="3"/>
      <w:r w:rsidRPr="0066246D">
        <w:rPr>
          <w:rFonts w:cs="Arial"/>
          <w:sz w:val="28"/>
          <w:szCs w:val="28"/>
        </w:rPr>
        <w:t>AN002</w:t>
      </w:r>
      <w:r>
        <w:rPr>
          <w:rFonts w:cs="Arial"/>
          <w:sz w:val="28"/>
          <w:szCs w:val="28"/>
        </w:rPr>
        <w:t xml:space="preserve"> </w:t>
      </w:r>
      <w:r w:rsidRPr="0066246D">
        <w:rPr>
          <w:rFonts w:cs="Arial"/>
          <w:sz w:val="28"/>
          <w:szCs w:val="28"/>
        </w:rPr>
        <w:t>Cliente</w:t>
      </w:r>
      <w:bookmarkEnd w:id="4"/>
    </w:p>
    <w:p w:rsidR="004B3399" w:rsidRPr="00CD6FE3" w:rsidRDefault="004B3399" w:rsidP="0066246D">
      <w:pPr>
        <w:pStyle w:val="InfoBlue"/>
      </w:pPr>
      <w:r w:rsidRPr="00CD6FE3">
        <w:t>Persona natural o jurídica que se encarga de solicitar nuevos servicios. Participa de los procesos Gestionar cartera de Clientes y Gestionar Contratos.</w:t>
      </w:r>
    </w:p>
    <w:p w:rsidR="004B3399" w:rsidRPr="00CD6FE3" w:rsidRDefault="004B3399" w:rsidP="00FF30AA">
      <w:pPr>
        <w:pStyle w:val="BodyText"/>
        <w:jc w:val="center"/>
        <w:rPr>
          <w:rFonts w:ascii="Arial" w:hAnsi="Arial" w:cs="Arial"/>
        </w:rPr>
      </w:pPr>
      <w:r w:rsidRPr="00C746AE">
        <w:rPr>
          <w:rFonts w:ascii="Arial" w:hAnsi="Arial" w:cs="Arial"/>
          <w:noProof/>
          <w:lang w:val="es-ES" w:eastAsia="es-ES"/>
        </w:rPr>
        <w:pict>
          <v:shape id="Imagen 2" o:spid="_x0000_i1026" type="#_x0000_t75" style="width:150.75pt;height:125.25pt;visibility:visible">
            <v:imagedata r:id="rId9" o:title=""/>
          </v:shape>
        </w:pict>
      </w:r>
    </w:p>
    <w:p w:rsidR="004B3399" w:rsidRPr="00CD6FE3" w:rsidRDefault="004B3399" w:rsidP="00205BC4">
      <w:pPr>
        <w:rPr>
          <w:rFonts w:ascii="Arial" w:hAnsi="Arial" w:cs="Arial"/>
        </w:rPr>
      </w:pPr>
    </w:p>
    <w:p w:rsidR="004B3399" w:rsidRPr="0066246D" w:rsidRDefault="004B3399" w:rsidP="00D762F5">
      <w:pPr>
        <w:pStyle w:val="Heading1"/>
        <w:rPr>
          <w:rFonts w:cs="Arial"/>
          <w:sz w:val="28"/>
          <w:szCs w:val="28"/>
        </w:rPr>
      </w:pPr>
      <w:bookmarkStart w:id="5" w:name="_Toc324110192"/>
      <w:r w:rsidRPr="0066246D">
        <w:rPr>
          <w:rFonts w:cs="Arial"/>
          <w:sz w:val="28"/>
          <w:szCs w:val="28"/>
        </w:rPr>
        <w:t>AN003</w:t>
      </w:r>
      <w:r>
        <w:rPr>
          <w:rFonts w:cs="Arial"/>
          <w:sz w:val="28"/>
          <w:szCs w:val="28"/>
        </w:rPr>
        <w:t xml:space="preserve"> </w:t>
      </w:r>
      <w:r w:rsidRPr="0066246D">
        <w:rPr>
          <w:rFonts w:cs="Arial"/>
          <w:sz w:val="28"/>
          <w:szCs w:val="28"/>
        </w:rPr>
        <w:t>Gerente General</w:t>
      </w:r>
      <w:bookmarkEnd w:id="5"/>
    </w:p>
    <w:p w:rsidR="004B3399" w:rsidRPr="00CD6FE3" w:rsidRDefault="004B3399" w:rsidP="0066246D">
      <w:pPr>
        <w:pStyle w:val="InfoBlue"/>
      </w:pPr>
      <w:r w:rsidRPr="00CD6FE3">
        <w:t>Persona encargada de supervisar  el crecimiento de los indicadores en cuanto al Nro. de clientes y contratos. Participa en los procesos de Realizar análisis de Mercado, Gestionar cartera de Clientes y Gestionar Contratos.</w:t>
      </w:r>
    </w:p>
    <w:p w:rsidR="004B3399" w:rsidRPr="00CD6FE3" w:rsidRDefault="004B3399" w:rsidP="00FF30AA">
      <w:pPr>
        <w:pStyle w:val="BodyText"/>
        <w:jc w:val="center"/>
        <w:rPr>
          <w:rFonts w:ascii="Arial" w:hAnsi="Arial" w:cs="Arial"/>
        </w:rPr>
      </w:pPr>
      <w:r w:rsidRPr="00C746AE">
        <w:rPr>
          <w:rFonts w:ascii="Arial" w:hAnsi="Arial" w:cs="Arial"/>
          <w:noProof/>
          <w:lang w:val="es-ES" w:eastAsia="es-ES"/>
        </w:rPr>
        <w:pict>
          <v:shape id="Imagen 3" o:spid="_x0000_i1027" type="#_x0000_t75" style="width:148.5pt;height:125.25pt;visibility:visible">
            <v:imagedata r:id="rId10" o:title=""/>
          </v:shape>
        </w:pict>
      </w:r>
    </w:p>
    <w:sectPr w:rsidR="004B3399" w:rsidRPr="00CD6FE3" w:rsidSect="00733574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399" w:rsidRDefault="004B3399">
      <w:r>
        <w:separator/>
      </w:r>
    </w:p>
  </w:endnote>
  <w:endnote w:type="continuationSeparator" w:id="0">
    <w:p w:rsidR="004B3399" w:rsidRDefault="004B3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B3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fldSimple w:instr=" DATE \@ &quot;yyyy&quot; ">
            <w:r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4B3399" w:rsidRDefault="004B33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399" w:rsidRDefault="004B3399">
      <w:r>
        <w:separator/>
      </w:r>
    </w:p>
  </w:footnote>
  <w:footnote w:type="continuationSeparator" w:id="0">
    <w:p w:rsidR="004B3399" w:rsidRDefault="004B33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99" w:rsidRDefault="004B3399">
    <w:pPr>
      <w:rPr>
        <w:sz w:val="24"/>
      </w:rPr>
    </w:pPr>
  </w:p>
  <w:p w:rsidR="004B3399" w:rsidRDefault="004B3399">
    <w:pPr>
      <w:pBdr>
        <w:top w:val="single" w:sz="6" w:space="1" w:color="auto"/>
      </w:pBdr>
      <w:rPr>
        <w:sz w:val="24"/>
      </w:rPr>
    </w:pPr>
  </w:p>
  <w:p w:rsidR="004B3399" w:rsidRDefault="004B3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4B3399" w:rsidRDefault="004B3399">
    <w:pPr>
      <w:pBdr>
        <w:bottom w:val="single" w:sz="6" w:space="1" w:color="auto"/>
      </w:pBdr>
      <w:jc w:val="right"/>
      <w:rPr>
        <w:sz w:val="24"/>
      </w:rPr>
    </w:pPr>
  </w:p>
  <w:p w:rsidR="004B3399" w:rsidRDefault="004B33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271"/>
      <w:gridCol w:w="3179"/>
    </w:tblGrid>
    <w:tr w:rsidR="004B3399">
      <w:tc>
        <w:tcPr>
          <w:tcW w:w="6379" w:type="dxa"/>
        </w:tcPr>
        <w:p w:rsidR="004B3399" w:rsidRPr="00C62881" w:rsidRDefault="004B3399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Contratos de Clientes</w:t>
          </w:r>
        </w:p>
      </w:tc>
      <w:tc>
        <w:tcPr>
          <w:tcW w:w="3179" w:type="dxa"/>
        </w:tcPr>
        <w:p w:rsidR="004B3399" w:rsidRPr="00C62881" w:rsidRDefault="004B339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    1.0</w:t>
          </w:r>
        </w:p>
      </w:tc>
    </w:tr>
    <w:tr w:rsidR="004B3399">
      <w:tc>
        <w:tcPr>
          <w:tcW w:w="6379" w:type="dxa"/>
        </w:tcPr>
        <w:p w:rsidR="004B3399" w:rsidRPr="00C62881" w:rsidRDefault="004B3399">
          <w:pPr>
            <w:rPr>
              <w:rFonts w:ascii="Arial" w:hAnsi="Arial" w:cs="Arial"/>
            </w:rPr>
          </w:pPr>
          <w:fldSimple w:instr=" TITLE  \* MERGEFORMAT ">
            <w:r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4B3399" w:rsidRPr="00C62881" w:rsidRDefault="004B3399" w:rsidP="00AC623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Pr="00C62881">
            <w:rPr>
              <w:rFonts w:ascii="Arial" w:hAnsi="Arial" w:cs="Arial"/>
            </w:rPr>
            <w:t>05/05/12</w:t>
          </w:r>
        </w:p>
      </w:tc>
    </w:tr>
    <w:tr w:rsidR="004B3399">
      <w:tc>
        <w:tcPr>
          <w:tcW w:w="9558" w:type="dxa"/>
          <w:gridSpan w:val="2"/>
        </w:tcPr>
        <w:p w:rsidR="004B3399" w:rsidRPr="00C62881" w:rsidRDefault="004B3399">
          <w:pPr>
            <w:rPr>
              <w:rFonts w:ascii="Arial" w:hAnsi="Arial" w:cs="Arial"/>
            </w:rPr>
          </w:pPr>
          <w:r w:rsidRPr="008008EB">
            <w:rPr>
              <w:rFonts w:ascii="Arial Narrow" w:hAnsi="Arial Narrow" w:cs="Arial"/>
              <w:sz w:val="18"/>
              <w:szCs w:val="18"/>
            </w:rPr>
            <w:t>ESP-AN-01</w:t>
          </w:r>
        </w:p>
      </w:tc>
    </w:tr>
  </w:tbl>
  <w:p w:rsidR="004B3399" w:rsidRDefault="004B33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317E"/>
    <w:rsid w:val="001551C8"/>
    <w:rsid w:val="00172295"/>
    <w:rsid w:val="001820D4"/>
    <w:rsid w:val="001973D4"/>
    <w:rsid w:val="001B6C3D"/>
    <w:rsid w:val="001C7B20"/>
    <w:rsid w:val="001D6AC0"/>
    <w:rsid w:val="001F37BC"/>
    <w:rsid w:val="001F7EDE"/>
    <w:rsid w:val="00205BC4"/>
    <w:rsid w:val="00237CA9"/>
    <w:rsid w:val="0027259D"/>
    <w:rsid w:val="002B41A8"/>
    <w:rsid w:val="002C205E"/>
    <w:rsid w:val="002D64F1"/>
    <w:rsid w:val="00332D13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7593"/>
    <w:rsid w:val="00491B7D"/>
    <w:rsid w:val="004A573B"/>
    <w:rsid w:val="004B3399"/>
    <w:rsid w:val="004E7B97"/>
    <w:rsid w:val="00511D09"/>
    <w:rsid w:val="0051371E"/>
    <w:rsid w:val="00520D53"/>
    <w:rsid w:val="005218A9"/>
    <w:rsid w:val="00524634"/>
    <w:rsid w:val="00526AD3"/>
    <w:rsid w:val="00530A40"/>
    <w:rsid w:val="00595216"/>
    <w:rsid w:val="00597DAF"/>
    <w:rsid w:val="005A0180"/>
    <w:rsid w:val="005A06A0"/>
    <w:rsid w:val="005A46F6"/>
    <w:rsid w:val="005C1718"/>
    <w:rsid w:val="005C6EBE"/>
    <w:rsid w:val="005D26ED"/>
    <w:rsid w:val="005F284C"/>
    <w:rsid w:val="00633F50"/>
    <w:rsid w:val="00650F6B"/>
    <w:rsid w:val="006566C6"/>
    <w:rsid w:val="0066246D"/>
    <w:rsid w:val="006737A3"/>
    <w:rsid w:val="00673B2E"/>
    <w:rsid w:val="006973C2"/>
    <w:rsid w:val="006B4973"/>
    <w:rsid w:val="006C1FCC"/>
    <w:rsid w:val="006D32BD"/>
    <w:rsid w:val="00704C0B"/>
    <w:rsid w:val="0070771D"/>
    <w:rsid w:val="00733574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008EB"/>
    <w:rsid w:val="008116FC"/>
    <w:rsid w:val="00812BE0"/>
    <w:rsid w:val="00837530"/>
    <w:rsid w:val="00852226"/>
    <w:rsid w:val="008554DB"/>
    <w:rsid w:val="00865675"/>
    <w:rsid w:val="00884CF6"/>
    <w:rsid w:val="00891821"/>
    <w:rsid w:val="008B173B"/>
    <w:rsid w:val="008D275C"/>
    <w:rsid w:val="008F264D"/>
    <w:rsid w:val="0094454F"/>
    <w:rsid w:val="00951990"/>
    <w:rsid w:val="00956354"/>
    <w:rsid w:val="00996035"/>
    <w:rsid w:val="009C2289"/>
    <w:rsid w:val="009C45D1"/>
    <w:rsid w:val="009D2A0A"/>
    <w:rsid w:val="009F2280"/>
    <w:rsid w:val="009F5358"/>
    <w:rsid w:val="009F58FC"/>
    <w:rsid w:val="00A071E2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B3E5E"/>
    <w:rsid w:val="00AC6237"/>
    <w:rsid w:val="00AC68A0"/>
    <w:rsid w:val="00AD5AEF"/>
    <w:rsid w:val="00AE10F0"/>
    <w:rsid w:val="00B12361"/>
    <w:rsid w:val="00B23F6F"/>
    <w:rsid w:val="00BA271D"/>
    <w:rsid w:val="00BA6E7C"/>
    <w:rsid w:val="00BB3DEA"/>
    <w:rsid w:val="00BC12C8"/>
    <w:rsid w:val="00BF3203"/>
    <w:rsid w:val="00C11E27"/>
    <w:rsid w:val="00C554D5"/>
    <w:rsid w:val="00C62881"/>
    <w:rsid w:val="00C67A9B"/>
    <w:rsid w:val="00C746AE"/>
    <w:rsid w:val="00C85D03"/>
    <w:rsid w:val="00CA530D"/>
    <w:rsid w:val="00CC2A60"/>
    <w:rsid w:val="00CD6FE3"/>
    <w:rsid w:val="00CD74D4"/>
    <w:rsid w:val="00CE12C1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843F0"/>
    <w:rsid w:val="00E917C5"/>
    <w:rsid w:val="00EB5F1A"/>
    <w:rsid w:val="00EB7354"/>
    <w:rsid w:val="00EE4AF8"/>
    <w:rsid w:val="00F1016F"/>
    <w:rsid w:val="00F148E3"/>
    <w:rsid w:val="00F476E1"/>
    <w:rsid w:val="00F56030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sz w:val="20"/>
      <w:szCs w:val="20"/>
      <w:lang w:val="es-P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73357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s-PE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es-PE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es-PE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es-PE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es-PE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es-PE" w:eastAsia="en-US"/>
    </w:rPr>
  </w:style>
  <w:style w:type="paragraph" w:styleId="Subtitle">
    <w:name w:val="Subtitle"/>
    <w:basedOn w:val="Normal"/>
    <w:link w:val="SubtitleChar"/>
    <w:uiPriority w:val="99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sz w:val="24"/>
      <w:szCs w:val="24"/>
      <w:lang w:val="es-PE" w:eastAsia="en-US"/>
    </w:rPr>
  </w:style>
  <w:style w:type="paragraph" w:styleId="NormalIndent">
    <w:name w:val="Normal Indent"/>
    <w:basedOn w:val="Normal"/>
    <w:uiPriority w:val="99"/>
    <w:rsid w:val="00733574"/>
    <w:pPr>
      <w:ind w:left="900" w:hanging="900"/>
    </w:pPr>
  </w:style>
  <w:style w:type="paragraph" w:styleId="TOC1">
    <w:name w:val="toc 1"/>
    <w:basedOn w:val="Normal"/>
    <w:next w:val="Normal"/>
    <w:uiPriority w:val="99"/>
    <w:rsid w:val="0073357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99"/>
    <w:semiHidden/>
    <w:rsid w:val="0073357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  <w:lang w:val="es-PE" w:eastAsia="en-US"/>
    </w:rPr>
  </w:style>
  <w:style w:type="paragraph" w:styleId="Footer">
    <w:name w:val="footer"/>
    <w:basedOn w:val="Normal"/>
    <w:link w:val="FooterCh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es-PE" w:eastAsia="en-US"/>
    </w:rPr>
  </w:style>
  <w:style w:type="character" w:styleId="PageNumber">
    <w:name w:val="page number"/>
    <w:basedOn w:val="DefaultParagraphFont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73357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733574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  <w:lang w:val="es-PE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73357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O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O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link w:val="BodyText2Char"/>
    <w:uiPriority w:val="99"/>
    <w:rsid w:val="00733574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es-PE" w:eastAsia="en-US"/>
    </w:rPr>
  </w:style>
  <w:style w:type="paragraph" w:styleId="BodyTextIndent">
    <w:name w:val="Body Text Indent"/>
    <w:basedOn w:val="Normal"/>
    <w:link w:val="BodyTextIndentChar"/>
    <w:uiPriority w:val="99"/>
    <w:rsid w:val="00733574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uiPriority w:val="99"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560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108</TotalTime>
  <Pages>4</Pages>
  <Words>163</Words>
  <Characters>900</Characters>
  <Application>Microsoft Office Outlook</Application>
  <DocSecurity>0</DocSecurity>
  <Lines>0</Lines>
  <Paragraphs>0</Paragraphs>
  <ScaleCrop>false</ScaleCrop>
  <Company>&lt;Nombre de la Compañía&gt;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grojas</cp:lastModifiedBy>
  <cp:revision>86</cp:revision>
  <cp:lastPrinted>2001-03-15T19:26:00Z</cp:lastPrinted>
  <dcterms:created xsi:type="dcterms:W3CDTF">2012-05-05T21:54:00Z</dcterms:created>
  <dcterms:modified xsi:type="dcterms:W3CDTF">2012-05-07T18:10:00Z</dcterms:modified>
</cp:coreProperties>
</file>