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F56030">
      <w:pPr>
        <w:pStyle w:val="Ttulo"/>
        <w:jc w:val="right"/>
      </w:pPr>
      <w:r w:rsidRPr="00F56030">
        <w:rPr>
          <w:bCs/>
        </w:rPr>
        <w:t>Gestión de Contratos de Clientes</w:t>
      </w:r>
      <w:r w:rsidR="00FF30AA">
        <w:rPr>
          <w:bCs/>
        </w:rPr>
        <w:t xml:space="preserve"> SLA</w:t>
      </w:r>
    </w:p>
    <w:p w:rsidR="007B3412" w:rsidRPr="00776FD4" w:rsidRDefault="00E605D5">
      <w:pPr>
        <w:pStyle w:val="Ttulo"/>
        <w:jc w:val="right"/>
      </w:pPr>
      <w:r>
        <w:t>Inventario de Artefactos</w:t>
      </w:r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27259D">
        <w:rPr>
          <w:sz w:val="28"/>
        </w:rPr>
        <w:t>n 1.0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/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0C7D71" w:rsidRDefault="007E7540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E605D5">
            <w:pPr>
              <w:pStyle w:val="Tabletext"/>
            </w:pPr>
            <w:r w:rsidRPr="00776FD4">
              <w:t>&lt;</w:t>
            </w:r>
            <w:r w:rsidR="00F56030">
              <w:t>0</w:t>
            </w:r>
            <w:r w:rsidR="00E605D5">
              <w:t>6</w:t>
            </w:r>
            <w:r w:rsidR="00F56030" w:rsidRPr="00776FD4">
              <w:t xml:space="preserve"> </w:t>
            </w:r>
            <w:r w:rsidRPr="00776FD4">
              <w:t>/</w:t>
            </w:r>
            <w:r w:rsidR="00F56030">
              <w:t>05</w:t>
            </w:r>
            <w:r w:rsidRPr="00776FD4">
              <w:t>/</w:t>
            </w:r>
            <w:r w:rsidR="00F56030"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F56030">
            <w:pPr>
              <w:pStyle w:val="Tabletext"/>
            </w:pPr>
            <w:r w:rsidRPr="00776FD4">
              <w:t>&lt;</w:t>
            </w:r>
            <w:r w:rsidR="00F56030">
              <w:t>1</w:t>
            </w:r>
            <w:r w:rsidRPr="00776FD4">
              <w:t>.</w:t>
            </w:r>
            <w:r w:rsidR="00F56030">
              <w:t>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F56030" w:rsidP="00F56030">
            <w:pPr>
              <w:pStyle w:val="Tabletext"/>
            </w:pPr>
            <w:r>
              <w:t>Elaboració</w:t>
            </w:r>
            <w:r w:rsidR="00E917C5">
              <w:t>n</w:t>
            </w:r>
            <w:r>
              <w:t xml:space="preserve"> de documento</w:t>
            </w:r>
          </w:p>
        </w:tc>
        <w:tc>
          <w:tcPr>
            <w:tcW w:w="2304" w:type="dxa"/>
          </w:tcPr>
          <w:p w:rsidR="007B3412" w:rsidRPr="00776FD4" w:rsidRDefault="00E605D5" w:rsidP="00E605D5">
            <w:pPr>
              <w:pStyle w:val="Tabletext"/>
            </w:pPr>
            <w:r>
              <w:t>Paola</w:t>
            </w:r>
            <w:r w:rsidR="00F56030">
              <w:t xml:space="preserve"> </w:t>
            </w:r>
            <w:r>
              <w:t>Rojas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9A7D29" w:rsidRDefault="000167F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0167F2">
        <w:fldChar w:fldCharType="begin"/>
      </w:r>
      <w:r w:rsidR="007B3412" w:rsidRPr="00776FD4">
        <w:instrText xml:space="preserve"> TOC \o "1-3" </w:instrText>
      </w:r>
      <w:r w:rsidRPr="000167F2">
        <w:fldChar w:fldCharType="separate"/>
      </w:r>
      <w:r w:rsidR="009A7D29">
        <w:rPr>
          <w:noProof/>
        </w:rPr>
        <w:t>1.</w:t>
      </w:r>
      <w:r w:rsidR="009A7D29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9A7D29">
        <w:rPr>
          <w:noProof/>
        </w:rPr>
        <w:t>Diagrama de Casos de Uso</w:t>
      </w:r>
      <w:r w:rsidR="009A7D29">
        <w:rPr>
          <w:noProof/>
        </w:rPr>
        <w:tab/>
      </w:r>
      <w:r>
        <w:rPr>
          <w:noProof/>
        </w:rPr>
        <w:fldChar w:fldCharType="begin"/>
      </w:r>
      <w:r w:rsidR="009A7D29">
        <w:rPr>
          <w:noProof/>
        </w:rPr>
        <w:instrText xml:space="preserve"> PAGEREF _Toc324092052 \h </w:instrText>
      </w:r>
      <w:r>
        <w:rPr>
          <w:noProof/>
        </w:rPr>
      </w:r>
      <w:r>
        <w:rPr>
          <w:noProof/>
        </w:rPr>
        <w:fldChar w:fldCharType="separate"/>
      </w:r>
      <w:r w:rsidR="009A7D29">
        <w:rPr>
          <w:noProof/>
        </w:rPr>
        <w:t>4</w:t>
      </w:r>
      <w:r>
        <w:rPr>
          <w:noProof/>
        </w:rPr>
        <w:fldChar w:fldCharType="end"/>
      </w:r>
    </w:p>
    <w:p w:rsidR="009A7D29" w:rsidRDefault="009A7D2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Casos de Uso de Negocio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_Toc324092053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4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CUN001-RealizarAnalisisMercado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_Toc324092054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4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CUN002-GestionarCarteraClientes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_Toc324092055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4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CUN003-GestionarContratos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_Toc324092056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4</w:t>
      </w:r>
      <w:r w:rsidR="000167F2">
        <w:rPr>
          <w:noProof/>
        </w:rPr>
        <w:fldChar w:fldCharType="end"/>
      </w:r>
    </w:p>
    <w:p w:rsidR="009A7D29" w:rsidRDefault="009A7D2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Actores de Negocio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_Toc324092057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4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AN001-Posible Cliente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_Toc324092058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4</w:t>
      </w:r>
      <w:r w:rsidR="000167F2">
        <w:rPr>
          <w:noProof/>
        </w:rPr>
        <w:fldChar w:fldCharType="end"/>
      </w:r>
    </w:p>
    <w:p w:rsidR="009A7D29" w:rsidRP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s-PE"/>
        </w:rPr>
      </w:pPr>
      <w:r w:rsidRPr="009A7D29">
        <w:rPr>
          <w:noProof/>
          <w:lang w:val="en-US"/>
        </w:rPr>
        <w:t>3.2</w:t>
      </w:r>
      <w:r w:rsidRPr="009A7D29">
        <w:rPr>
          <w:rFonts w:asciiTheme="minorHAnsi" w:eastAsiaTheme="minorEastAsia" w:hAnsiTheme="minorHAnsi" w:cstheme="minorBidi"/>
          <w:noProof/>
          <w:sz w:val="22"/>
          <w:szCs w:val="22"/>
          <w:lang w:val="en-US" w:eastAsia="es-PE"/>
        </w:rPr>
        <w:tab/>
      </w:r>
      <w:r w:rsidRPr="009A7D29">
        <w:rPr>
          <w:noProof/>
          <w:lang w:val="en-US"/>
        </w:rPr>
        <w:t>AN002-Cliente</w:t>
      </w:r>
      <w:r w:rsidRPr="009A7D29">
        <w:rPr>
          <w:noProof/>
          <w:lang w:val="en-US"/>
        </w:rPr>
        <w:tab/>
      </w:r>
      <w:r w:rsidR="000167F2">
        <w:rPr>
          <w:noProof/>
        </w:rPr>
        <w:fldChar w:fldCharType="begin"/>
      </w:r>
      <w:r w:rsidRPr="009A7D29">
        <w:rPr>
          <w:noProof/>
          <w:lang w:val="en-US"/>
        </w:rPr>
        <w:instrText xml:space="preserve"> PAGEREF _Toc324092059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 w:rsidRPr="009A7D29">
        <w:rPr>
          <w:noProof/>
          <w:lang w:val="en-US"/>
        </w:rPr>
        <w:t>4</w:t>
      </w:r>
      <w:r w:rsidR="000167F2">
        <w:rPr>
          <w:noProof/>
        </w:rPr>
        <w:fldChar w:fldCharType="end"/>
      </w:r>
    </w:p>
    <w:p w:rsidR="009A7D29" w:rsidRP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s-PE"/>
        </w:rPr>
      </w:pPr>
      <w:r w:rsidRPr="009A7D29">
        <w:rPr>
          <w:noProof/>
          <w:lang w:val="en-US"/>
        </w:rPr>
        <w:t>3.3</w:t>
      </w:r>
      <w:r w:rsidRPr="009A7D29">
        <w:rPr>
          <w:rFonts w:asciiTheme="minorHAnsi" w:eastAsiaTheme="minorEastAsia" w:hAnsiTheme="minorHAnsi" w:cstheme="minorBidi"/>
          <w:noProof/>
          <w:sz w:val="22"/>
          <w:szCs w:val="22"/>
          <w:lang w:val="en-US" w:eastAsia="es-PE"/>
        </w:rPr>
        <w:tab/>
      </w:r>
      <w:r w:rsidRPr="009A7D29">
        <w:rPr>
          <w:noProof/>
          <w:lang w:val="en-US"/>
        </w:rPr>
        <w:t>AN003-Gerente General</w:t>
      </w:r>
      <w:r w:rsidRPr="009A7D29">
        <w:rPr>
          <w:noProof/>
          <w:lang w:val="en-US"/>
        </w:rPr>
        <w:tab/>
      </w:r>
      <w:r w:rsidR="000167F2">
        <w:rPr>
          <w:noProof/>
        </w:rPr>
        <w:fldChar w:fldCharType="begin"/>
      </w:r>
      <w:r w:rsidRPr="009A7D29">
        <w:rPr>
          <w:noProof/>
          <w:lang w:val="en-US"/>
        </w:rPr>
        <w:instrText xml:space="preserve"> PAGEREF _Toc324092060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 w:rsidRPr="009A7D29">
        <w:rPr>
          <w:noProof/>
          <w:lang w:val="en-US"/>
        </w:rPr>
        <w:t>4</w:t>
      </w:r>
      <w:r w:rsidR="000167F2">
        <w:rPr>
          <w:noProof/>
        </w:rPr>
        <w:fldChar w:fldCharType="end"/>
      </w:r>
    </w:p>
    <w:p w:rsidR="009A7D29" w:rsidRDefault="009A7D2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Reglas de Negocio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_Toc324092061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4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RN001-Tipos de Cliente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_Toc324092062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4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RN002-Líneas de Servicio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_Toc324092063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4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RN003-Categoría de Tipos de Cliente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_Toc324092064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5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RN004-Tipos de Servicio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_Toc324092065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5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RN005-Formato Contrato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_Toc324092066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5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RN006-Formato Adenda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_Toc324092067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5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RN007-Frecuencia de Seguimiento de Clientes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_Toc324092068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5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RN008-Generación Contratos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_Toc324092069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5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RN009-Generación Adendas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_Toc324092070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5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RN010-Cálculo de Monto de Contrato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_Toc324092071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6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RN011-Prospecto de Cliente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_Toc324092072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6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RN012-Descuento en precios de Servicios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_Toc324092073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6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RN013-Polémica de Contratos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_Toc324092074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6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RN014-Comisiones evaluadoras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_Toc324092075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6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RN015-Tipos de contrato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_Toc324092076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6</w:t>
      </w:r>
      <w:r w:rsidR="000167F2">
        <w:rPr>
          <w:noProof/>
        </w:rPr>
        <w:fldChar w:fldCharType="end"/>
      </w:r>
    </w:p>
    <w:p w:rsidR="009A7D29" w:rsidRDefault="009A7D29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RN016-Tipos de Penalidades</w:t>
      </w:r>
      <w:r>
        <w:rPr>
          <w:noProof/>
        </w:rPr>
        <w:tab/>
      </w:r>
      <w:r w:rsidR="000167F2">
        <w:rPr>
          <w:noProof/>
        </w:rPr>
        <w:fldChar w:fldCharType="begin"/>
      </w:r>
      <w:r>
        <w:rPr>
          <w:noProof/>
        </w:rPr>
        <w:instrText xml:space="preserve"> PAGEREF _Toc324092077 \h </w:instrText>
      </w:r>
      <w:r w:rsidR="000167F2">
        <w:rPr>
          <w:noProof/>
        </w:rPr>
      </w:r>
      <w:r w:rsidR="000167F2">
        <w:rPr>
          <w:noProof/>
        </w:rPr>
        <w:fldChar w:fldCharType="separate"/>
      </w:r>
      <w:r>
        <w:rPr>
          <w:noProof/>
        </w:rPr>
        <w:t>6</w:t>
      </w:r>
      <w:r w:rsidR="000167F2">
        <w:rPr>
          <w:noProof/>
        </w:rPr>
        <w:fldChar w:fldCharType="end"/>
      </w:r>
    </w:p>
    <w:p w:rsidR="007B3412" w:rsidRDefault="000167F2">
      <w:pPr>
        <w:pStyle w:val="Ttulo"/>
      </w:pPr>
      <w:r w:rsidRPr="00776FD4">
        <w:fldChar w:fldCharType="end"/>
      </w:r>
      <w:r w:rsidR="007B3412" w:rsidRPr="001A0919">
        <w:br w:type="page"/>
      </w:r>
      <w:r w:rsidR="00E605D5">
        <w:lastRenderedPageBreak/>
        <w:t>Inventario de Artefactos</w:t>
      </w:r>
    </w:p>
    <w:p w:rsidR="00A27BD3" w:rsidRPr="00A27BD3" w:rsidRDefault="00A27BD3" w:rsidP="00A27BD3"/>
    <w:p w:rsidR="00A812C1" w:rsidRDefault="00A812C1" w:rsidP="00A812C1">
      <w:pPr>
        <w:pStyle w:val="Ttulo1"/>
      </w:pPr>
      <w:bookmarkStart w:id="0" w:name="_Toc324092052"/>
      <w:bookmarkStart w:id="1" w:name="_Toc436203378"/>
      <w:bookmarkStart w:id="2" w:name="_Toc452813578"/>
      <w:r>
        <w:t>Diagrama de Casos de Uso</w:t>
      </w:r>
      <w:bookmarkEnd w:id="0"/>
    </w:p>
    <w:p w:rsidR="006E2B1A" w:rsidRDefault="006E2B1A" w:rsidP="00A816BB">
      <w:pPr>
        <w:pStyle w:val="InfoBlue"/>
        <w:tabs>
          <w:tab w:val="clear" w:pos="1260"/>
        </w:tabs>
        <w:ind w:left="720"/>
      </w:pPr>
      <w:r>
        <w:t xml:space="preserve">Este artefacto hace referencia al </w:t>
      </w:r>
      <w:r w:rsidR="00A816BB">
        <w:t>diagrama</w:t>
      </w:r>
      <w:r>
        <w:t xml:space="preserve"> “</w:t>
      </w:r>
      <w:r w:rsidR="00A816BB" w:rsidRPr="00A816BB">
        <w:rPr>
          <w:i/>
        </w:rPr>
        <w:t>PROPUESTA_MCUN_CONTRATOS DE CLIENTES.mdl</w:t>
      </w:r>
      <w:r>
        <w:t>”</w:t>
      </w:r>
      <w:r w:rsidRPr="006E2B1A">
        <w:t>.</w:t>
      </w:r>
    </w:p>
    <w:p w:rsidR="006E2B1A" w:rsidRPr="00A812C1" w:rsidRDefault="006E2B1A" w:rsidP="006E2B1A"/>
    <w:p w:rsidR="00AD6A18" w:rsidRDefault="00AD6A18" w:rsidP="00AD6A18">
      <w:pPr>
        <w:pStyle w:val="Ttulo1"/>
      </w:pPr>
      <w:bookmarkStart w:id="3" w:name="_Toc324092053"/>
      <w:r>
        <w:t>Casos de Uso de Negocio</w:t>
      </w:r>
      <w:bookmarkEnd w:id="3"/>
    </w:p>
    <w:p w:rsidR="004A3B27" w:rsidRPr="004A3B27" w:rsidRDefault="004A3B27" w:rsidP="004A3B27"/>
    <w:p w:rsidR="00AD6A18" w:rsidRDefault="00590F74" w:rsidP="00590F74">
      <w:pPr>
        <w:pStyle w:val="Ttulo2"/>
        <w:ind w:left="981" w:hanging="624"/>
        <w:rPr>
          <w:sz w:val="24"/>
        </w:rPr>
      </w:pPr>
      <w:bookmarkStart w:id="4" w:name="_Toc324092054"/>
      <w:r w:rsidRPr="00590F74">
        <w:rPr>
          <w:sz w:val="24"/>
        </w:rPr>
        <w:t>CUN001-RealizarAnalisisMercado</w:t>
      </w:r>
      <w:bookmarkEnd w:id="4"/>
    </w:p>
    <w:p w:rsidR="004A3B27" w:rsidRPr="004A3B27" w:rsidRDefault="00590F74" w:rsidP="004A3B27">
      <w:pPr>
        <w:pStyle w:val="Ttulo2"/>
        <w:ind w:left="981" w:hanging="624"/>
        <w:rPr>
          <w:sz w:val="24"/>
        </w:rPr>
      </w:pPr>
      <w:bookmarkStart w:id="5" w:name="_Toc324092055"/>
      <w:r w:rsidRPr="00590F74">
        <w:rPr>
          <w:sz w:val="24"/>
        </w:rPr>
        <w:t>CUN002-GestionarCarteraClientes</w:t>
      </w:r>
      <w:bookmarkEnd w:id="5"/>
    </w:p>
    <w:p w:rsidR="00590F74" w:rsidRDefault="00590F74" w:rsidP="00590F74">
      <w:pPr>
        <w:pStyle w:val="Ttulo2"/>
        <w:ind w:left="981" w:hanging="624"/>
        <w:rPr>
          <w:sz w:val="24"/>
        </w:rPr>
      </w:pPr>
      <w:bookmarkStart w:id="6" w:name="_Toc324092056"/>
      <w:r w:rsidRPr="00590F74">
        <w:rPr>
          <w:sz w:val="24"/>
        </w:rPr>
        <w:t>CUN003-GestionarContratos</w:t>
      </w:r>
      <w:bookmarkEnd w:id="6"/>
    </w:p>
    <w:p w:rsidR="004A3B27" w:rsidRPr="00590F74" w:rsidRDefault="004A3B27" w:rsidP="00590F74"/>
    <w:p w:rsidR="003F0115" w:rsidRDefault="004052BA" w:rsidP="00D762F5">
      <w:pPr>
        <w:pStyle w:val="Ttulo1"/>
      </w:pPr>
      <w:bookmarkStart w:id="7" w:name="_Toc324092057"/>
      <w:r>
        <w:t>Actores de Negocio</w:t>
      </w:r>
      <w:bookmarkEnd w:id="7"/>
    </w:p>
    <w:p w:rsidR="004052BA" w:rsidRPr="004052BA" w:rsidRDefault="004052BA" w:rsidP="004052BA"/>
    <w:p w:rsidR="004052BA" w:rsidRDefault="004052BA" w:rsidP="00AD6A18">
      <w:pPr>
        <w:pStyle w:val="Ttulo2"/>
        <w:ind w:left="981" w:hanging="624"/>
        <w:rPr>
          <w:sz w:val="24"/>
        </w:rPr>
      </w:pPr>
      <w:bookmarkStart w:id="8" w:name="_Toc324092058"/>
      <w:r w:rsidRPr="00AD6A18">
        <w:rPr>
          <w:sz w:val="24"/>
        </w:rPr>
        <w:t>AN001-Posible Cliente</w:t>
      </w:r>
      <w:bookmarkEnd w:id="8"/>
    </w:p>
    <w:p w:rsidR="004A3B27" w:rsidRDefault="004A3B27" w:rsidP="00A816BB">
      <w:pPr>
        <w:pStyle w:val="InfoBlue"/>
      </w:pPr>
      <w:r>
        <w:t xml:space="preserve">La especificación de este </w:t>
      </w:r>
      <w:r w:rsidRPr="004A3B27">
        <w:t>artefacto</w:t>
      </w:r>
      <w:r>
        <w:t xml:space="preserve"> se</w:t>
      </w:r>
      <w:r w:rsidRPr="004A3B27">
        <w:t xml:space="preserve"> hace referenc</w:t>
      </w:r>
      <w:r>
        <w:t xml:space="preserve">ia en </w:t>
      </w:r>
      <w:r w:rsidRPr="004A3B27">
        <w:t>l</w:t>
      </w:r>
      <w:r>
        <w:t>os</w:t>
      </w:r>
      <w:r w:rsidRPr="004A3B27">
        <w:t xml:space="preserve"> documento</w:t>
      </w:r>
      <w:r>
        <w:t>s</w:t>
      </w:r>
      <w:r w:rsidRPr="004A3B27">
        <w:t xml:space="preserve"> </w:t>
      </w:r>
      <w:r w:rsidRPr="00A816BB">
        <w:rPr>
          <w:i/>
        </w:rPr>
        <w:t>“1. Actores del Negocio - Contratos de Clientes</w:t>
      </w:r>
      <w:r w:rsidRPr="004A3B27">
        <w:t>”</w:t>
      </w:r>
      <w:r>
        <w:t xml:space="preserve"> y “</w:t>
      </w:r>
      <w:r w:rsidRPr="00A816BB">
        <w:rPr>
          <w:i/>
        </w:rPr>
        <w:t>1. Actores del Negocio - Gestión de Contrato de Clientes SLA</w:t>
      </w:r>
      <w:r>
        <w:t>”</w:t>
      </w:r>
      <w:r w:rsidRPr="004A3B27">
        <w:t>.</w:t>
      </w:r>
    </w:p>
    <w:p w:rsidR="004A3B27" w:rsidRPr="004A3B27" w:rsidRDefault="004A3B27" w:rsidP="004A3B27">
      <w:pPr>
        <w:pStyle w:val="Textoindependiente"/>
      </w:pPr>
    </w:p>
    <w:p w:rsidR="00511D09" w:rsidRDefault="00511D09" w:rsidP="00AD6A18">
      <w:pPr>
        <w:pStyle w:val="Ttulo2"/>
        <w:ind w:left="981" w:hanging="624"/>
        <w:rPr>
          <w:sz w:val="24"/>
        </w:rPr>
      </w:pPr>
      <w:bookmarkStart w:id="9" w:name="_Toc324092059"/>
      <w:bookmarkEnd w:id="1"/>
      <w:bookmarkEnd w:id="2"/>
      <w:r w:rsidRPr="004052BA">
        <w:rPr>
          <w:sz w:val="24"/>
        </w:rPr>
        <w:t>AN0</w:t>
      </w:r>
      <w:r w:rsidR="006C1FCC" w:rsidRPr="004052BA">
        <w:rPr>
          <w:sz w:val="24"/>
        </w:rPr>
        <w:t>0</w:t>
      </w:r>
      <w:r w:rsidRPr="004052BA">
        <w:rPr>
          <w:sz w:val="24"/>
        </w:rPr>
        <w:t>2-Cliente</w:t>
      </w:r>
      <w:bookmarkEnd w:id="9"/>
    </w:p>
    <w:p w:rsidR="00A816BB" w:rsidRDefault="004A3B27" w:rsidP="00A816BB">
      <w:pPr>
        <w:pStyle w:val="InfoBlue"/>
      </w:pPr>
      <w:r w:rsidRPr="004A3B27">
        <w:t xml:space="preserve">La especificación de este artefacto se hace referencia en los documentos </w:t>
      </w:r>
      <w:r w:rsidR="00A816BB" w:rsidRPr="00A816BB">
        <w:t>“</w:t>
      </w:r>
      <w:r w:rsidR="00A816BB" w:rsidRPr="00A816BB">
        <w:rPr>
          <w:i/>
        </w:rPr>
        <w:t>1. Actores del Negocio - Contratos de Clientes” y</w:t>
      </w:r>
      <w:r w:rsidR="00A816BB" w:rsidRPr="00A816BB">
        <w:t xml:space="preserve"> “</w:t>
      </w:r>
      <w:r w:rsidR="00A816BB" w:rsidRPr="00A816BB">
        <w:rPr>
          <w:i/>
        </w:rPr>
        <w:t>1. Actores del Negocio - Gestión de Contrato de Clientes SLA</w:t>
      </w:r>
      <w:r w:rsidR="00A816BB" w:rsidRPr="00A816BB">
        <w:t>”.</w:t>
      </w:r>
    </w:p>
    <w:p w:rsidR="00A816BB" w:rsidRPr="00A816BB" w:rsidRDefault="00A816BB" w:rsidP="00A816BB">
      <w:pPr>
        <w:pStyle w:val="Textoindependiente"/>
      </w:pPr>
    </w:p>
    <w:p w:rsidR="007B3412" w:rsidRDefault="00511D09" w:rsidP="00AD6A18">
      <w:pPr>
        <w:pStyle w:val="Ttulo2"/>
        <w:ind w:left="981" w:hanging="624"/>
        <w:rPr>
          <w:sz w:val="24"/>
        </w:rPr>
      </w:pPr>
      <w:bookmarkStart w:id="10" w:name="_Toc324092060"/>
      <w:r w:rsidRPr="004052BA">
        <w:rPr>
          <w:sz w:val="24"/>
        </w:rPr>
        <w:t>AN0</w:t>
      </w:r>
      <w:r w:rsidR="006C1FCC" w:rsidRPr="004052BA">
        <w:rPr>
          <w:sz w:val="24"/>
        </w:rPr>
        <w:t>0</w:t>
      </w:r>
      <w:r w:rsidRPr="004052BA">
        <w:rPr>
          <w:sz w:val="24"/>
        </w:rPr>
        <w:t>3-Gerente General</w:t>
      </w:r>
      <w:bookmarkEnd w:id="10"/>
    </w:p>
    <w:p w:rsid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1. Actores del Negocio - Contratos de Clientes</w:t>
      </w:r>
      <w:r w:rsidRPr="004A3B27">
        <w:t>” y “</w:t>
      </w:r>
      <w:r w:rsidRPr="00A816BB">
        <w:rPr>
          <w:i/>
        </w:rPr>
        <w:t>1. Actores del Negocio - Gestión de Contrato de Clientes SLA</w:t>
      </w:r>
      <w:r w:rsidRPr="004A3B27">
        <w:t>”.</w:t>
      </w:r>
    </w:p>
    <w:p w:rsidR="004A3B27" w:rsidRPr="004A3B27" w:rsidRDefault="004A3B27" w:rsidP="004A3B27">
      <w:pPr>
        <w:pStyle w:val="Textoindependiente"/>
      </w:pPr>
    </w:p>
    <w:p w:rsidR="00B4164A" w:rsidRDefault="00B4164A" w:rsidP="009222C1">
      <w:pPr>
        <w:pStyle w:val="Ttulo1"/>
        <w:keepNext w:val="0"/>
      </w:pPr>
      <w:bookmarkStart w:id="11" w:name="_Toc324092061"/>
      <w:r>
        <w:t>Reglas de Negocio</w:t>
      </w:r>
      <w:bookmarkEnd w:id="11"/>
    </w:p>
    <w:p w:rsidR="009222C1" w:rsidRPr="009222C1" w:rsidRDefault="009222C1" w:rsidP="009222C1"/>
    <w:p w:rsidR="00AD1731" w:rsidRDefault="00B4164A" w:rsidP="009222C1">
      <w:pPr>
        <w:pStyle w:val="Ttulo2"/>
        <w:keepNext w:val="0"/>
        <w:ind w:left="981" w:hanging="624"/>
        <w:rPr>
          <w:sz w:val="24"/>
        </w:rPr>
      </w:pPr>
      <w:bookmarkStart w:id="12" w:name="_Toc324092062"/>
      <w:r w:rsidRPr="00B4164A">
        <w:rPr>
          <w:sz w:val="24"/>
        </w:rPr>
        <w:t>RN001</w:t>
      </w:r>
      <w:r w:rsidR="001A0919">
        <w:rPr>
          <w:sz w:val="24"/>
        </w:rPr>
        <w:t>-</w:t>
      </w:r>
      <w:r w:rsidRPr="00B4164A">
        <w:rPr>
          <w:sz w:val="24"/>
        </w:rPr>
        <w:t>Tipos de Cliente</w:t>
      </w:r>
      <w:bookmarkEnd w:id="12"/>
      <w:r w:rsidR="00AD1731">
        <w:rPr>
          <w:sz w:val="24"/>
        </w:rPr>
        <w:tab/>
      </w:r>
    </w:p>
    <w:p w:rsid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AD1731" w:rsidP="009222C1">
      <w:pPr>
        <w:pStyle w:val="Ttulo2"/>
        <w:keepNext w:val="0"/>
        <w:ind w:left="981" w:hanging="624"/>
        <w:rPr>
          <w:sz w:val="24"/>
        </w:rPr>
      </w:pPr>
      <w:bookmarkStart w:id="13" w:name="_Toc324092063"/>
      <w:r>
        <w:rPr>
          <w:sz w:val="24"/>
        </w:rPr>
        <w:t>RN002</w:t>
      </w:r>
      <w:r w:rsidR="001A0919">
        <w:rPr>
          <w:sz w:val="24"/>
        </w:rPr>
        <w:t>-</w:t>
      </w:r>
      <w:r>
        <w:rPr>
          <w:sz w:val="24"/>
        </w:rPr>
        <w:t>Líneas de Servicio</w:t>
      </w:r>
      <w:bookmarkEnd w:id="13"/>
      <w:r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lastRenderedPageBreak/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AD1731" w:rsidP="009222C1">
      <w:pPr>
        <w:pStyle w:val="Ttulo2"/>
        <w:keepNext w:val="0"/>
        <w:ind w:left="981" w:hanging="624"/>
        <w:rPr>
          <w:sz w:val="24"/>
        </w:rPr>
      </w:pPr>
      <w:bookmarkStart w:id="14" w:name="_Toc324092064"/>
      <w:r w:rsidRPr="00AD1731">
        <w:rPr>
          <w:sz w:val="24"/>
        </w:rPr>
        <w:t>RN003</w:t>
      </w:r>
      <w:r w:rsidR="001A0919">
        <w:rPr>
          <w:sz w:val="24"/>
        </w:rPr>
        <w:t>-</w:t>
      </w:r>
      <w:r>
        <w:rPr>
          <w:sz w:val="24"/>
        </w:rPr>
        <w:t>Categoría de Tipos de Cliente</w:t>
      </w:r>
      <w:bookmarkEnd w:id="14"/>
      <w:r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15" w:name="_Toc324092065"/>
      <w:r>
        <w:rPr>
          <w:sz w:val="24"/>
        </w:rPr>
        <w:t>RN004-</w:t>
      </w:r>
      <w:r w:rsidR="00AD1731">
        <w:rPr>
          <w:sz w:val="24"/>
        </w:rPr>
        <w:t>Tipos de Servicio</w:t>
      </w:r>
      <w:bookmarkEnd w:id="15"/>
      <w:r w:rsidR="00AD1731"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16" w:name="_Toc324092066"/>
      <w:r>
        <w:rPr>
          <w:sz w:val="24"/>
        </w:rPr>
        <w:t>RN005-</w:t>
      </w:r>
      <w:r w:rsidR="00AD1731">
        <w:rPr>
          <w:sz w:val="24"/>
        </w:rPr>
        <w:t>Formato Contrato</w:t>
      </w:r>
      <w:bookmarkEnd w:id="16"/>
      <w:r w:rsidR="00AD1731"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17" w:name="_Toc324092067"/>
      <w:r>
        <w:rPr>
          <w:sz w:val="24"/>
        </w:rPr>
        <w:t>RN006-</w:t>
      </w:r>
      <w:r w:rsidR="00AD1731">
        <w:rPr>
          <w:sz w:val="24"/>
        </w:rPr>
        <w:t>Formato Adenda</w:t>
      </w:r>
      <w:bookmarkEnd w:id="17"/>
      <w:r w:rsidR="00AD1731"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18" w:name="_Toc324092068"/>
      <w:r>
        <w:rPr>
          <w:sz w:val="24"/>
        </w:rPr>
        <w:t>RN007-</w:t>
      </w:r>
      <w:r w:rsidR="00AD1731" w:rsidRPr="00AD1731">
        <w:rPr>
          <w:sz w:val="24"/>
        </w:rPr>
        <w:t>Frecuenc</w:t>
      </w:r>
      <w:r w:rsidR="00AD1731">
        <w:rPr>
          <w:sz w:val="24"/>
        </w:rPr>
        <w:t>ia de Seguimiento de Clientes</w:t>
      </w:r>
      <w:bookmarkEnd w:id="18"/>
      <w:r w:rsidR="00AD1731">
        <w:rPr>
          <w:sz w:val="24"/>
        </w:rPr>
        <w:tab/>
      </w:r>
    </w:p>
    <w:p w:rsid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AD1731" w:rsidP="009222C1">
      <w:pPr>
        <w:pStyle w:val="Ttulo2"/>
        <w:keepNext w:val="0"/>
        <w:ind w:left="981" w:hanging="624"/>
        <w:rPr>
          <w:sz w:val="24"/>
        </w:rPr>
      </w:pPr>
      <w:bookmarkStart w:id="19" w:name="_Toc324092069"/>
      <w:r>
        <w:rPr>
          <w:sz w:val="24"/>
        </w:rPr>
        <w:t>RN008</w:t>
      </w:r>
      <w:r w:rsidR="001A0919">
        <w:rPr>
          <w:sz w:val="24"/>
        </w:rPr>
        <w:t>-</w:t>
      </w:r>
      <w:r>
        <w:rPr>
          <w:sz w:val="24"/>
        </w:rPr>
        <w:t>Generación Contratos</w:t>
      </w:r>
      <w:bookmarkEnd w:id="19"/>
      <w:r>
        <w:rPr>
          <w:sz w:val="24"/>
        </w:rPr>
        <w:tab/>
      </w:r>
    </w:p>
    <w:p w:rsid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20" w:name="_Toc324092070"/>
      <w:r>
        <w:rPr>
          <w:sz w:val="24"/>
        </w:rPr>
        <w:t>RN009-</w:t>
      </w:r>
      <w:r w:rsidR="00AD1731">
        <w:rPr>
          <w:sz w:val="24"/>
        </w:rPr>
        <w:t>Generación Adendas</w:t>
      </w:r>
      <w:bookmarkEnd w:id="20"/>
      <w:r w:rsidR="00AD1731">
        <w:rPr>
          <w:sz w:val="24"/>
        </w:rPr>
        <w:tab/>
      </w:r>
    </w:p>
    <w:p w:rsid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AD1731" w:rsidP="009222C1">
      <w:pPr>
        <w:pStyle w:val="Ttulo2"/>
        <w:keepNext w:val="0"/>
        <w:ind w:left="981" w:hanging="624"/>
        <w:rPr>
          <w:sz w:val="24"/>
        </w:rPr>
      </w:pPr>
      <w:bookmarkStart w:id="21" w:name="_Toc324092071"/>
      <w:r w:rsidRPr="00AD1731">
        <w:rPr>
          <w:sz w:val="24"/>
        </w:rPr>
        <w:t>RN010</w:t>
      </w:r>
      <w:r w:rsidR="001A0919">
        <w:rPr>
          <w:sz w:val="24"/>
        </w:rPr>
        <w:t>-</w:t>
      </w:r>
      <w:r>
        <w:rPr>
          <w:sz w:val="24"/>
        </w:rPr>
        <w:t>Cálculo de Monto de Contrato</w:t>
      </w:r>
      <w:bookmarkEnd w:id="21"/>
      <w:r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22" w:name="_Toc324092072"/>
      <w:r>
        <w:rPr>
          <w:sz w:val="24"/>
        </w:rPr>
        <w:t>RN011-</w:t>
      </w:r>
      <w:r w:rsidR="00AD1731">
        <w:rPr>
          <w:sz w:val="24"/>
        </w:rPr>
        <w:t>Prospecto de Cliente</w:t>
      </w:r>
      <w:bookmarkEnd w:id="22"/>
      <w:r w:rsidR="00AD1731"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23" w:name="_Toc324092073"/>
      <w:r>
        <w:rPr>
          <w:sz w:val="24"/>
        </w:rPr>
        <w:t>RN012-</w:t>
      </w:r>
      <w:r w:rsidR="00AD1731" w:rsidRPr="00AD1731">
        <w:rPr>
          <w:sz w:val="24"/>
        </w:rPr>
        <w:t>Desc</w:t>
      </w:r>
      <w:r w:rsidR="00AD1731">
        <w:rPr>
          <w:sz w:val="24"/>
        </w:rPr>
        <w:t>uento en precios de Servicios</w:t>
      </w:r>
      <w:bookmarkEnd w:id="23"/>
      <w:r w:rsidR="00AD1731"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AD1731" w:rsidP="009222C1">
      <w:pPr>
        <w:pStyle w:val="Ttulo2"/>
        <w:keepNext w:val="0"/>
        <w:ind w:left="981" w:hanging="624"/>
        <w:rPr>
          <w:sz w:val="24"/>
        </w:rPr>
      </w:pPr>
      <w:bookmarkStart w:id="24" w:name="_Toc324092074"/>
      <w:r w:rsidRPr="00AD1731">
        <w:rPr>
          <w:sz w:val="24"/>
        </w:rPr>
        <w:t>RN</w:t>
      </w:r>
      <w:r w:rsidR="001A0919">
        <w:rPr>
          <w:sz w:val="24"/>
        </w:rPr>
        <w:t>013-</w:t>
      </w:r>
      <w:r w:rsidRPr="00AD1731">
        <w:rPr>
          <w:sz w:val="24"/>
        </w:rPr>
        <w:t xml:space="preserve">Polémica </w:t>
      </w:r>
      <w:r>
        <w:rPr>
          <w:sz w:val="24"/>
        </w:rPr>
        <w:t>de Contratos</w:t>
      </w:r>
      <w:bookmarkEnd w:id="24"/>
      <w:r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25" w:name="_Toc324092075"/>
      <w:r>
        <w:rPr>
          <w:sz w:val="24"/>
        </w:rPr>
        <w:t>RN014-</w:t>
      </w:r>
      <w:r w:rsidR="00AD1731">
        <w:rPr>
          <w:sz w:val="24"/>
        </w:rPr>
        <w:t>Comisiones evaluadoras</w:t>
      </w:r>
      <w:bookmarkEnd w:id="25"/>
      <w:r w:rsidR="00AD1731">
        <w:rPr>
          <w:sz w:val="24"/>
        </w:rPr>
        <w:tab/>
      </w:r>
    </w:p>
    <w:p w:rsidR="004A3B27" w:rsidRP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AD1731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26" w:name="_Toc324092076"/>
      <w:r>
        <w:rPr>
          <w:sz w:val="24"/>
        </w:rPr>
        <w:t>RN015-</w:t>
      </w:r>
      <w:r w:rsidR="00AD1731">
        <w:rPr>
          <w:sz w:val="24"/>
        </w:rPr>
        <w:t>Tipos de contrato</w:t>
      </w:r>
      <w:bookmarkEnd w:id="26"/>
      <w:r w:rsidR="00AD1731">
        <w:rPr>
          <w:sz w:val="24"/>
        </w:rPr>
        <w:tab/>
      </w:r>
    </w:p>
    <w:p w:rsidR="004A3B27" w:rsidRDefault="004A3B27" w:rsidP="00A816BB">
      <w:pPr>
        <w:pStyle w:val="InfoBlue"/>
      </w:pPr>
      <w:r w:rsidRPr="004A3B27">
        <w:t>La especificación de este artefacto se hace referencia en los documentos “</w:t>
      </w:r>
      <w:r w:rsidRPr="00A816BB">
        <w:rPr>
          <w:i/>
        </w:rPr>
        <w:t>2. Reglas del Negocio - 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p w:rsidR="004A3B27" w:rsidRPr="004A3B27" w:rsidRDefault="004A3B27" w:rsidP="004A3B27"/>
    <w:p w:rsidR="00B4164A" w:rsidRDefault="001A0919" w:rsidP="009222C1">
      <w:pPr>
        <w:pStyle w:val="Ttulo2"/>
        <w:keepNext w:val="0"/>
        <w:ind w:left="981" w:hanging="624"/>
        <w:rPr>
          <w:sz w:val="24"/>
        </w:rPr>
      </w:pPr>
      <w:bookmarkStart w:id="27" w:name="_Toc324092077"/>
      <w:r>
        <w:rPr>
          <w:sz w:val="24"/>
        </w:rPr>
        <w:t>RN016-</w:t>
      </w:r>
      <w:r w:rsidR="00AD1731" w:rsidRPr="00AD1731">
        <w:rPr>
          <w:sz w:val="24"/>
        </w:rPr>
        <w:t>Tipos de Penalidades</w:t>
      </w:r>
      <w:bookmarkEnd w:id="27"/>
      <w:r w:rsidR="00AD1731" w:rsidRPr="00AD1731">
        <w:rPr>
          <w:sz w:val="24"/>
        </w:rPr>
        <w:tab/>
      </w:r>
    </w:p>
    <w:p w:rsidR="00B4164A" w:rsidRPr="00511D09" w:rsidRDefault="004A3B27" w:rsidP="00A816BB">
      <w:pPr>
        <w:pStyle w:val="InfoBlue"/>
      </w:pPr>
      <w:r w:rsidRPr="004A3B27">
        <w:t>La especificación de este artefacto se hace referencia en los docu</w:t>
      </w:r>
      <w:r>
        <w:t>mentos “2</w:t>
      </w:r>
      <w:r w:rsidRPr="00A816BB">
        <w:rPr>
          <w:i/>
        </w:rPr>
        <w:t>. Reglas del Negocio -Contratos de Clientes</w:t>
      </w:r>
      <w:r w:rsidRPr="004A3B27">
        <w:t>” y “</w:t>
      </w:r>
      <w:r w:rsidRPr="00A816BB">
        <w:rPr>
          <w:i/>
        </w:rPr>
        <w:t xml:space="preserve">2. Reglas del Negocio - </w:t>
      </w:r>
      <w:proofErr w:type="spellStart"/>
      <w:r w:rsidRPr="00A816BB">
        <w:rPr>
          <w:i/>
        </w:rPr>
        <w:t>Gestion</w:t>
      </w:r>
      <w:proofErr w:type="spellEnd"/>
      <w:r w:rsidRPr="00A816BB">
        <w:rPr>
          <w:i/>
        </w:rPr>
        <w:t xml:space="preserve"> Contrato Clientes SLA</w:t>
      </w:r>
      <w:r w:rsidRPr="004A3B27">
        <w:t>”.</w:t>
      </w:r>
    </w:p>
    <w:sectPr w:rsidR="00B4164A" w:rsidRPr="00511D09" w:rsidSect="0073357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38D" w:rsidRDefault="00E5238D">
      <w:r>
        <w:separator/>
      </w:r>
    </w:p>
  </w:endnote>
  <w:endnote w:type="continuationSeparator" w:id="0">
    <w:p w:rsidR="00E5238D" w:rsidRDefault="00E523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 w:rsidP="00FF30AA">
          <w:pPr>
            <w:jc w:val="center"/>
          </w:pPr>
          <w:r>
            <w:sym w:font="Symbol" w:char="F0D3"/>
          </w:r>
          <w:fldSimple w:instr=" DOCPROPERTY &quot;Company&quot;  \* MERGEFORMAT ">
            <w:r w:rsidR="00FF30AA">
              <w:t>TMD SA</w:t>
            </w:r>
          </w:fldSimple>
          <w:r>
            <w:t xml:space="preserve">, </w:t>
          </w:r>
          <w:fldSimple w:instr=" DATE \@ &quot;yyyy&quot; ">
            <w:r w:rsidR="002E7D48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 w:rsidR="000167F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167F2">
            <w:rPr>
              <w:rStyle w:val="Nmerodepgina"/>
            </w:rPr>
            <w:fldChar w:fldCharType="separate"/>
          </w:r>
          <w:r w:rsidR="002E7D48">
            <w:rPr>
              <w:rStyle w:val="Nmerodepgina"/>
              <w:noProof/>
            </w:rPr>
            <w:t>6</w:t>
          </w:r>
          <w:r w:rsidR="000167F2"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38D" w:rsidRDefault="00E5238D">
      <w:r>
        <w:separator/>
      </w:r>
    </w:p>
  </w:footnote>
  <w:footnote w:type="continuationSeparator" w:id="0">
    <w:p w:rsidR="00E5238D" w:rsidRDefault="00E523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157" w:rsidRDefault="007B1157">
    <w:pPr>
      <w:rPr>
        <w:sz w:val="24"/>
      </w:rPr>
    </w:pPr>
  </w:p>
  <w:p w:rsidR="007B1157" w:rsidRDefault="007B1157">
    <w:pPr>
      <w:pBdr>
        <w:top w:val="single" w:sz="6" w:space="1" w:color="auto"/>
      </w:pBdr>
      <w:rPr>
        <w:sz w:val="24"/>
      </w:rPr>
    </w:pPr>
  </w:p>
  <w:p w:rsidR="007B1157" w:rsidRDefault="00F5603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7B1157" w:rsidRDefault="007B1157">
    <w:pPr>
      <w:pBdr>
        <w:bottom w:val="single" w:sz="6" w:space="1" w:color="auto"/>
      </w:pBdr>
      <w:jc w:val="right"/>
      <w:rPr>
        <w:sz w:val="24"/>
      </w:rPr>
    </w:pPr>
  </w:p>
  <w:p w:rsidR="007B1157" w:rsidRDefault="007B115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1157">
      <w:tc>
        <w:tcPr>
          <w:tcW w:w="6379" w:type="dxa"/>
        </w:tcPr>
        <w:p w:rsidR="007B1157" w:rsidRPr="00776FD4" w:rsidRDefault="00AC6237">
          <w:r>
            <w:t>Gestión de Contrato de Clientes</w:t>
          </w:r>
        </w:p>
      </w:tc>
      <w:tc>
        <w:tcPr>
          <w:tcW w:w="3179" w:type="dxa"/>
        </w:tcPr>
        <w:p w:rsidR="007B1157" w:rsidRDefault="007B1157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7B1157">
      <w:tc>
        <w:tcPr>
          <w:tcW w:w="6379" w:type="dxa"/>
        </w:tcPr>
        <w:p w:rsidR="007B1157" w:rsidRDefault="004052BA">
          <w:r>
            <w:t>Inventario de Artefactos</w:t>
          </w:r>
        </w:p>
      </w:tc>
      <w:tc>
        <w:tcPr>
          <w:tcW w:w="3179" w:type="dxa"/>
        </w:tcPr>
        <w:p w:rsidR="007B1157" w:rsidRDefault="00AC6237" w:rsidP="004052BA">
          <w:r>
            <w:t xml:space="preserve">  Fecha:  &lt;0</w:t>
          </w:r>
          <w:r w:rsidR="004052BA">
            <w:t>6</w:t>
          </w:r>
          <w:r w:rsidR="007B1157">
            <w:t>/</w:t>
          </w:r>
          <w:r>
            <w:t>05</w:t>
          </w:r>
          <w:r w:rsidR="007B1157">
            <w:t>/</w:t>
          </w:r>
          <w:r>
            <w:t>2012</w:t>
          </w:r>
          <w:r w:rsidR="007B1157">
            <w:t>&gt;</w:t>
          </w:r>
        </w:p>
      </w:tc>
    </w:tr>
    <w:tr w:rsidR="007B1157">
      <w:tc>
        <w:tcPr>
          <w:tcW w:w="9558" w:type="dxa"/>
          <w:gridSpan w:val="2"/>
        </w:tcPr>
        <w:p w:rsidR="007B1157" w:rsidRDefault="007B1157">
          <w:r>
            <w:t>&lt;identificador del documento&gt;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5923A7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D3F78E5"/>
    <w:multiLevelType w:val="multilevel"/>
    <w:tmpl w:val="8B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4821D9B"/>
    <w:multiLevelType w:val="multilevel"/>
    <w:tmpl w:val="F7C01CF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9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5"/>
  </w:num>
  <w:num w:numId="13">
    <w:abstractNumId w:val="13"/>
  </w:num>
  <w:num w:numId="14">
    <w:abstractNumId w:val="27"/>
  </w:num>
  <w:num w:numId="15">
    <w:abstractNumId w:val="12"/>
  </w:num>
  <w:num w:numId="16">
    <w:abstractNumId w:val="6"/>
  </w:num>
  <w:num w:numId="17">
    <w:abstractNumId w:val="26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5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3"/>
  </w:num>
  <w:num w:numId="28">
    <w:abstractNumId w:val="30"/>
  </w:num>
  <w:num w:numId="29">
    <w:abstractNumId w:val="16"/>
  </w:num>
  <w:num w:numId="30">
    <w:abstractNumId w:val="22"/>
  </w:num>
  <w:num w:numId="31">
    <w:abstractNumId w:val="0"/>
  </w:num>
  <w:num w:numId="32">
    <w:abstractNumId w:val="0"/>
  </w:num>
  <w:num w:numId="33">
    <w:abstractNumId w:val="5"/>
  </w:num>
  <w:num w:numId="34">
    <w:abstractNumId w:val="0"/>
  </w:num>
  <w:num w:numId="35">
    <w:abstractNumId w:val="0"/>
  </w:num>
  <w:num w:numId="36">
    <w:abstractNumId w:val="24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973"/>
    <w:rsid w:val="00004044"/>
    <w:rsid w:val="000167F2"/>
    <w:rsid w:val="00026EDE"/>
    <w:rsid w:val="00043696"/>
    <w:rsid w:val="00050E94"/>
    <w:rsid w:val="00052A10"/>
    <w:rsid w:val="00054A00"/>
    <w:rsid w:val="000550A6"/>
    <w:rsid w:val="0005571C"/>
    <w:rsid w:val="000664FA"/>
    <w:rsid w:val="00072341"/>
    <w:rsid w:val="00095E6A"/>
    <w:rsid w:val="00097622"/>
    <w:rsid w:val="000C2188"/>
    <w:rsid w:val="000C2603"/>
    <w:rsid w:val="00100477"/>
    <w:rsid w:val="00110E7C"/>
    <w:rsid w:val="0011317E"/>
    <w:rsid w:val="001551C8"/>
    <w:rsid w:val="00172295"/>
    <w:rsid w:val="001820D4"/>
    <w:rsid w:val="001973D4"/>
    <w:rsid w:val="001A0919"/>
    <w:rsid w:val="001B6C3D"/>
    <w:rsid w:val="001D6AC0"/>
    <w:rsid w:val="001F37BC"/>
    <w:rsid w:val="00205BC4"/>
    <w:rsid w:val="00237CA9"/>
    <w:rsid w:val="0027259D"/>
    <w:rsid w:val="002B41A8"/>
    <w:rsid w:val="002E7D48"/>
    <w:rsid w:val="002F713B"/>
    <w:rsid w:val="00332D13"/>
    <w:rsid w:val="0038575B"/>
    <w:rsid w:val="00397C03"/>
    <w:rsid w:val="003D430F"/>
    <w:rsid w:val="003D5F3C"/>
    <w:rsid w:val="003F0115"/>
    <w:rsid w:val="003F3CE5"/>
    <w:rsid w:val="004052BA"/>
    <w:rsid w:val="00423EDF"/>
    <w:rsid w:val="0044364E"/>
    <w:rsid w:val="00476F48"/>
    <w:rsid w:val="00487593"/>
    <w:rsid w:val="004A3B27"/>
    <w:rsid w:val="004A573B"/>
    <w:rsid w:val="004E7B97"/>
    <w:rsid w:val="00511D09"/>
    <w:rsid w:val="0051371E"/>
    <w:rsid w:val="00524634"/>
    <w:rsid w:val="00526AD3"/>
    <w:rsid w:val="00590F74"/>
    <w:rsid w:val="00595216"/>
    <w:rsid w:val="00597DAF"/>
    <w:rsid w:val="005A0180"/>
    <w:rsid w:val="005A06A0"/>
    <w:rsid w:val="005A46F6"/>
    <w:rsid w:val="005D26ED"/>
    <w:rsid w:val="005F284C"/>
    <w:rsid w:val="006737A3"/>
    <w:rsid w:val="00673B2E"/>
    <w:rsid w:val="00692700"/>
    <w:rsid w:val="00693A6F"/>
    <w:rsid w:val="006B4973"/>
    <w:rsid w:val="006C1FCC"/>
    <w:rsid w:val="006E2B1A"/>
    <w:rsid w:val="00704C0B"/>
    <w:rsid w:val="0070771D"/>
    <w:rsid w:val="00733574"/>
    <w:rsid w:val="00776FD4"/>
    <w:rsid w:val="007957A7"/>
    <w:rsid w:val="007A17D7"/>
    <w:rsid w:val="007B009E"/>
    <w:rsid w:val="007B1157"/>
    <w:rsid w:val="007B3412"/>
    <w:rsid w:val="007B4406"/>
    <w:rsid w:val="007D79E7"/>
    <w:rsid w:val="007E48A1"/>
    <w:rsid w:val="007E7540"/>
    <w:rsid w:val="007F02E1"/>
    <w:rsid w:val="008116FC"/>
    <w:rsid w:val="00837530"/>
    <w:rsid w:val="00852226"/>
    <w:rsid w:val="00884CF6"/>
    <w:rsid w:val="00891821"/>
    <w:rsid w:val="008D275C"/>
    <w:rsid w:val="008F264D"/>
    <w:rsid w:val="009222C1"/>
    <w:rsid w:val="00951990"/>
    <w:rsid w:val="00956354"/>
    <w:rsid w:val="009861ED"/>
    <w:rsid w:val="00996035"/>
    <w:rsid w:val="009A7D29"/>
    <w:rsid w:val="009C2289"/>
    <w:rsid w:val="009C45D1"/>
    <w:rsid w:val="009D2A0A"/>
    <w:rsid w:val="009F2280"/>
    <w:rsid w:val="009F5358"/>
    <w:rsid w:val="009F58FC"/>
    <w:rsid w:val="00A1408E"/>
    <w:rsid w:val="00A27BD3"/>
    <w:rsid w:val="00A44105"/>
    <w:rsid w:val="00A61DFD"/>
    <w:rsid w:val="00A812C1"/>
    <w:rsid w:val="00A816BB"/>
    <w:rsid w:val="00A8206E"/>
    <w:rsid w:val="00A83FF0"/>
    <w:rsid w:val="00A90403"/>
    <w:rsid w:val="00A93A5E"/>
    <w:rsid w:val="00AA2B37"/>
    <w:rsid w:val="00AB3E5E"/>
    <w:rsid w:val="00AC6237"/>
    <w:rsid w:val="00AC68A0"/>
    <w:rsid w:val="00AD1731"/>
    <w:rsid w:val="00AD5AEF"/>
    <w:rsid w:val="00AD6A18"/>
    <w:rsid w:val="00B23F6F"/>
    <w:rsid w:val="00B4164A"/>
    <w:rsid w:val="00BA271D"/>
    <w:rsid w:val="00BB3DEA"/>
    <w:rsid w:val="00BC12C8"/>
    <w:rsid w:val="00BF3203"/>
    <w:rsid w:val="00C11E27"/>
    <w:rsid w:val="00C2252B"/>
    <w:rsid w:val="00C554D5"/>
    <w:rsid w:val="00C67A9B"/>
    <w:rsid w:val="00CA1C18"/>
    <w:rsid w:val="00CA530D"/>
    <w:rsid w:val="00CC2A60"/>
    <w:rsid w:val="00CD74D4"/>
    <w:rsid w:val="00CE12C1"/>
    <w:rsid w:val="00D07D41"/>
    <w:rsid w:val="00D17D21"/>
    <w:rsid w:val="00D34E98"/>
    <w:rsid w:val="00D35262"/>
    <w:rsid w:val="00D40CD8"/>
    <w:rsid w:val="00D4160C"/>
    <w:rsid w:val="00D762F5"/>
    <w:rsid w:val="00D770D5"/>
    <w:rsid w:val="00D825BD"/>
    <w:rsid w:val="00DA5780"/>
    <w:rsid w:val="00DC16F1"/>
    <w:rsid w:val="00DF7511"/>
    <w:rsid w:val="00E019D0"/>
    <w:rsid w:val="00E02BB7"/>
    <w:rsid w:val="00E10549"/>
    <w:rsid w:val="00E12931"/>
    <w:rsid w:val="00E14957"/>
    <w:rsid w:val="00E5238D"/>
    <w:rsid w:val="00E605D5"/>
    <w:rsid w:val="00E917C5"/>
    <w:rsid w:val="00EB5F1A"/>
    <w:rsid w:val="00EB7354"/>
    <w:rsid w:val="00EE4AF8"/>
    <w:rsid w:val="00F1016F"/>
    <w:rsid w:val="00F148E3"/>
    <w:rsid w:val="00F56030"/>
    <w:rsid w:val="00F93E30"/>
    <w:rsid w:val="00FC2A5A"/>
    <w:rsid w:val="00FF0D5B"/>
    <w:rsid w:val="00FF30AA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7335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733574"/>
    <w:pPr>
      <w:ind w:left="900" w:hanging="900"/>
    </w:pPr>
  </w:style>
  <w:style w:type="paragraph" w:styleId="TDC1">
    <w:name w:val="toc 1"/>
    <w:basedOn w:val="Normal"/>
    <w:next w:val="Normal"/>
    <w:uiPriority w:val="3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73357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3357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33574"/>
  </w:style>
  <w:style w:type="paragraph" w:customStyle="1" w:styleId="Bullet2">
    <w:name w:val="Bullet2"/>
    <w:basedOn w:val="Normal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733574"/>
    <w:pPr>
      <w:keepLines/>
      <w:spacing w:after="120"/>
    </w:pPr>
  </w:style>
  <w:style w:type="paragraph" w:styleId="Textoindependiente">
    <w:name w:val="Body Text"/>
    <w:basedOn w:val="Normal"/>
    <w:rsid w:val="00733574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733574"/>
    <w:pPr>
      <w:ind w:left="720" w:hanging="432"/>
    </w:pPr>
  </w:style>
  <w:style w:type="character" w:styleId="Refdenotaalpie">
    <w:name w:val="footnote reference"/>
    <w:basedOn w:val="Fuentedeprrafopredeter"/>
    <w:semiHidden/>
    <w:rsid w:val="00733574"/>
    <w:rPr>
      <w:sz w:val="20"/>
      <w:vertAlign w:val="superscript"/>
    </w:rPr>
  </w:style>
  <w:style w:type="paragraph" w:styleId="Textonotapie">
    <w:name w:val="footnote text"/>
    <w:basedOn w:val="Normal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733574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733574"/>
    <w:pPr>
      <w:ind w:left="600"/>
    </w:pPr>
  </w:style>
  <w:style w:type="paragraph" w:styleId="TDC5">
    <w:name w:val="toc 5"/>
    <w:basedOn w:val="Normal"/>
    <w:next w:val="Normal"/>
    <w:semiHidden/>
    <w:rsid w:val="00733574"/>
    <w:pPr>
      <w:ind w:left="800"/>
    </w:pPr>
  </w:style>
  <w:style w:type="paragraph" w:styleId="TDC6">
    <w:name w:val="toc 6"/>
    <w:basedOn w:val="Normal"/>
    <w:next w:val="Normal"/>
    <w:semiHidden/>
    <w:rsid w:val="00733574"/>
    <w:pPr>
      <w:ind w:left="1000"/>
    </w:pPr>
  </w:style>
  <w:style w:type="paragraph" w:styleId="TDC7">
    <w:name w:val="toc 7"/>
    <w:basedOn w:val="Normal"/>
    <w:next w:val="Normal"/>
    <w:semiHidden/>
    <w:rsid w:val="00733574"/>
    <w:pPr>
      <w:ind w:left="1200"/>
    </w:pPr>
  </w:style>
  <w:style w:type="paragraph" w:styleId="TDC8">
    <w:name w:val="toc 8"/>
    <w:basedOn w:val="Normal"/>
    <w:next w:val="Normal"/>
    <w:semiHidden/>
    <w:rsid w:val="00733574"/>
    <w:pPr>
      <w:ind w:left="1400"/>
    </w:pPr>
  </w:style>
  <w:style w:type="paragraph" w:styleId="TDC9">
    <w:name w:val="toc 9"/>
    <w:basedOn w:val="Normal"/>
    <w:next w:val="Normal"/>
    <w:semiHidden/>
    <w:rsid w:val="00733574"/>
    <w:pPr>
      <w:ind w:left="1600"/>
    </w:pPr>
  </w:style>
  <w:style w:type="paragraph" w:customStyle="1" w:styleId="MainTitle">
    <w:name w:val="Main Title"/>
    <w:basedOn w:val="Normal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733574"/>
    <w:rPr>
      <w:i/>
      <w:color w:val="0000FF"/>
    </w:rPr>
  </w:style>
  <w:style w:type="paragraph" w:styleId="Sangradetextonormal">
    <w:name w:val="Body Text Indent"/>
    <w:basedOn w:val="Normal"/>
    <w:rsid w:val="0073357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816BB"/>
    <w:pPr>
      <w:tabs>
        <w:tab w:val="left" w:pos="540"/>
        <w:tab w:val="left" w:pos="1260"/>
      </w:tabs>
      <w:spacing w:after="120"/>
      <w:ind w:left="981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rsid w:val="00733574"/>
    <w:rPr>
      <w:color w:val="0000FF"/>
      <w:u w:val="single"/>
    </w:rPr>
  </w:style>
  <w:style w:type="paragraph" w:customStyle="1" w:styleId="infoblue0">
    <w:name w:val="infoblue"/>
    <w:basedOn w:val="Normal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56030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AD6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</Template>
  <TotalTime>163</TotalTime>
  <Pages>6</Pages>
  <Words>948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Actores del Negocio</vt:lpstr>
    </vt:vector>
  </TitlesOfParts>
  <Company>&lt;Nombre de la Compañía&gt;</Company>
  <LinksUpToDate>false</LinksUpToDate>
  <CharactersWithSpaces>6152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lastModifiedBy>Paola</cp:lastModifiedBy>
  <cp:revision>85</cp:revision>
  <cp:lastPrinted>2001-03-15T19:26:00Z</cp:lastPrinted>
  <dcterms:created xsi:type="dcterms:W3CDTF">2012-05-05T21:54:00Z</dcterms:created>
  <dcterms:modified xsi:type="dcterms:W3CDTF">2012-05-06T23:26:00Z</dcterms:modified>
</cp:coreProperties>
</file>