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6" w:rsidRPr="00776FD4" w:rsidRDefault="009E6896">
      <w:pPr>
        <w:pStyle w:val="Ttulo"/>
        <w:jc w:val="right"/>
      </w:pPr>
      <w:r w:rsidRPr="00F56030">
        <w:rPr>
          <w:bCs/>
        </w:rPr>
        <w:t>Contratos de Clientes</w:t>
      </w:r>
    </w:p>
    <w:p w:rsidR="009E6896" w:rsidRPr="00776FD4" w:rsidRDefault="009E6896">
      <w:pPr>
        <w:pStyle w:val="Ttulo"/>
        <w:jc w:val="right"/>
      </w:pPr>
      <w:r>
        <w:t>Inventario de Artefactos</w:t>
      </w:r>
    </w:p>
    <w:p w:rsidR="009E6896" w:rsidRPr="00776FD4" w:rsidRDefault="009E6896">
      <w:pPr>
        <w:pStyle w:val="Ttulo"/>
        <w:jc w:val="right"/>
      </w:pPr>
    </w:p>
    <w:p w:rsidR="009E6896" w:rsidRPr="00776FD4" w:rsidRDefault="009E6896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9E6896" w:rsidRPr="00776FD4" w:rsidRDefault="009E6896">
      <w:pPr>
        <w:pStyle w:val="Ttulo"/>
        <w:rPr>
          <w:sz w:val="28"/>
        </w:rPr>
      </w:pPr>
    </w:p>
    <w:p w:rsidR="009E6896" w:rsidRPr="00776FD4" w:rsidRDefault="009E6896"/>
    <w:p w:rsidR="009E6896" w:rsidRPr="00776FD4" w:rsidRDefault="009E6896">
      <w:pPr>
        <w:sectPr w:rsidR="009E6896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896" w:rsidRPr="000C7D71" w:rsidRDefault="009E6896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 w:rsidP="00F56030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 w:rsidP="00F56030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>
              <w:t>Paola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>
              <w:t>Gabriela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</w:tbl>
    <w:p w:rsidR="009E6896" w:rsidRPr="00776FD4" w:rsidRDefault="009E6896"/>
    <w:p w:rsidR="009E6896" w:rsidRPr="00776FD4" w:rsidRDefault="009E6896">
      <w:pPr>
        <w:pStyle w:val="Ttulo"/>
      </w:pPr>
      <w:r w:rsidRPr="00776FD4">
        <w:br w:type="page"/>
      </w:r>
      <w:r w:rsidRPr="00776FD4">
        <w:lastRenderedPageBreak/>
        <w:t>Tabl</w:t>
      </w:r>
      <w:r>
        <w:t>a de Contenidos</w:t>
      </w:r>
    </w:p>
    <w:p w:rsidR="009E6896" w:rsidRDefault="00C76F4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C76F43">
        <w:fldChar w:fldCharType="begin"/>
      </w:r>
      <w:r w:rsidR="009E6896" w:rsidRPr="00776FD4">
        <w:instrText xml:space="preserve"> TOC \o "1-3" </w:instrText>
      </w:r>
      <w:r w:rsidRPr="00C76F43">
        <w:fldChar w:fldCharType="separate"/>
      </w:r>
      <w:r w:rsidR="009E6896">
        <w:rPr>
          <w:noProof/>
        </w:rPr>
        <w:t>1.</w:t>
      </w:r>
      <w:r w:rsidR="009E6896">
        <w:rPr>
          <w:rFonts w:ascii="Calibri" w:hAnsi="Calibri"/>
          <w:noProof/>
          <w:sz w:val="22"/>
          <w:szCs w:val="22"/>
          <w:lang w:eastAsia="es-PE"/>
        </w:rPr>
        <w:tab/>
      </w:r>
      <w:r w:rsidR="009E6896">
        <w:rPr>
          <w:noProof/>
        </w:rPr>
        <w:t>REGISTROS DE ARTEFACTOS</w:t>
      </w:r>
      <w:r w:rsidR="009E6896">
        <w:rPr>
          <w:noProof/>
        </w:rPr>
        <w:tab/>
      </w:r>
      <w:r>
        <w:rPr>
          <w:noProof/>
        </w:rPr>
        <w:fldChar w:fldCharType="begin"/>
      </w:r>
      <w:r w:rsidR="009E6896"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 w:rsidR="009E6896">
        <w:rPr>
          <w:noProof/>
        </w:rPr>
        <w:t>4</w:t>
      </w:r>
      <w:r>
        <w:rPr>
          <w:noProof/>
        </w:rPr>
        <w:fldChar w:fldCharType="end"/>
      </w:r>
    </w:p>
    <w:p w:rsidR="009E6896" w:rsidRDefault="00C76F43">
      <w:pPr>
        <w:pStyle w:val="Ttulo"/>
      </w:pPr>
      <w:r w:rsidRPr="00776FD4">
        <w:fldChar w:fldCharType="end"/>
      </w:r>
      <w:r w:rsidR="009E6896" w:rsidRPr="001A0919">
        <w:br w:type="page"/>
      </w:r>
      <w:r w:rsidR="009E6896">
        <w:lastRenderedPageBreak/>
        <w:t>Inventario de Artefactos</w:t>
      </w:r>
    </w:p>
    <w:p w:rsidR="009E6896" w:rsidRPr="00A27BD3" w:rsidRDefault="009E6896" w:rsidP="00A27BD3"/>
    <w:p w:rsidR="009E6896" w:rsidRDefault="009E6896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9E6896" w:rsidRPr="006577F2" w:rsidRDefault="009E6896" w:rsidP="006577F2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512"/>
        <w:gridCol w:w="1417"/>
        <w:gridCol w:w="1276"/>
        <w:gridCol w:w="1134"/>
        <w:gridCol w:w="1276"/>
      </w:tblGrid>
      <w:tr w:rsidR="006A588C" w:rsidRPr="0074201D" w:rsidTr="006A588C">
        <w:trPr>
          <w:trHeight w:val="444"/>
        </w:trPr>
        <w:tc>
          <w:tcPr>
            <w:tcW w:w="993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512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417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1134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</w:tr>
      <w:tr w:rsidR="006A588C" w:rsidRPr="0074201D" w:rsidTr="006A588C">
        <w:trPr>
          <w:trHeight w:val="380"/>
        </w:trPr>
        <w:tc>
          <w:tcPr>
            <w:tcW w:w="993" w:type="dxa"/>
            <w:vAlign w:val="center"/>
          </w:tcPr>
          <w:p w:rsidR="006A588C" w:rsidRPr="0074201D" w:rsidRDefault="00F9513B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CC_</w:t>
            </w:r>
            <w:r w:rsidR="006A588C">
              <w:rPr>
                <w:rFonts w:ascii="Arial Narrow" w:hAnsi="Arial Narrow"/>
                <w:sz w:val="16"/>
                <w:szCs w:val="16"/>
              </w:rPr>
              <w:t>DCU001</w:t>
            </w:r>
          </w:p>
        </w:tc>
        <w:tc>
          <w:tcPr>
            <w:tcW w:w="2032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Diagramas del Modelo de Casos de Uso del Negocio</w:t>
            </w:r>
          </w:p>
        </w:tc>
        <w:tc>
          <w:tcPr>
            <w:tcW w:w="1512" w:type="dxa"/>
            <w:vAlign w:val="center"/>
          </w:tcPr>
          <w:p w:rsidR="006A588C" w:rsidRPr="0074201D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>
              <w:rPr>
                <w:rFonts w:ascii="Arial Narrow" w:hAnsi="Arial Narrow"/>
                <w:sz w:val="16"/>
                <w:szCs w:val="16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</w:rPr>
              <w:t>alidad</w:t>
            </w:r>
          </w:p>
        </w:tc>
        <w:tc>
          <w:tcPr>
            <w:tcW w:w="1417" w:type="dxa"/>
            <w:vAlign w:val="center"/>
          </w:tcPr>
          <w:p w:rsidR="006A588C" w:rsidRPr="00A30B4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74201D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54B62" w:rsidRDefault="006A588C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913D7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1"/>
        </w:trPr>
        <w:tc>
          <w:tcPr>
            <w:tcW w:w="993" w:type="dxa"/>
            <w:vAlign w:val="center"/>
          </w:tcPr>
          <w:p w:rsidR="006A588C" w:rsidRPr="00FF57DD" w:rsidRDefault="00F9513B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6A588C" w:rsidRPr="006833CD" w:rsidRDefault="00F9513B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9513B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>
              <w:rPr>
                <w:rFonts w:ascii="Arial Narrow" w:hAnsi="Arial Narrow"/>
                <w:sz w:val="16"/>
                <w:szCs w:val="16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</w:rPr>
              <w:t>alidad</w:t>
            </w:r>
          </w:p>
        </w:tc>
        <w:tc>
          <w:tcPr>
            <w:tcW w:w="1417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D66692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9513B" w:rsidRPr="00D66692" w:rsidTr="006A588C">
        <w:trPr>
          <w:trHeight w:val="381"/>
        </w:trPr>
        <w:tc>
          <w:tcPr>
            <w:tcW w:w="993" w:type="dxa"/>
            <w:vAlign w:val="center"/>
          </w:tcPr>
          <w:p w:rsidR="00F9513B" w:rsidRDefault="00F9513B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9513B">
              <w:rPr>
                <w:rFonts w:ascii="Arial Narrow" w:hAnsi="Arial Narrow"/>
                <w:sz w:val="16"/>
                <w:szCs w:val="16"/>
              </w:rPr>
              <w:t>CC_CUN00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2032" w:type="dxa"/>
            <w:vAlign w:val="center"/>
          </w:tcPr>
          <w:p w:rsidR="00F9513B" w:rsidRPr="00031AD4" w:rsidRDefault="00F9513B" w:rsidP="00F9513B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9513B">
              <w:rPr>
                <w:rFonts w:ascii="Arial Narrow" w:hAnsi="Arial Narrow"/>
                <w:sz w:val="16"/>
                <w:szCs w:val="16"/>
              </w:rPr>
              <w:t>Gestionar</w:t>
            </w:r>
            <w:r>
              <w:rPr>
                <w:rFonts w:ascii="Arial Narrow" w:hAnsi="Arial Narrow"/>
                <w:sz w:val="16"/>
                <w:szCs w:val="16"/>
              </w:rPr>
              <w:t>Adendas</w:t>
            </w:r>
            <w:proofErr w:type="spellEnd"/>
          </w:p>
        </w:tc>
        <w:tc>
          <w:tcPr>
            <w:tcW w:w="1512" w:type="dxa"/>
            <w:vAlign w:val="center"/>
          </w:tcPr>
          <w:p w:rsidR="00F9513B" w:rsidRPr="00F5699E" w:rsidRDefault="00F9513B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9513B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F9513B" w:rsidRPr="00BD2DD6" w:rsidRDefault="00F9513B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F9513B">
              <w:rPr>
                <w:rFonts w:ascii="Arial Narrow" w:hAnsi="Arial Narrow"/>
                <w:sz w:val="16"/>
                <w:szCs w:val="16"/>
              </w:rPr>
              <w:t>DIAG-MCUN-01</w:t>
            </w:r>
            <w:r w:rsidRPr="00F9513B">
              <w:rPr>
                <w:rFonts w:ascii="Arial Narrow" w:hAnsi="Arial Narrow"/>
                <w:sz w:val="16"/>
                <w:szCs w:val="16"/>
              </w:rPr>
              <w:tab/>
            </w:r>
            <w:proofErr w:type="spellStart"/>
            <w:r w:rsidRPr="00F9513B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  <w:r w:rsidRPr="00F9513B">
              <w:rPr>
                <w:rFonts w:ascii="Arial Narrow" w:hAnsi="Arial Narrow"/>
                <w:sz w:val="16"/>
                <w:szCs w:val="16"/>
              </w:rPr>
              <w:tab/>
              <w:t>Supervisor de Calidad</w:t>
            </w:r>
            <w:r w:rsidRPr="00F9513B">
              <w:rPr>
                <w:rFonts w:ascii="Arial Narrow" w:hAnsi="Arial Narrow"/>
                <w:sz w:val="16"/>
                <w:szCs w:val="16"/>
              </w:rPr>
              <w:tab/>
              <w:t>DIAG-MCUN-01</w:t>
            </w:r>
            <w:r w:rsidRPr="00F9513B">
              <w:rPr>
                <w:rFonts w:ascii="Arial Narrow" w:hAnsi="Arial Narrow"/>
                <w:sz w:val="16"/>
                <w:szCs w:val="16"/>
              </w:rPr>
              <w:tab/>
              <w:t>Repositorio digital</w:t>
            </w:r>
            <w:r w:rsidRPr="00F9513B">
              <w:rPr>
                <w:rFonts w:ascii="Arial Narrow" w:hAnsi="Arial Narrow"/>
                <w:sz w:val="16"/>
                <w:szCs w:val="16"/>
              </w:rPr>
              <w:tab/>
              <w:t>Permanente</w:t>
            </w:r>
            <w:r w:rsidRPr="00F9513B">
              <w:rPr>
                <w:rFonts w:ascii="Arial Narrow" w:hAnsi="Arial Narrow"/>
                <w:sz w:val="16"/>
                <w:szCs w:val="16"/>
              </w:rPr>
              <w:tab/>
              <w:t>NA</w:t>
            </w:r>
          </w:p>
        </w:tc>
        <w:tc>
          <w:tcPr>
            <w:tcW w:w="1276" w:type="dxa"/>
            <w:vAlign w:val="center"/>
          </w:tcPr>
          <w:p w:rsidR="00F9513B" w:rsidRPr="001A794A" w:rsidRDefault="00F9513B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9513B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9513B" w:rsidRPr="006A588C" w:rsidRDefault="00F9513B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9513B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9513B" w:rsidRPr="006A588C" w:rsidRDefault="00F9513B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9513B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285815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6A588C" w:rsidRPr="00D66692" w:rsidRDefault="00285815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GestorRequerimientos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F14B60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285815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285815" w:rsidRPr="00D66692" w:rsidTr="00285815">
        <w:trPr>
          <w:trHeight w:val="380"/>
        </w:trPr>
        <w:tc>
          <w:tcPr>
            <w:tcW w:w="993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CC_AN002</w:t>
            </w:r>
          </w:p>
        </w:tc>
        <w:tc>
          <w:tcPr>
            <w:tcW w:w="2032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GestorCambios</w:t>
            </w:r>
            <w:proofErr w:type="spellEnd"/>
          </w:p>
        </w:tc>
        <w:tc>
          <w:tcPr>
            <w:tcW w:w="1512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285815">
              <w:rPr>
                <w:rFonts w:ascii="Arial Narrow" w:hAnsi="Arial Narrow"/>
                <w:sz w:val="16"/>
                <w:szCs w:val="16"/>
              </w:rPr>
              <w:t>ESP-AN-003</w:t>
            </w:r>
          </w:p>
        </w:tc>
        <w:tc>
          <w:tcPr>
            <w:tcW w:w="1276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85815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85815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285815" w:rsidRPr="00285815" w:rsidRDefault="00285815" w:rsidP="00285815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85815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>C</w:t>
            </w: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A5633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56332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107350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56332">
              <w:rPr>
                <w:rFonts w:ascii="Arial Narrow" w:hAnsi="Arial Narrow"/>
                <w:sz w:val="16"/>
                <w:szCs w:val="16"/>
              </w:rPr>
              <w:t>Tipos de Servicio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="00A56332" w:rsidRPr="00A56332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6A588C" w:rsidRPr="00A5633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56332">
              <w:rPr>
                <w:rFonts w:ascii="Arial Narrow" w:hAnsi="Arial Narrow"/>
                <w:sz w:val="16"/>
                <w:szCs w:val="16"/>
              </w:rPr>
              <w:t>Frecuencia de Seguimiento de Contrato</w:t>
            </w:r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6A588C" w:rsidRPr="00107350" w:rsidRDefault="00A56332" w:rsidP="0051635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56332">
              <w:rPr>
                <w:rFonts w:ascii="Arial Narrow" w:hAnsi="Arial Narrow"/>
                <w:sz w:val="16"/>
                <w:szCs w:val="16"/>
              </w:rPr>
              <w:t>Generación de 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r w:rsidR="00516356">
              <w:rPr>
                <w:rFonts w:ascii="Arial Narrow" w:hAnsi="Arial Narrow"/>
                <w:sz w:val="16"/>
                <w:szCs w:val="16"/>
                <w:lang w:val="en-US"/>
              </w:rPr>
              <w:t xml:space="preserve">de </w:t>
            </w:r>
            <w:proofErr w:type="spellStart"/>
            <w:r w:rsidR="00A56332" w:rsidRPr="00A56332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6A588C" w:rsidRPr="00FB089A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pt-BR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pt-BR"/>
              </w:rPr>
              <w:t>Tipos de 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6A588C" w:rsidRPr="00107350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56332">
              <w:rPr>
                <w:rFonts w:ascii="Arial Narrow" w:hAnsi="Arial Narrow"/>
                <w:sz w:val="16"/>
                <w:szCs w:val="16"/>
              </w:rPr>
              <w:t>Tipos de Penalidad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 xml:space="preserve">Supervisor de </w:t>
            </w:r>
            <w:r w:rsidR="00516356" w:rsidRPr="00516356">
              <w:rPr>
                <w:rFonts w:ascii="Arial Narrow" w:hAnsi="Arial Narrow"/>
                <w:sz w:val="16"/>
                <w:szCs w:val="16"/>
              </w:rPr>
              <w:t>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BD2DD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A5633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A56332">
              <w:rPr>
                <w:rFonts w:ascii="Arial Narrow" w:hAnsi="Arial Narrow"/>
                <w:sz w:val="16"/>
                <w:szCs w:val="16"/>
              </w:rPr>
              <w:t>Número de Adendas por Contrato</w:t>
            </w:r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 xml:space="preserve">Origen de </w:t>
            </w: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6A588C"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 w:rsidR="006A588C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Revisión</w:t>
            </w:r>
            <w:proofErr w:type="spellEnd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Cláusulas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RN015</w:t>
            </w:r>
          </w:p>
        </w:tc>
        <w:tc>
          <w:tcPr>
            <w:tcW w:w="2032" w:type="dxa"/>
            <w:vAlign w:val="center"/>
          </w:tcPr>
          <w:p w:rsidR="006A588C" w:rsidRPr="00D66692" w:rsidRDefault="00A5633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Pruebas</w:t>
            </w:r>
            <w:proofErr w:type="spellEnd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A56332">
              <w:rPr>
                <w:rFonts w:ascii="Arial Narrow" w:hAnsi="Arial Narrow"/>
                <w:sz w:val="16"/>
                <w:szCs w:val="16"/>
                <w:lang w:val="en-US"/>
              </w:rPr>
              <w:t>Concepto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="00516356" w:rsidRPr="00516356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 w:rsidR="00F14B60">
              <w:rPr>
                <w:rFonts w:ascii="Arial Narrow" w:hAnsi="Arial Narrow"/>
                <w:sz w:val="16"/>
                <w:szCs w:val="16"/>
              </w:rPr>
              <w:t>0</w:t>
            </w:r>
            <w:r w:rsidRPr="00BD2DD6">
              <w:rPr>
                <w:rFonts w:ascii="Arial Narrow" w:hAnsi="Arial Narrow"/>
                <w:sz w:val="16"/>
                <w:szCs w:val="16"/>
              </w:rPr>
              <w:t>0</w:t>
            </w:r>
            <w:r w:rsidR="00516356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285815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CC_TN001</w:t>
            </w:r>
          </w:p>
        </w:tc>
        <w:tc>
          <w:tcPr>
            <w:tcW w:w="2032" w:type="dxa"/>
            <w:vAlign w:val="center"/>
          </w:tcPr>
          <w:p w:rsidR="00EE651E" w:rsidRPr="00516356" w:rsidRDefault="00EE651E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JefeComercial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EE651E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</w:t>
            </w:r>
            <w:r w:rsidR="00285815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285815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CC_TN002</w:t>
            </w:r>
          </w:p>
        </w:tc>
        <w:tc>
          <w:tcPr>
            <w:tcW w:w="2032" w:type="dxa"/>
            <w:vAlign w:val="center"/>
          </w:tcPr>
          <w:p w:rsidR="00EE651E" w:rsidRPr="00516356" w:rsidRDefault="00285815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JefeLegal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</w:t>
            </w:r>
            <w:r w:rsidR="00285815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EE651E" w:rsidRPr="00D66692" w:rsidTr="006A588C">
        <w:trPr>
          <w:trHeight w:val="380"/>
        </w:trPr>
        <w:tc>
          <w:tcPr>
            <w:tcW w:w="993" w:type="dxa"/>
            <w:vAlign w:val="center"/>
          </w:tcPr>
          <w:p w:rsidR="00EE651E" w:rsidRPr="00516356" w:rsidRDefault="00285815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CC_TN003</w:t>
            </w:r>
          </w:p>
        </w:tc>
        <w:tc>
          <w:tcPr>
            <w:tcW w:w="2032" w:type="dxa"/>
            <w:vAlign w:val="center"/>
          </w:tcPr>
          <w:p w:rsidR="00EE651E" w:rsidRPr="00516356" w:rsidRDefault="00285815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285815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EE651E" w:rsidRPr="00516356" w:rsidRDefault="00EE651E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EE651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ESP-TN-00</w:t>
            </w:r>
            <w:r w:rsidR="00285815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EE651E" w:rsidRPr="00516356" w:rsidRDefault="00EE651E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EE651E" w:rsidRPr="00516356" w:rsidRDefault="00EE651E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E651E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E001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E002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AD6AE9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ESP-EN-003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E003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E004</w:t>
            </w:r>
          </w:p>
        </w:tc>
        <w:tc>
          <w:tcPr>
            <w:tcW w:w="2032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SLA</w:t>
            </w:r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E005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LineaServicio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E006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HojaRequerimiento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F502EA" w:rsidRPr="00EE651E" w:rsidRDefault="00F502EA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Cotizacion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F502EA" w:rsidRPr="00EE651E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InformeCierre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09</w:t>
            </w:r>
          </w:p>
        </w:tc>
        <w:tc>
          <w:tcPr>
            <w:tcW w:w="2032" w:type="dxa"/>
            <w:vAlign w:val="center"/>
          </w:tcPr>
          <w:p w:rsidR="00F502EA" w:rsidRPr="00F502EA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BuenaPro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E01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0</w:t>
            </w:r>
          </w:p>
        </w:tc>
        <w:tc>
          <w:tcPr>
            <w:tcW w:w="2032" w:type="dxa"/>
            <w:vAlign w:val="center"/>
          </w:tcPr>
          <w:p w:rsidR="00F502EA" w:rsidRPr="00F502EA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SolicitudCambio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ESP-EN-00</w:t>
            </w:r>
            <w:r w:rsidR="00AD6AE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F502EA" w:rsidRPr="00D66692" w:rsidTr="006A588C">
        <w:trPr>
          <w:trHeight w:val="380"/>
        </w:trPr>
        <w:tc>
          <w:tcPr>
            <w:tcW w:w="993" w:type="dxa"/>
            <w:vAlign w:val="center"/>
          </w:tcPr>
          <w:p w:rsidR="00F502EA" w:rsidRPr="00F502EA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CC_</w:t>
            </w:r>
            <w:r w:rsidR="00F502EA" w:rsidRPr="00F502EA">
              <w:rPr>
                <w:rFonts w:ascii="Arial Narrow" w:hAnsi="Arial Narrow"/>
                <w:sz w:val="16"/>
                <w:szCs w:val="16"/>
                <w:lang w:val="en-US"/>
              </w:rPr>
              <w:t>E01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F502EA" w:rsidRPr="00F502EA" w:rsidRDefault="00AD6AE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AD6AE9">
              <w:rPr>
                <w:rFonts w:ascii="Arial Narrow" w:hAnsi="Arial Narrow"/>
                <w:sz w:val="16"/>
                <w:szCs w:val="16"/>
                <w:lang w:val="en-US"/>
              </w:rPr>
              <w:t>SolicitudAdenda</w:t>
            </w:r>
            <w:proofErr w:type="spellEnd"/>
          </w:p>
        </w:tc>
        <w:tc>
          <w:tcPr>
            <w:tcW w:w="1512" w:type="dxa"/>
            <w:vAlign w:val="center"/>
          </w:tcPr>
          <w:p w:rsidR="00F502EA" w:rsidRPr="00EE651E" w:rsidRDefault="00F502EA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02EA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F502EA" w:rsidRPr="00EE651E" w:rsidRDefault="00AD6AE9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ESP-EN-003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F502EA" w:rsidRPr="00EE651E" w:rsidRDefault="00BD7D3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F502EA" w:rsidRPr="00EE651E" w:rsidRDefault="00BD7D3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BD7D3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B6042" w:rsidRPr="00D66692" w:rsidTr="006A588C">
        <w:trPr>
          <w:trHeight w:val="380"/>
        </w:trPr>
        <w:tc>
          <w:tcPr>
            <w:tcW w:w="993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2032" w:type="dxa"/>
            <w:vAlign w:val="center"/>
          </w:tcPr>
          <w:p w:rsidR="003B6042" w:rsidRPr="00F502EA" w:rsidRDefault="003B604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512" w:type="dxa"/>
            <w:vAlign w:val="center"/>
          </w:tcPr>
          <w:p w:rsidR="003B6042" w:rsidRPr="00F502EA" w:rsidRDefault="003B6042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B6042" w:rsidRPr="00BD7D3C" w:rsidRDefault="003B6042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B6042" w:rsidRPr="00BD7D3C" w:rsidRDefault="003B6042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9E6896" w:rsidRPr="006577F2" w:rsidRDefault="00EE651E" w:rsidP="00EE651E">
      <w:pPr>
        <w:pStyle w:val="Textoindependiente"/>
      </w:pPr>
      <w:r w:rsidRPr="00EE651E">
        <w:tab/>
      </w:r>
      <w:r w:rsidRPr="00EE651E">
        <w:tab/>
      </w:r>
      <w:r w:rsidRPr="00EE651E">
        <w:tab/>
      </w:r>
      <w:r w:rsidRPr="00EE651E">
        <w:tab/>
      </w:r>
      <w:r w:rsidRPr="00EE651E">
        <w:tab/>
      </w:r>
      <w:r w:rsidRPr="00EE651E">
        <w:tab/>
      </w:r>
    </w:p>
    <w:sectPr w:rsidR="009E6896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827" w:rsidRDefault="009E3827">
      <w:r>
        <w:separator/>
      </w:r>
    </w:p>
  </w:endnote>
  <w:endnote w:type="continuationSeparator" w:id="0">
    <w:p w:rsidR="009E3827" w:rsidRDefault="009E3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E68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 w:rsidR="00285815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jc w:val="right"/>
          </w:pPr>
          <w:r>
            <w:t xml:space="preserve">Página </w:t>
          </w:r>
          <w:r w:rsidR="00C76F4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76F43">
            <w:rPr>
              <w:rStyle w:val="Nmerodepgina"/>
            </w:rPr>
            <w:fldChar w:fldCharType="separate"/>
          </w:r>
          <w:r w:rsidR="00A56332">
            <w:rPr>
              <w:rStyle w:val="Nmerodepgina"/>
              <w:noProof/>
            </w:rPr>
            <w:t>5</w:t>
          </w:r>
          <w:r w:rsidR="00C76F43">
            <w:rPr>
              <w:rStyle w:val="Nmerodepgina"/>
            </w:rPr>
            <w:fldChar w:fldCharType="end"/>
          </w:r>
        </w:p>
      </w:tc>
    </w:tr>
  </w:tbl>
  <w:p w:rsidR="009E6896" w:rsidRDefault="009E68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827" w:rsidRDefault="009E3827">
      <w:r>
        <w:separator/>
      </w:r>
    </w:p>
  </w:footnote>
  <w:footnote w:type="continuationSeparator" w:id="0">
    <w:p w:rsidR="009E3827" w:rsidRDefault="009E38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6" w:rsidRDefault="009E6896">
    <w:pPr>
      <w:rPr>
        <w:sz w:val="24"/>
      </w:rPr>
    </w:pPr>
  </w:p>
  <w:p w:rsidR="009E6896" w:rsidRDefault="009E6896">
    <w:pPr>
      <w:pBdr>
        <w:top w:val="single" w:sz="6" w:space="1" w:color="auto"/>
      </w:pBdr>
      <w:rPr>
        <w:sz w:val="24"/>
      </w:rPr>
    </w:pPr>
  </w:p>
  <w:p w:rsidR="009E6896" w:rsidRDefault="009E68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9E6896" w:rsidRDefault="009E6896">
    <w:pPr>
      <w:pBdr>
        <w:bottom w:val="single" w:sz="6" w:space="1" w:color="auto"/>
      </w:pBdr>
      <w:jc w:val="right"/>
      <w:rPr>
        <w:sz w:val="24"/>
      </w:rPr>
    </w:pPr>
  </w:p>
  <w:p w:rsidR="009E6896" w:rsidRDefault="009E689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6896">
      <w:tc>
        <w:tcPr>
          <w:tcW w:w="6379" w:type="dxa"/>
        </w:tcPr>
        <w:p w:rsidR="009E6896" w:rsidRPr="00776FD4" w:rsidRDefault="009E6896">
          <w:r>
            <w:t>Gestión de Contrato de Clientes</w:t>
          </w:r>
        </w:p>
      </w:tc>
      <w:tc>
        <w:tcPr>
          <w:tcW w:w="3179" w:type="dxa"/>
        </w:tcPr>
        <w:p w:rsidR="009E6896" w:rsidRDefault="009E689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9E6896">
      <w:tc>
        <w:tcPr>
          <w:tcW w:w="6379" w:type="dxa"/>
        </w:tcPr>
        <w:p w:rsidR="009E6896" w:rsidRDefault="009E6896">
          <w:r>
            <w:t>Inventario de Artefactos</w:t>
          </w:r>
        </w:p>
      </w:tc>
      <w:tc>
        <w:tcPr>
          <w:tcW w:w="3179" w:type="dxa"/>
        </w:tcPr>
        <w:p w:rsidR="009E6896" w:rsidRDefault="009E6896" w:rsidP="004052BA">
          <w:r>
            <w:t xml:space="preserve">  Fecha:  &lt;06/05/2012&gt;</w:t>
          </w:r>
        </w:p>
      </w:tc>
    </w:tr>
    <w:tr w:rsidR="009E6896">
      <w:tc>
        <w:tcPr>
          <w:tcW w:w="9558" w:type="dxa"/>
          <w:gridSpan w:val="2"/>
        </w:tcPr>
        <w:p w:rsidR="009E6896" w:rsidRDefault="009E6896">
          <w:r>
            <w:rPr>
              <w:rFonts w:ascii="Arial Narrow" w:hAnsi="Arial Narrow" w:cs="Arial"/>
              <w:sz w:val="18"/>
              <w:szCs w:val="18"/>
            </w:rPr>
            <w:t>NV-ART</w:t>
          </w:r>
          <w:r w:rsidRPr="008008EB">
            <w:rPr>
              <w:rFonts w:ascii="Arial Narrow" w:hAnsi="Arial Narrow" w:cs="Arial"/>
              <w:sz w:val="18"/>
              <w:szCs w:val="18"/>
            </w:rPr>
            <w:t>-</w:t>
          </w:r>
          <w:r w:rsidR="006C3E65">
            <w:rPr>
              <w:rFonts w:ascii="Arial Narrow" w:hAnsi="Arial Narrow" w:cs="Arial"/>
              <w:sz w:val="18"/>
              <w:szCs w:val="18"/>
            </w:rPr>
            <w:t>0</w:t>
          </w:r>
          <w:r w:rsidRPr="008008EB">
            <w:rPr>
              <w:rFonts w:ascii="Arial Narrow" w:hAnsi="Arial Narrow" w:cs="Arial"/>
              <w:sz w:val="18"/>
              <w:szCs w:val="18"/>
            </w:rPr>
            <w:t>0</w:t>
          </w: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</w:tbl>
  <w:p w:rsidR="009E6896" w:rsidRDefault="009E689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167F2"/>
    <w:rsid w:val="00026EDE"/>
    <w:rsid w:val="00031AD4"/>
    <w:rsid w:val="00043696"/>
    <w:rsid w:val="00050E94"/>
    <w:rsid w:val="00052A10"/>
    <w:rsid w:val="00054A00"/>
    <w:rsid w:val="000550A6"/>
    <w:rsid w:val="0005571C"/>
    <w:rsid w:val="000650C1"/>
    <w:rsid w:val="000664FA"/>
    <w:rsid w:val="00072341"/>
    <w:rsid w:val="00095E6A"/>
    <w:rsid w:val="00097622"/>
    <w:rsid w:val="000C2188"/>
    <w:rsid w:val="000C2603"/>
    <w:rsid w:val="000C7D71"/>
    <w:rsid w:val="00100477"/>
    <w:rsid w:val="00107350"/>
    <w:rsid w:val="00110E7C"/>
    <w:rsid w:val="0011317E"/>
    <w:rsid w:val="00142B7B"/>
    <w:rsid w:val="00145115"/>
    <w:rsid w:val="001551C8"/>
    <w:rsid w:val="00172295"/>
    <w:rsid w:val="001820D4"/>
    <w:rsid w:val="001973D4"/>
    <w:rsid w:val="001A0919"/>
    <w:rsid w:val="001A794A"/>
    <w:rsid w:val="001B6C3D"/>
    <w:rsid w:val="001C17E9"/>
    <w:rsid w:val="001D6AC0"/>
    <w:rsid w:val="001F37BC"/>
    <w:rsid w:val="00205BC4"/>
    <w:rsid w:val="0021479D"/>
    <w:rsid w:val="00237CA9"/>
    <w:rsid w:val="0027259D"/>
    <w:rsid w:val="00285815"/>
    <w:rsid w:val="0029767C"/>
    <w:rsid w:val="002B41A8"/>
    <w:rsid w:val="002E7D48"/>
    <w:rsid w:val="002F1DEA"/>
    <w:rsid w:val="002F713B"/>
    <w:rsid w:val="00332D13"/>
    <w:rsid w:val="0038575B"/>
    <w:rsid w:val="00397C03"/>
    <w:rsid w:val="003B6042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16356"/>
    <w:rsid w:val="00524634"/>
    <w:rsid w:val="00526AD3"/>
    <w:rsid w:val="00547E88"/>
    <w:rsid w:val="00581C2D"/>
    <w:rsid w:val="005836B2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833CD"/>
    <w:rsid w:val="00692700"/>
    <w:rsid w:val="00693A6F"/>
    <w:rsid w:val="006A588C"/>
    <w:rsid w:val="006B4973"/>
    <w:rsid w:val="006C1FCC"/>
    <w:rsid w:val="006C3E65"/>
    <w:rsid w:val="006D6752"/>
    <w:rsid w:val="006E2B1A"/>
    <w:rsid w:val="00704C0B"/>
    <w:rsid w:val="0070771D"/>
    <w:rsid w:val="00732196"/>
    <w:rsid w:val="00733574"/>
    <w:rsid w:val="0074201D"/>
    <w:rsid w:val="00756A73"/>
    <w:rsid w:val="00764BBE"/>
    <w:rsid w:val="007653CF"/>
    <w:rsid w:val="00772453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08EB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01CF"/>
    <w:rsid w:val="009A7D29"/>
    <w:rsid w:val="009C2289"/>
    <w:rsid w:val="009C45D1"/>
    <w:rsid w:val="009D2A0A"/>
    <w:rsid w:val="009E3827"/>
    <w:rsid w:val="009E6896"/>
    <w:rsid w:val="009F2280"/>
    <w:rsid w:val="009F5358"/>
    <w:rsid w:val="009F58FC"/>
    <w:rsid w:val="00A1408E"/>
    <w:rsid w:val="00A27BD3"/>
    <w:rsid w:val="00A30B4D"/>
    <w:rsid w:val="00A44105"/>
    <w:rsid w:val="00A56332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AD6AE9"/>
    <w:rsid w:val="00B23F6F"/>
    <w:rsid w:val="00B4164A"/>
    <w:rsid w:val="00B57C4A"/>
    <w:rsid w:val="00BA271D"/>
    <w:rsid w:val="00BB3DEA"/>
    <w:rsid w:val="00BC12C8"/>
    <w:rsid w:val="00BD2DD6"/>
    <w:rsid w:val="00BD7D3C"/>
    <w:rsid w:val="00BF3203"/>
    <w:rsid w:val="00C11E27"/>
    <w:rsid w:val="00C2252B"/>
    <w:rsid w:val="00C357E2"/>
    <w:rsid w:val="00C554D5"/>
    <w:rsid w:val="00C67A9B"/>
    <w:rsid w:val="00C76F43"/>
    <w:rsid w:val="00C974CF"/>
    <w:rsid w:val="00CA1C18"/>
    <w:rsid w:val="00CA530D"/>
    <w:rsid w:val="00CC225A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0002"/>
    <w:rsid w:val="00EE4AF8"/>
    <w:rsid w:val="00EE651E"/>
    <w:rsid w:val="00F1016F"/>
    <w:rsid w:val="00F148E3"/>
    <w:rsid w:val="00F14B60"/>
    <w:rsid w:val="00F41D1C"/>
    <w:rsid w:val="00F50020"/>
    <w:rsid w:val="00F502EA"/>
    <w:rsid w:val="00F56030"/>
    <w:rsid w:val="00F5699E"/>
    <w:rsid w:val="00F93E30"/>
    <w:rsid w:val="00F9513B"/>
    <w:rsid w:val="00FB089A"/>
    <w:rsid w:val="00FC2A5A"/>
    <w:rsid w:val="00FE40F9"/>
    <w:rsid w:val="00FF0D5B"/>
    <w:rsid w:val="00FF1DBF"/>
    <w:rsid w:val="00FF30AA"/>
    <w:rsid w:val="00FF449F"/>
    <w:rsid w:val="00FF57DD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5D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5D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5D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5D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5D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5D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5D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5D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5D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EA765D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11"/>
    <w:rsid w:val="00EA765D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765D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765D"/>
    <w:rPr>
      <w:sz w:val="20"/>
      <w:szCs w:val="20"/>
      <w:lang w:val="es-PE" w:eastAsia="en-US"/>
    </w:rPr>
  </w:style>
  <w:style w:type="character" w:styleId="Nmerodepgina">
    <w:name w:val="page number"/>
    <w:basedOn w:val="Fuentedeprrafopredet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basedOn w:val="Fuentedeprrafopredeter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765D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765D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765D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312</TotalTime>
  <Pages>5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Paola</cp:lastModifiedBy>
  <cp:revision>114</cp:revision>
  <cp:lastPrinted>2001-03-15T19:26:00Z</cp:lastPrinted>
  <dcterms:created xsi:type="dcterms:W3CDTF">2012-05-05T21:54:00Z</dcterms:created>
  <dcterms:modified xsi:type="dcterms:W3CDTF">2012-05-20T09:05:00Z</dcterms:modified>
</cp:coreProperties>
</file>