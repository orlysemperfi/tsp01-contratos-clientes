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99" w:rsidRPr="005218A9" w:rsidRDefault="004B3399">
      <w:pPr>
        <w:pStyle w:val="Ttulo"/>
        <w:jc w:val="right"/>
        <w:rPr>
          <w:rFonts w:cs="Arial"/>
        </w:rPr>
      </w:pPr>
      <w:r w:rsidRPr="005218A9">
        <w:rPr>
          <w:rFonts w:cs="Arial"/>
        </w:rPr>
        <w:t>Contratos de Clientes</w:t>
      </w:r>
    </w:p>
    <w:p w:rsidR="004B3399" w:rsidRPr="005218A9" w:rsidRDefault="00A50441">
      <w:pPr>
        <w:pStyle w:val="Ttulo"/>
        <w:jc w:val="right"/>
        <w:rPr>
          <w:rFonts w:cs="Arial"/>
        </w:rPr>
      </w:pPr>
      <w:fldSimple w:instr=" TITLE  \* MERGEFORMAT ">
        <w:r w:rsidR="004B3399" w:rsidRPr="005218A9">
          <w:rPr>
            <w:rFonts w:cs="Arial"/>
          </w:rPr>
          <w:t>Actores del Negocio</w:t>
        </w:r>
      </w:fldSimple>
    </w:p>
    <w:p w:rsidR="004B3399" w:rsidRPr="00CD6FE3" w:rsidRDefault="004B3399">
      <w:pPr>
        <w:pStyle w:val="Ttulo"/>
        <w:jc w:val="right"/>
        <w:rPr>
          <w:rFonts w:cs="Arial"/>
        </w:rPr>
      </w:pPr>
    </w:p>
    <w:p w:rsidR="004B3399" w:rsidRPr="006566C6" w:rsidRDefault="004B3399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 xml:space="preserve">Versión </w:t>
      </w:r>
      <w:r w:rsidR="00E6354B">
        <w:rPr>
          <w:rFonts w:cs="Arial"/>
          <w:sz w:val="24"/>
          <w:szCs w:val="24"/>
        </w:rPr>
        <w:t>2</w:t>
      </w:r>
      <w:r w:rsidRPr="006566C6">
        <w:rPr>
          <w:rFonts w:cs="Arial"/>
          <w:sz w:val="24"/>
          <w:szCs w:val="24"/>
        </w:rPr>
        <w:t>.0</w:t>
      </w:r>
    </w:p>
    <w:p w:rsidR="004B3399" w:rsidRPr="00CD6FE3" w:rsidRDefault="004B3399">
      <w:pPr>
        <w:pStyle w:val="Ttulo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tulo"/>
        <w:rPr>
          <w:rFonts w:cs="Arial"/>
        </w:rPr>
      </w:pPr>
      <w:r w:rsidRPr="005218A9">
        <w:rPr>
          <w:rFonts w:cs="Aria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AB19AD" w:rsidRPr="00CD6FE3" w:rsidTr="008414B5">
        <w:tc>
          <w:tcPr>
            <w:tcW w:w="1809" w:type="dxa"/>
          </w:tcPr>
          <w:p w:rsidR="00AB19AD" w:rsidRPr="00CD6FE3" w:rsidRDefault="0033658C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19AD"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D6FE3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257" w:type="dxa"/>
          </w:tcPr>
          <w:p w:rsidR="00AB19AD" w:rsidRPr="00CD6FE3" w:rsidRDefault="00AB19AD" w:rsidP="00AB19A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Pr="00CD6FE3">
              <w:rPr>
                <w:rFonts w:ascii="Arial" w:hAnsi="Arial" w:cs="Arial"/>
                <w:sz w:val="24"/>
                <w:szCs w:val="24"/>
              </w:rPr>
              <w:t>efinición de los Actores de Negocio</w:t>
            </w:r>
          </w:p>
        </w:tc>
        <w:tc>
          <w:tcPr>
            <w:tcW w:w="230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tulo"/>
        <w:rPr>
          <w:rFonts w:cs="Arial"/>
        </w:rPr>
      </w:pPr>
      <w:r w:rsidRPr="00CD6FE3">
        <w:rPr>
          <w:rFonts w:cs="Arial"/>
        </w:rPr>
        <w:br w:type="page"/>
      </w:r>
      <w:r w:rsidRPr="005218A9">
        <w:rPr>
          <w:rFonts w:cs="Arial"/>
        </w:rPr>
        <w:lastRenderedPageBreak/>
        <w:t>Tabla de Contenidos</w:t>
      </w:r>
    </w:p>
    <w:p w:rsidR="001E2FDF" w:rsidRPr="008003C0" w:rsidRDefault="00A5044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50441">
        <w:rPr>
          <w:rFonts w:ascii="Arial" w:hAnsi="Arial" w:cs="Arial"/>
          <w:sz w:val="24"/>
          <w:szCs w:val="24"/>
        </w:rPr>
        <w:fldChar w:fldCharType="begin"/>
      </w:r>
      <w:r w:rsidR="004B3399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A50441">
        <w:rPr>
          <w:rFonts w:ascii="Arial" w:hAnsi="Arial" w:cs="Arial"/>
          <w:sz w:val="24"/>
          <w:szCs w:val="24"/>
        </w:rPr>
        <w:fldChar w:fldCharType="separate"/>
      </w:r>
      <w:r w:rsidR="001E2FDF">
        <w:rPr>
          <w:noProof/>
        </w:rPr>
        <w:t>1.</w:t>
      </w:r>
      <w:r w:rsidR="001E2FDF" w:rsidRPr="008003C0">
        <w:rPr>
          <w:rFonts w:ascii="Calibri" w:hAnsi="Calibri"/>
          <w:noProof/>
          <w:sz w:val="22"/>
          <w:szCs w:val="22"/>
          <w:lang w:eastAsia="es-PE"/>
        </w:rPr>
        <w:tab/>
      </w:r>
      <w:r w:rsidR="001E2FDF">
        <w:rPr>
          <w:noProof/>
        </w:rPr>
        <w:t>AN001 Gerente Comercial</w:t>
      </w:r>
      <w:r w:rsidR="001E2FDF">
        <w:rPr>
          <w:noProof/>
        </w:rPr>
        <w:tab/>
      </w:r>
      <w:r>
        <w:rPr>
          <w:noProof/>
        </w:rPr>
        <w:fldChar w:fldCharType="begin"/>
      </w:r>
      <w:r w:rsidR="001E2FDF">
        <w:rPr>
          <w:noProof/>
        </w:rPr>
        <w:instrText xml:space="preserve"> PAGEREF _Toc324441254 \h </w:instrText>
      </w:r>
      <w:r>
        <w:rPr>
          <w:noProof/>
        </w:rPr>
      </w:r>
      <w:r>
        <w:rPr>
          <w:noProof/>
        </w:rPr>
        <w:fldChar w:fldCharType="separate"/>
      </w:r>
      <w:r w:rsidR="001E2FDF">
        <w:rPr>
          <w:noProof/>
        </w:rPr>
        <w:t>4</w:t>
      </w:r>
      <w:r>
        <w:rPr>
          <w:noProof/>
        </w:rPr>
        <w:fldChar w:fldCharType="end"/>
      </w:r>
    </w:p>
    <w:p w:rsidR="004B3399" w:rsidRPr="00023A8E" w:rsidRDefault="00A50441" w:rsidP="00023A8E">
      <w:pPr>
        <w:pStyle w:val="Ttulo"/>
      </w:pPr>
      <w:r w:rsidRPr="005218A9">
        <w:rPr>
          <w:rFonts w:cs="Arial"/>
          <w:sz w:val="24"/>
          <w:szCs w:val="24"/>
        </w:rPr>
        <w:fldChar w:fldCharType="end"/>
      </w:r>
      <w:r w:rsidR="004B3399" w:rsidRPr="00CD6FE3">
        <w:br w:type="page"/>
      </w:r>
      <w:fldSimple w:instr=" TITLE  \* MERGEFORMAT ">
        <w:r w:rsidR="004B3399" w:rsidRPr="005218A9">
          <w:t>Actores del Negocio</w:t>
        </w:r>
      </w:fldSimple>
    </w:p>
    <w:p w:rsidR="004B3399" w:rsidRPr="0066246D" w:rsidRDefault="002F67B7" w:rsidP="0066246D">
      <w:pPr>
        <w:pStyle w:val="Ttulo1"/>
        <w:rPr>
          <w:sz w:val="28"/>
          <w:szCs w:val="28"/>
        </w:rPr>
      </w:pPr>
      <w:bookmarkStart w:id="0" w:name="_Toc436203378"/>
      <w:bookmarkStart w:id="1" w:name="_Toc452813578"/>
      <w:r>
        <w:rPr>
          <w:sz w:val="28"/>
          <w:szCs w:val="28"/>
        </w:rPr>
        <w:t>CC</w:t>
      </w:r>
      <w:r w:rsidR="004F4A0E">
        <w:rPr>
          <w:sz w:val="28"/>
          <w:szCs w:val="28"/>
        </w:rPr>
        <w:t>_AN001_GestorRequerimientos</w:t>
      </w:r>
    </w:p>
    <w:p w:rsidR="004E5D1F" w:rsidRDefault="00CF2126" w:rsidP="004E5D1F">
      <w:pPr>
        <w:pStyle w:val="Ttulo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Es la persona encargada de derivar una Solicitud de requerimientos</w:t>
      </w:r>
    </w:p>
    <w:p w:rsidR="00623BE5" w:rsidRPr="00623BE5" w:rsidRDefault="00623BE5" w:rsidP="00623BE5"/>
    <w:p w:rsidR="004F4A0E" w:rsidRDefault="002F67B7" w:rsidP="004F4A0E">
      <w:pPr>
        <w:pStyle w:val="Ttulo1"/>
        <w:rPr>
          <w:sz w:val="28"/>
          <w:szCs w:val="28"/>
        </w:rPr>
      </w:pPr>
      <w:r>
        <w:rPr>
          <w:sz w:val="28"/>
          <w:szCs w:val="28"/>
        </w:rPr>
        <w:t>CC_AN002</w:t>
      </w:r>
      <w:r w:rsidR="004F4A0E">
        <w:rPr>
          <w:sz w:val="28"/>
          <w:szCs w:val="28"/>
        </w:rPr>
        <w:t>_Gestor</w:t>
      </w:r>
      <w:r w:rsidR="004E5D1F">
        <w:rPr>
          <w:sz w:val="28"/>
          <w:szCs w:val="28"/>
        </w:rPr>
        <w:t>Cambi</w:t>
      </w:r>
      <w:r w:rsidR="004F4A0E">
        <w:rPr>
          <w:sz w:val="28"/>
          <w:szCs w:val="28"/>
        </w:rPr>
        <w:t>os</w:t>
      </w:r>
    </w:p>
    <w:p w:rsidR="00CF2126" w:rsidRDefault="00CF2126" w:rsidP="00CF2126">
      <w:pPr>
        <w:pStyle w:val="Ttulo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Es la persona encargada de derivar una Solicitud de cambios</w:t>
      </w:r>
    </w:p>
    <w:p w:rsidR="002F67B7" w:rsidRDefault="002F67B7" w:rsidP="002F67B7"/>
    <w:p w:rsidR="002F67B7" w:rsidRPr="002F67B7" w:rsidRDefault="002F67B7" w:rsidP="002F67B7"/>
    <w:p w:rsidR="004F4A0E" w:rsidRPr="004F4A0E" w:rsidRDefault="004F4A0E" w:rsidP="004F4A0E">
      <w:pPr>
        <w:pStyle w:val="Textoindependiente"/>
      </w:pPr>
    </w:p>
    <w:p w:rsidR="004B3399" w:rsidRPr="00CD6FE3" w:rsidRDefault="004B3399" w:rsidP="00FF30AA">
      <w:pPr>
        <w:pStyle w:val="Textoindependiente"/>
        <w:jc w:val="center"/>
        <w:rPr>
          <w:rFonts w:ascii="Arial" w:hAnsi="Arial" w:cs="Arial"/>
        </w:rPr>
      </w:pPr>
    </w:p>
    <w:bookmarkEnd w:id="0"/>
    <w:bookmarkEnd w:id="1"/>
    <w:p w:rsidR="004B3399" w:rsidRPr="00CD6FE3" w:rsidRDefault="004B3399" w:rsidP="001E2FDF">
      <w:pPr>
        <w:pStyle w:val="Textoindependiente"/>
        <w:ind w:left="0"/>
        <w:jc w:val="center"/>
        <w:rPr>
          <w:rFonts w:ascii="Arial" w:hAnsi="Arial" w:cs="Arial"/>
        </w:rPr>
      </w:pPr>
    </w:p>
    <w:sectPr w:rsidR="004B3399" w:rsidRPr="00CD6FE3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C12" w:rsidRDefault="00B11C12">
      <w:r>
        <w:separator/>
      </w:r>
    </w:p>
  </w:endnote>
  <w:endnote w:type="continuationSeparator" w:id="0">
    <w:p w:rsidR="00B11C12" w:rsidRDefault="00B11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r w:rsidR="00A50441">
            <w:fldChar w:fldCharType="begin"/>
          </w:r>
          <w:r w:rsidR="008003C0">
            <w:instrText xml:space="preserve"> DATE \@ "yyyy" </w:instrText>
          </w:r>
          <w:r w:rsidR="00A50441">
            <w:fldChar w:fldCharType="separate"/>
          </w:r>
          <w:r w:rsidR="00CF2126">
            <w:rPr>
              <w:noProof/>
            </w:rPr>
            <w:t>2012</w:t>
          </w:r>
          <w:r w:rsidR="00A5044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 w:rsidR="00A5044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50441">
            <w:rPr>
              <w:rStyle w:val="Nmerodepgina"/>
            </w:rPr>
            <w:fldChar w:fldCharType="separate"/>
          </w:r>
          <w:r w:rsidR="00CF2126">
            <w:rPr>
              <w:rStyle w:val="Nmerodepgina"/>
              <w:noProof/>
            </w:rPr>
            <w:t>3</w:t>
          </w:r>
          <w:r w:rsidR="00A50441">
            <w:rPr>
              <w:rStyle w:val="Nmerodepgina"/>
            </w:rPr>
            <w:fldChar w:fldCharType="end"/>
          </w:r>
        </w:p>
      </w:tc>
    </w:tr>
  </w:tbl>
  <w:p w:rsidR="004B3399" w:rsidRDefault="004B33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C12" w:rsidRDefault="00B11C12">
      <w:r>
        <w:separator/>
      </w:r>
    </w:p>
  </w:footnote>
  <w:footnote w:type="continuationSeparator" w:id="0">
    <w:p w:rsidR="00B11C12" w:rsidRDefault="00B11C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4E5D1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3</w:t>
          </w:r>
          <w:r w:rsidR="004B3399">
            <w:rPr>
              <w:rFonts w:ascii="Arial" w:hAnsi="Arial" w:cs="Arial"/>
            </w:rPr>
            <w:t>.0</w:t>
          </w:r>
        </w:p>
      </w:tc>
    </w:tr>
    <w:tr w:rsidR="004B3399">
      <w:tc>
        <w:tcPr>
          <w:tcW w:w="6379" w:type="dxa"/>
        </w:tcPr>
        <w:p w:rsidR="004B3399" w:rsidRPr="00C62881" w:rsidRDefault="00A50441">
          <w:pPr>
            <w:rPr>
              <w:rFonts w:ascii="Arial" w:hAnsi="Arial" w:cs="Arial"/>
            </w:rPr>
          </w:pPr>
          <w:fldSimple w:instr=" TITLE  \* MERGEFORMAT ">
            <w:r w:rsidR="004B3399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4B3399" w:rsidRPr="00C62881" w:rsidRDefault="004B3399" w:rsidP="004E5D1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="004E5D1F">
            <w:rPr>
              <w:rFonts w:ascii="Arial" w:hAnsi="Arial" w:cs="Arial"/>
            </w:rPr>
            <w:t>19</w:t>
          </w:r>
          <w:r w:rsidRPr="00C62881">
            <w:rPr>
              <w:rFonts w:ascii="Arial" w:hAnsi="Arial" w:cs="Arial"/>
            </w:rPr>
            <w:t>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 w:rsidP="00223DD6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</w:t>
          </w:r>
          <w:r w:rsidR="00AA5A63">
            <w:rPr>
              <w:rFonts w:ascii="Arial Narrow" w:hAnsi="Arial Narrow" w:cs="Arial"/>
              <w:sz w:val="18"/>
              <w:szCs w:val="18"/>
            </w:rPr>
            <w:t>0</w:t>
          </w:r>
          <w:r w:rsidR="004E5D1F">
            <w:rPr>
              <w:rFonts w:ascii="Arial Narrow" w:hAnsi="Arial Narrow" w:cs="Arial"/>
              <w:sz w:val="18"/>
              <w:szCs w:val="18"/>
            </w:rPr>
            <w:t>3</w:t>
          </w:r>
        </w:p>
      </w:tc>
    </w:tr>
  </w:tbl>
  <w:p w:rsidR="004B3399" w:rsidRDefault="004B339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0C66F4"/>
    <w:rsid w:val="00100477"/>
    <w:rsid w:val="00105971"/>
    <w:rsid w:val="0011317E"/>
    <w:rsid w:val="001551C8"/>
    <w:rsid w:val="00172295"/>
    <w:rsid w:val="001820D4"/>
    <w:rsid w:val="001973D4"/>
    <w:rsid w:val="001A5EA5"/>
    <w:rsid w:val="001B6C3D"/>
    <w:rsid w:val="001C7B20"/>
    <w:rsid w:val="001D6AC0"/>
    <w:rsid w:val="001E2FDF"/>
    <w:rsid w:val="001F37BC"/>
    <w:rsid w:val="001F7EDE"/>
    <w:rsid w:val="00205BC4"/>
    <w:rsid w:val="00223DD6"/>
    <w:rsid w:val="00237CA9"/>
    <w:rsid w:val="002639B7"/>
    <w:rsid w:val="0027259D"/>
    <w:rsid w:val="002B41A8"/>
    <w:rsid w:val="002C205E"/>
    <w:rsid w:val="002C6A54"/>
    <w:rsid w:val="002D64F1"/>
    <w:rsid w:val="002F67B7"/>
    <w:rsid w:val="00332D13"/>
    <w:rsid w:val="0033658C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1AD0"/>
    <w:rsid w:val="00487593"/>
    <w:rsid w:val="00491B7D"/>
    <w:rsid w:val="004A573B"/>
    <w:rsid w:val="004B3399"/>
    <w:rsid w:val="004E5D1F"/>
    <w:rsid w:val="004E7B97"/>
    <w:rsid w:val="004F4A0E"/>
    <w:rsid w:val="00511D09"/>
    <w:rsid w:val="0051371E"/>
    <w:rsid w:val="00520D53"/>
    <w:rsid w:val="005218A9"/>
    <w:rsid w:val="00524634"/>
    <w:rsid w:val="00526AD3"/>
    <w:rsid w:val="00530A40"/>
    <w:rsid w:val="0058182A"/>
    <w:rsid w:val="00584E13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23BE5"/>
    <w:rsid w:val="00633F50"/>
    <w:rsid w:val="00650F6B"/>
    <w:rsid w:val="006566C6"/>
    <w:rsid w:val="0066246D"/>
    <w:rsid w:val="0066542B"/>
    <w:rsid w:val="006737A3"/>
    <w:rsid w:val="00673B2E"/>
    <w:rsid w:val="00681B3E"/>
    <w:rsid w:val="006833F6"/>
    <w:rsid w:val="0068794E"/>
    <w:rsid w:val="006973C2"/>
    <w:rsid w:val="006B4973"/>
    <w:rsid w:val="006C1FCC"/>
    <w:rsid w:val="006D32BD"/>
    <w:rsid w:val="00704C0B"/>
    <w:rsid w:val="0070754A"/>
    <w:rsid w:val="0070771D"/>
    <w:rsid w:val="00733574"/>
    <w:rsid w:val="007532AC"/>
    <w:rsid w:val="00776FD4"/>
    <w:rsid w:val="00787E3A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3C0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D3B12"/>
    <w:rsid w:val="008F264D"/>
    <w:rsid w:val="0094454F"/>
    <w:rsid w:val="00951990"/>
    <w:rsid w:val="00956354"/>
    <w:rsid w:val="00963FCB"/>
    <w:rsid w:val="00996035"/>
    <w:rsid w:val="009A055F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50441"/>
    <w:rsid w:val="00A61DFD"/>
    <w:rsid w:val="00A8206E"/>
    <w:rsid w:val="00A83FF0"/>
    <w:rsid w:val="00A90403"/>
    <w:rsid w:val="00A93A5E"/>
    <w:rsid w:val="00AA2B37"/>
    <w:rsid w:val="00AA5A63"/>
    <w:rsid w:val="00AB19AD"/>
    <w:rsid w:val="00AB3E5E"/>
    <w:rsid w:val="00AC6237"/>
    <w:rsid w:val="00AC68A0"/>
    <w:rsid w:val="00AD5AEF"/>
    <w:rsid w:val="00AE10F0"/>
    <w:rsid w:val="00B11C12"/>
    <w:rsid w:val="00B12361"/>
    <w:rsid w:val="00B23F6F"/>
    <w:rsid w:val="00B817B7"/>
    <w:rsid w:val="00BA271D"/>
    <w:rsid w:val="00BA6E7C"/>
    <w:rsid w:val="00BB3DEA"/>
    <w:rsid w:val="00BC12C8"/>
    <w:rsid w:val="00BF3203"/>
    <w:rsid w:val="00C11E2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CF2126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6354B"/>
    <w:rsid w:val="00E843F0"/>
    <w:rsid w:val="00E917C5"/>
    <w:rsid w:val="00EB5F1A"/>
    <w:rsid w:val="00EB7354"/>
    <w:rsid w:val="00EE4AF8"/>
    <w:rsid w:val="00F1016F"/>
    <w:rsid w:val="00F148E3"/>
    <w:rsid w:val="00F476E1"/>
    <w:rsid w:val="00F56030"/>
    <w:rsid w:val="00F80373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639B7"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9"/>
    <w:semiHidden/>
    <w:locked/>
    <w:rsid w:val="002639B7"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9"/>
    <w:semiHidden/>
    <w:locked/>
    <w:rsid w:val="002639B7"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9"/>
    <w:semiHidden/>
    <w:locked/>
    <w:rsid w:val="002639B7"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9"/>
    <w:semiHidden/>
    <w:locked/>
    <w:rsid w:val="002639B7"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9"/>
    <w:semiHidden/>
    <w:locked/>
    <w:rsid w:val="002639B7"/>
    <w:rPr>
      <w:rFonts w:ascii="Calibri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9"/>
    <w:semiHidden/>
    <w:locked/>
    <w:rsid w:val="002639B7"/>
    <w:rPr>
      <w:rFonts w:ascii="Calibri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9"/>
    <w:semiHidden/>
    <w:locked/>
    <w:rsid w:val="002639B7"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9"/>
    <w:semiHidden/>
    <w:locked/>
    <w:rsid w:val="002639B7"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2639B7"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2639B7"/>
    <w:rPr>
      <w:rFonts w:ascii="Cambria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character" w:styleId="Nmerodepgina">
    <w:name w:val="page numb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sz w:val="2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2639B7"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</w:style>
  <w:style w:type="character" w:customStyle="1" w:styleId="Textoindependiente2Car">
    <w:name w:val="Texto independiente 2 Car"/>
    <w:link w:val="Textoindependiente2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145</TotalTime>
  <Pages>4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jicar</cp:lastModifiedBy>
  <cp:revision>105</cp:revision>
  <cp:lastPrinted>2001-03-15T19:26:00Z</cp:lastPrinted>
  <dcterms:created xsi:type="dcterms:W3CDTF">2012-05-05T21:54:00Z</dcterms:created>
  <dcterms:modified xsi:type="dcterms:W3CDTF">2012-05-20T08:15:00Z</dcterms:modified>
</cp:coreProperties>
</file>