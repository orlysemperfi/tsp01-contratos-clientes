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7F4C" w:rsidRPr="00C52534" w:rsidRDefault="00787F4C" w:rsidP="00DE5102">
      <w:pPr>
        <w:jc w:val="center"/>
        <w:rPr>
          <w:b/>
          <w:sz w:val="48"/>
          <w:szCs w:val="48"/>
        </w:rPr>
      </w:pPr>
      <w:r w:rsidRPr="00C52534">
        <w:rPr>
          <w:b/>
          <w:sz w:val="48"/>
          <w:szCs w:val="48"/>
        </w:rPr>
        <w:t xml:space="preserve">Informe Final de </w:t>
      </w:r>
      <w:smartTag w:uri="urn:schemas-microsoft-com:office:smarttags" w:element="PersonName">
        <w:smartTagPr>
          <w:attr w:name="ProductID" w:val="la Auditoria"/>
        </w:smartTagPr>
        <w:r w:rsidRPr="00C52534">
          <w:rPr>
            <w:b/>
            <w:sz w:val="48"/>
            <w:szCs w:val="48"/>
          </w:rPr>
          <w:t>la Auditoria</w:t>
        </w:r>
      </w:smartTag>
    </w:p>
    <w:p w:rsidR="00787F4C" w:rsidRDefault="00787F4C" w:rsidP="005A7C3F">
      <w:pPr>
        <w:jc w:val="right"/>
      </w:pPr>
    </w:p>
    <w:p w:rsidR="00787F4C" w:rsidRDefault="00787F4C" w:rsidP="005A7C3F">
      <w:pPr>
        <w:jc w:val="right"/>
      </w:pPr>
      <w:r>
        <w:t xml:space="preserve">Monterrico, 24 de Mayo de 2012 </w:t>
      </w:r>
    </w:p>
    <w:p w:rsidR="00787F4C" w:rsidRDefault="00787F4C" w:rsidP="00B878B1">
      <w:r>
        <w:t>Señor.-</w:t>
      </w:r>
    </w:p>
    <w:p w:rsidR="00787F4C" w:rsidRDefault="00787F4C" w:rsidP="00A44A20">
      <w:pPr>
        <w:tabs>
          <w:tab w:val="center" w:pos="4252"/>
        </w:tabs>
      </w:pPr>
      <w:r>
        <w:t>Carla Mier Casas</w:t>
      </w:r>
      <w:r>
        <w:tab/>
      </w:r>
    </w:p>
    <w:p w:rsidR="00787F4C" w:rsidRDefault="00787F4C" w:rsidP="00B878B1"/>
    <w:p w:rsidR="00787F4C" w:rsidRDefault="00787F4C" w:rsidP="00B878B1">
      <w:r>
        <w:t xml:space="preserve">De nuestra consideración: </w:t>
      </w:r>
    </w:p>
    <w:p w:rsidR="00787F4C" w:rsidRDefault="00787F4C" w:rsidP="006C04A4">
      <w:pPr>
        <w:jc w:val="both"/>
      </w:pPr>
      <w:r>
        <w:rPr>
          <w:rFonts w:ascii="Arial Narrow" w:hAnsi="Arial Narrow" w:cs="Arial"/>
          <w:szCs w:val="24"/>
        </w:rPr>
        <w:t>T</w:t>
      </w:r>
      <w:r w:rsidRPr="00474C6F">
        <w:rPr>
          <w:rFonts w:ascii="Arial Narrow" w:hAnsi="Arial Narrow" w:cs="Arial"/>
          <w:szCs w:val="24"/>
        </w:rPr>
        <w:t xml:space="preserve">engo el agrado de dirigirme a usted, para saludarlo cordialmente y </w:t>
      </w:r>
      <w:r>
        <w:t>hacerle llegar el trabajo de Auditoría del Manual de Calidad del Proceso “”, sobre la base del análisis y procedimientos detallados de todas las informaciones recopiladas y emitidos en el presente informe, que a nuestro criterio es razonable.  Se halló:</w:t>
      </w:r>
    </w:p>
    <w:p w:rsidR="00787F4C" w:rsidRDefault="00787F4C" w:rsidP="006C04A4">
      <w:pPr>
        <w:pStyle w:val="ListParagraph"/>
        <w:numPr>
          <w:ilvl w:val="0"/>
          <w:numId w:val="1"/>
        </w:numPr>
        <w:jc w:val="both"/>
      </w:pPr>
      <w:r>
        <w:t>Dos(2) no conformidades</w:t>
      </w:r>
    </w:p>
    <w:p w:rsidR="00787F4C" w:rsidRDefault="00787F4C" w:rsidP="006C04A4">
      <w:pPr>
        <w:pStyle w:val="ListParagraph"/>
        <w:numPr>
          <w:ilvl w:val="0"/>
          <w:numId w:val="1"/>
        </w:numPr>
        <w:jc w:val="both"/>
      </w:pPr>
      <w:r>
        <w:t>Dos (2) Acciones Correctivas</w:t>
      </w:r>
    </w:p>
    <w:p w:rsidR="00787F4C" w:rsidRDefault="00787F4C" w:rsidP="006C04A4">
      <w:pPr>
        <w:pStyle w:val="ListParagraph"/>
        <w:numPr>
          <w:ilvl w:val="0"/>
          <w:numId w:val="1"/>
        </w:numPr>
        <w:jc w:val="both"/>
      </w:pPr>
      <w:r>
        <w:t>Dos (2) Acciones preventivas</w:t>
      </w:r>
    </w:p>
    <w:p w:rsidR="00787F4C" w:rsidRDefault="00787F4C" w:rsidP="006C04A4">
      <w:pPr>
        <w:jc w:val="both"/>
      </w:pPr>
      <w:r>
        <w:t>El detalle de las deficiencias encontradas, como así también las sugerencias de solución se encuentran especificadas en el anexo adjunto.</w:t>
      </w:r>
    </w:p>
    <w:p w:rsidR="00787F4C" w:rsidRDefault="00787F4C" w:rsidP="006C04A4">
      <w:pPr>
        <w:jc w:val="both"/>
      </w:pPr>
      <w:r>
        <w:t>La aprobación y puesta en práctica de estas sugerencias ayudarán a la empresa a obtener  un sistema de calidad más eficiente y controlada.</w:t>
      </w:r>
    </w:p>
    <w:p w:rsidR="00787F4C" w:rsidRDefault="00787F4C" w:rsidP="006C04A4">
      <w:pPr>
        <w:jc w:val="both"/>
      </w:pPr>
      <w:r>
        <w:t xml:space="preserve">Agradecemos  la colaboración prestada durante nuestra visita al equipo Auditado, quedamos a su disposición para cualquier aclaración y/o ampliación de la presente que estime necesaria. </w:t>
      </w:r>
    </w:p>
    <w:p w:rsidR="00787F4C" w:rsidRDefault="00787F4C"/>
    <w:p w:rsidR="00787F4C" w:rsidRDefault="00787F4C"/>
    <w:p w:rsidR="00787F4C" w:rsidRDefault="00787F4C" w:rsidP="00D967E0"/>
    <w:p w:rsidR="00787F4C" w:rsidRDefault="00787F4C" w:rsidP="00D967E0"/>
    <w:p w:rsidR="00787F4C" w:rsidRDefault="00787F4C" w:rsidP="00D967E0"/>
    <w:p w:rsidR="00787F4C" w:rsidRDefault="00787F4C" w:rsidP="00D967E0"/>
    <w:p w:rsidR="00787F4C" w:rsidRDefault="00787F4C" w:rsidP="00D967E0"/>
    <w:p w:rsidR="00787F4C" w:rsidRPr="006535BA" w:rsidRDefault="00787F4C" w:rsidP="00D967E0">
      <w:pPr>
        <w:rPr>
          <w:lang w:val="pt-BR"/>
        </w:rPr>
      </w:pPr>
      <w:r w:rsidRPr="006535BA">
        <w:rPr>
          <w:lang w:val="pt-BR"/>
        </w:rPr>
        <w:t xml:space="preserve">Atentamente. </w:t>
      </w:r>
    </w:p>
    <w:p w:rsidR="00787F4C" w:rsidRPr="006535BA" w:rsidRDefault="00787F4C">
      <w:pPr>
        <w:rPr>
          <w:lang w:val="pt-BR"/>
        </w:rPr>
      </w:pPr>
      <w:r w:rsidRPr="006535BA">
        <w:rPr>
          <w:lang w:val="pt-BR"/>
        </w:rPr>
        <w:t xml:space="preserve">Equipo de </w:t>
      </w:r>
      <w:r>
        <w:rPr>
          <w:lang w:val="pt-BR"/>
        </w:rPr>
        <w:t>Métrica Solutions</w:t>
      </w:r>
      <w:r w:rsidRPr="006535BA">
        <w:rPr>
          <w:lang w:val="pt-BR"/>
        </w:rPr>
        <w:t xml:space="preserve"> S.A.C.</w:t>
      </w:r>
    </w:p>
    <w:p w:rsidR="00787F4C" w:rsidRPr="006535BA" w:rsidRDefault="00787F4C">
      <w:pPr>
        <w:rPr>
          <w:lang w:val="pt-BR"/>
        </w:rPr>
      </w:pPr>
      <w:r w:rsidRPr="006535BA">
        <w:rPr>
          <w:lang w:val="pt-BR"/>
        </w:rPr>
        <w:br w:type="page"/>
      </w:r>
    </w:p>
    <w:p w:rsidR="00787F4C" w:rsidRPr="006535BA" w:rsidRDefault="00787F4C">
      <w:pPr>
        <w:rPr>
          <w:lang w:val="pt-BR"/>
        </w:rPr>
      </w:pPr>
    </w:p>
    <w:p w:rsidR="00787F4C" w:rsidRPr="006535BA" w:rsidRDefault="00787F4C">
      <w:pPr>
        <w:rPr>
          <w:lang w:val="pt-BR"/>
        </w:rPr>
      </w:pPr>
    </w:p>
    <w:p w:rsidR="00787F4C" w:rsidRPr="006535BA" w:rsidRDefault="00787F4C">
      <w:pPr>
        <w:rPr>
          <w:lang w:val="pt-BR"/>
        </w:rPr>
      </w:pPr>
    </w:p>
    <w:p w:rsidR="00787F4C" w:rsidRPr="006535BA" w:rsidRDefault="00787F4C">
      <w:pPr>
        <w:rPr>
          <w:lang w:val="pt-BR"/>
        </w:rPr>
      </w:pPr>
    </w:p>
    <w:p w:rsidR="00787F4C" w:rsidRPr="006535BA" w:rsidRDefault="00787F4C">
      <w:pPr>
        <w:rPr>
          <w:lang w:val="pt-BR"/>
        </w:rPr>
      </w:pPr>
    </w:p>
    <w:p w:rsidR="00787F4C" w:rsidRPr="006535BA" w:rsidRDefault="00787F4C">
      <w:pPr>
        <w:rPr>
          <w:lang w:val="pt-BR"/>
        </w:rPr>
      </w:pPr>
    </w:p>
    <w:p w:rsidR="00787F4C" w:rsidRPr="006535BA" w:rsidRDefault="00787F4C">
      <w:pPr>
        <w:rPr>
          <w:lang w:val="pt-BR"/>
        </w:rPr>
      </w:pPr>
    </w:p>
    <w:p w:rsidR="00787F4C" w:rsidRPr="006535BA" w:rsidRDefault="00787F4C">
      <w:pPr>
        <w:rPr>
          <w:lang w:val="pt-BR"/>
        </w:rPr>
      </w:pPr>
    </w:p>
    <w:p w:rsidR="00787F4C" w:rsidRPr="006535BA" w:rsidRDefault="00787F4C">
      <w:pPr>
        <w:rPr>
          <w:lang w:val="pt-BR"/>
        </w:rPr>
      </w:pPr>
    </w:p>
    <w:p w:rsidR="00787F4C" w:rsidRPr="00E41106" w:rsidRDefault="00787F4C" w:rsidP="00F470A3">
      <w:pPr>
        <w:jc w:val="center"/>
        <w:rPr>
          <w:sz w:val="96"/>
          <w:szCs w:val="96"/>
          <w:lang w:val="pt-BR"/>
        </w:rPr>
        <w:sectPr w:rsidR="00787F4C" w:rsidRPr="00E41106" w:rsidSect="00B54ED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17" w:right="1701" w:bottom="851" w:left="1701" w:header="708" w:footer="708" w:gutter="0"/>
          <w:cols w:space="708"/>
          <w:docGrid w:linePitch="360"/>
        </w:sectPr>
      </w:pPr>
      <w:r w:rsidRPr="00E41106">
        <w:rPr>
          <w:sz w:val="96"/>
          <w:szCs w:val="96"/>
          <w:lang w:val="pt-BR"/>
        </w:rPr>
        <w:t>Anexo</w:t>
      </w:r>
      <w:r w:rsidRPr="00E41106">
        <w:rPr>
          <w:sz w:val="96"/>
          <w:szCs w:val="96"/>
          <w:lang w:val="pt-BR"/>
        </w:rPr>
        <w:br w:type="page"/>
      </w:r>
    </w:p>
    <w:p w:rsidR="00787F4C" w:rsidRDefault="00787F4C" w:rsidP="000F3A5A">
      <w:pPr>
        <w:jc w:val="center"/>
      </w:pPr>
    </w:p>
    <w:sectPr w:rsidR="00787F4C" w:rsidSect="00EB678F">
      <w:pgSz w:w="16838" w:h="11906" w:orient="landscape"/>
      <w:pgMar w:top="1701" w:right="1418" w:bottom="1701" w:left="85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7F4C" w:rsidRDefault="00787F4C" w:rsidP="003D5236">
      <w:r>
        <w:separator/>
      </w:r>
    </w:p>
  </w:endnote>
  <w:endnote w:type="continuationSeparator" w:id="0">
    <w:p w:rsidR="00787F4C" w:rsidRDefault="00787F4C" w:rsidP="003D52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7F4C" w:rsidRDefault="00787F4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7F4C" w:rsidRDefault="00787F4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7F4C" w:rsidRDefault="00787F4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7F4C" w:rsidRDefault="00787F4C" w:rsidP="003D5236">
      <w:r>
        <w:separator/>
      </w:r>
    </w:p>
  </w:footnote>
  <w:footnote w:type="continuationSeparator" w:id="0">
    <w:p w:rsidR="00787F4C" w:rsidRDefault="00787F4C" w:rsidP="003D523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7F4C" w:rsidRDefault="00787F4C">
    <w:pPr>
      <w:pStyle w:val="Header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49" type="#_x0000_t75" style="position:absolute;margin-left:0;margin-top:0;width:425.2pt;height:369.9pt;z-index:-251658752;mso-position-horizontal:center;mso-position-horizontal-relative:margin;mso-position-vertical:center;mso-position-vertical-relative:margin" o:allowincell="f">
          <v:imagedata r:id="rId1" o:title="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7F4C" w:rsidRDefault="00787F4C">
    <w:pPr>
      <w:pStyle w:val="Header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0" type="#_x0000_t75" style="position:absolute;margin-left:0;margin-top:0;width:425.2pt;height:369.9pt;z-index:-251657728;mso-position-horizontal:center;mso-position-horizontal-relative:margin;mso-position-vertical:center;mso-position-vertical-relative:margin" o:allowincell="f">
          <v:imagedata r:id="rId1" o:title="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7F4C" w:rsidRDefault="00787F4C">
    <w:pPr>
      <w:pStyle w:val="Header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1" type="#_x0000_t75" style="position:absolute;margin-left:0;margin-top:0;width:425.2pt;height:369.9pt;z-index:-251659776;mso-position-horizontal:center;mso-position-horizontal-relative:margin;mso-position-vertical:center;mso-position-vertical-relative:margin" o:allowincell="f">
          <v:imagedata r:id="rId1" o:title="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121243"/>
    <w:multiLevelType w:val="hybridMultilevel"/>
    <w:tmpl w:val="A8F08E76"/>
    <w:lvl w:ilvl="0" w:tplc="A774AC18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878B1"/>
    <w:rsid w:val="00032827"/>
    <w:rsid w:val="00052A57"/>
    <w:rsid w:val="000B1AD3"/>
    <w:rsid w:val="000F377D"/>
    <w:rsid w:val="000F3A5A"/>
    <w:rsid w:val="001C33D7"/>
    <w:rsid w:val="002046BC"/>
    <w:rsid w:val="00205B6A"/>
    <w:rsid w:val="002322A9"/>
    <w:rsid w:val="003D5236"/>
    <w:rsid w:val="00401E37"/>
    <w:rsid w:val="00474C6F"/>
    <w:rsid w:val="00527109"/>
    <w:rsid w:val="005A7C3F"/>
    <w:rsid w:val="00600882"/>
    <w:rsid w:val="006535BA"/>
    <w:rsid w:val="006C04A4"/>
    <w:rsid w:val="00717C16"/>
    <w:rsid w:val="007628AD"/>
    <w:rsid w:val="00787F4C"/>
    <w:rsid w:val="008F354F"/>
    <w:rsid w:val="00A44A20"/>
    <w:rsid w:val="00B54ED4"/>
    <w:rsid w:val="00B878B1"/>
    <w:rsid w:val="00C52534"/>
    <w:rsid w:val="00C670DF"/>
    <w:rsid w:val="00CA29A1"/>
    <w:rsid w:val="00D967E0"/>
    <w:rsid w:val="00DE5102"/>
    <w:rsid w:val="00E41106"/>
    <w:rsid w:val="00EB678F"/>
    <w:rsid w:val="00EE086D"/>
    <w:rsid w:val="00F26AEE"/>
    <w:rsid w:val="00F470A3"/>
    <w:rsid w:val="00F965C5"/>
    <w:rsid w:val="00FC29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1E37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B878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A44A20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2046BC"/>
    <w:rPr>
      <w:rFonts w:cs="Times New Roman"/>
      <w:lang w:eastAsia="en-US"/>
    </w:rPr>
  </w:style>
  <w:style w:type="paragraph" w:styleId="Footer">
    <w:name w:val="footer"/>
    <w:basedOn w:val="Normal"/>
    <w:link w:val="FooterChar"/>
    <w:uiPriority w:val="99"/>
    <w:rsid w:val="00A44A20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2046BC"/>
    <w:rPr>
      <w:rFonts w:cs="Times New Roman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115</TotalTime>
  <Pages>4</Pages>
  <Words>162</Words>
  <Characters>897</Characters>
  <Application>Microsoft Office Outlook</Application>
  <DocSecurity>0</DocSecurity>
  <Lines>0</Lines>
  <Paragraphs>0</Paragraphs>
  <ScaleCrop>false</ScaleCrop>
  <Company>Soporte Tecnico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Milagros ravina cano</dc:creator>
  <cp:keywords/>
  <dc:description/>
  <cp:lastModifiedBy>grojas</cp:lastModifiedBy>
  <cp:revision>22</cp:revision>
  <dcterms:created xsi:type="dcterms:W3CDTF">2011-10-15T01:24:00Z</dcterms:created>
  <dcterms:modified xsi:type="dcterms:W3CDTF">2012-05-22T13:57:00Z</dcterms:modified>
</cp:coreProperties>
</file>