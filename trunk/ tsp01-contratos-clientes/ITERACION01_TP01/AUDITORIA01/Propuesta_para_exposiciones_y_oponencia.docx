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36" w:rsidRPr="00476336" w:rsidRDefault="00476336" w:rsidP="00476336">
      <w:p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</w:pPr>
      <w:r w:rsidRPr="00476336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Curso: Taller de Proyectos 1</w:t>
      </w:r>
    </w:p>
    <w:p w:rsidR="00476336" w:rsidRPr="00476336" w:rsidRDefault="00476336" w:rsidP="00476336">
      <w:p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</w:pPr>
      <w:r w:rsidRPr="00476336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 xml:space="preserve">Entregable 1 </w:t>
      </w:r>
    </w:p>
    <w:p w:rsidR="00476336" w:rsidRDefault="00476336" w:rsidP="00476336">
      <w:pPr>
        <w:pStyle w:val="NormalWeb"/>
        <w:numPr>
          <w:ilvl w:val="0"/>
          <w:numId w:val="1"/>
        </w:numPr>
        <w:jc w:val="both"/>
        <w:rPr>
          <w:rStyle w:val="Textoennegrita"/>
          <w:rFonts w:ascii="Arial" w:hAnsi="Arial" w:cs="Arial"/>
        </w:rPr>
      </w:pPr>
      <w:r w:rsidRPr="00476336">
        <w:rPr>
          <w:rStyle w:val="Textoennegrita"/>
          <w:rFonts w:ascii="Arial" w:hAnsi="Arial" w:cs="Arial"/>
        </w:rPr>
        <w:t>Estructura de la exposición:</w:t>
      </w:r>
    </w:p>
    <w:p w:rsidR="00476336" w:rsidRDefault="00476336" w:rsidP="00476336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Exposición: 10 minutos. (Participan todos los miembros del equipo)</w:t>
      </w:r>
    </w:p>
    <w:p w:rsidR="00476336" w:rsidRDefault="00476336" w:rsidP="00476336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 xml:space="preserve">Preguntas del equipo oponente: 5 minutos. </w:t>
      </w:r>
      <w:r>
        <w:rPr>
          <w:rFonts w:ascii="Arial" w:hAnsi="Arial" w:cs="Arial"/>
        </w:rPr>
        <w:t>(La realiza el jefe del equipo)</w:t>
      </w:r>
    </w:p>
    <w:p w:rsidR="00476336" w:rsidRPr="00476336" w:rsidRDefault="00476336" w:rsidP="00476336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Preguntas del tribunal: 1</w:t>
      </w:r>
      <w:r>
        <w:rPr>
          <w:rFonts w:ascii="Arial" w:hAnsi="Arial" w:cs="Arial"/>
        </w:rPr>
        <w:t>0</w:t>
      </w:r>
      <w:r w:rsidRPr="00476336">
        <w:rPr>
          <w:rFonts w:ascii="Arial" w:hAnsi="Arial" w:cs="Arial"/>
        </w:rPr>
        <w:t xml:space="preserve"> minutos. (Las realizan los profesores del curso) </w:t>
      </w:r>
    </w:p>
    <w:p w:rsidR="00476336" w:rsidRDefault="00141385" w:rsidP="004763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14138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siguiente es una propuesta para la preparación del material para las exposiciones</w:t>
      </w:r>
      <w:r w:rsidR="0047633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: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>Portada</w:t>
      </w:r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 xml:space="preserve"> --&gt;  </w:t>
      </w:r>
      <w:proofErr w:type="spellStart"/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>Orly</w:t>
      </w:r>
      <w:proofErr w:type="spellEnd"/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Introducción (0.5 min) </w:t>
      </w:r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>--&gt;</w:t>
      </w:r>
      <w:proofErr w:type="spellStart"/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>Orly</w:t>
      </w:r>
      <w:proofErr w:type="spellEnd"/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Objeto de estudio (0.5 min) </w:t>
      </w:r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 xml:space="preserve">--&gt; </w:t>
      </w:r>
      <w:proofErr w:type="spellStart"/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>Orly</w:t>
      </w:r>
      <w:proofErr w:type="spellEnd"/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Campo de acción (1 min) </w:t>
      </w:r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 xml:space="preserve"> --&gt; </w:t>
      </w:r>
      <w:proofErr w:type="spellStart"/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>Orly</w:t>
      </w:r>
      <w:proofErr w:type="spellEnd"/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>Reglas del negocio más importantes (1 min)</w:t>
      </w:r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 xml:space="preserve"> --&gt; Pao</w:t>
      </w: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Diagrama de casos de uso del negocio (1 min) </w:t>
      </w:r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>--&gt; Augusto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Trabajadores del negocio (1 min) </w:t>
      </w:r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>--&gt; Augusto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Entidades del negocio (1 min) </w:t>
      </w:r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 xml:space="preserve">--&gt; </w:t>
      </w:r>
      <w:proofErr w:type="spellStart"/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>Gab</w:t>
      </w:r>
      <w:proofErr w:type="spellEnd"/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Diagrama de actividades del negocio sobre el CUN más importante (2 min) </w:t>
      </w:r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 xml:space="preserve">--&gt; </w:t>
      </w:r>
      <w:proofErr w:type="spellStart"/>
      <w:r w:rsidR="008253DF">
        <w:rPr>
          <w:rFonts w:ascii="Arial" w:eastAsia="Times New Roman" w:hAnsi="Arial" w:cs="Arial"/>
          <w:color w:val="000000"/>
          <w:szCs w:val="24"/>
          <w:lang w:eastAsia="es-PE"/>
        </w:rPr>
        <w:t>Gab</w:t>
      </w:r>
      <w:proofErr w:type="spellEnd"/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>Diagrama de clases del negocio sobre el CUN más importante (1 min)</w:t>
      </w:r>
      <w:r w:rsidR="00A86ECA">
        <w:rPr>
          <w:rFonts w:ascii="Arial" w:eastAsia="Times New Roman" w:hAnsi="Arial" w:cs="Arial"/>
          <w:color w:val="000000"/>
          <w:szCs w:val="24"/>
          <w:lang w:eastAsia="es-PE"/>
        </w:rPr>
        <w:t>--&gt;Pablo</w:t>
      </w: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Conclusiones (0.5 min) </w:t>
      </w:r>
      <w:r w:rsidR="00A86ECA">
        <w:rPr>
          <w:rFonts w:ascii="Arial" w:eastAsia="Times New Roman" w:hAnsi="Arial" w:cs="Arial"/>
          <w:color w:val="000000"/>
          <w:szCs w:val="24"/>
          <w:lang w:eastAsia="es-PE"/>
        </w:rPr>
        <w:t xml:space="preserve">--&gt; </w:t>
      </w:r>
      <w:proofErr w:type="spellStart"/>
      <w:r w:rsidR="00A86ECA">
        <w:rPr>
          <w:rFonts w:ascii="Arial" w:eastAsia="Times New Roman" w:hAnsi="Arial" w:cs="Arial"/>
          <w:color w:val="000000"/>
          <w:szCs w:val="24"/>
          <w:lang w:eastAsia="es-PE"/>
        </w:rPr>
        <w:t>Gab</w:t>
      </w:r>
      <w:proofErr w:type="spellEnd"/>
    </w:p>
    <w:p w:rsidR="00476336" w:rsidRDefault="00141385" w:rsidP="00476336">
      <w:pPr>
        <w:pStyle w:val="NormalWeb"/>
        <w:numPr>
          <w:ilvl w:val="0"/>
          <w:numId w:val="1"/>
        </w:numPr>
        <w:rPr>
          <w:rStyle w:val="Textoennegrita"/>
          <w:rFonts w:ascii="Arial" w:hAnsi="Arial" w:cs="Arial"/>
        </w:rPr>
      </w:pPr>
      <w:r w:rsidRPr="00476336">
        <w:rPr>
          <w:rStyle w:val="Textoennegrita"/>
          <w:rFonts w:ascii="Arial" w:hAnsi="Arial" w:cs="Arial"/>
        </w:rPr>
        <w:t xml:space="preserve">Contenido del informe </w:t>
      </w:r>
      <w:proofErr w:type="spellStart"/>
      <w:r w:rsidRPr="00476336">
        <w:rPr>
          <w:rStyle w:val="Textoennegrita"/>
          <w:rFonts w:ascii="Arial" w:hAnsi="Arial" w:cs="Arial"/>
        </w:rPr>
        <w:t>de</w:t>
      </w:r>
      <w:r w:rsidR="00476336">
        <w:rPr>
          <w:rStyle w:val="Textoennegrita"/>
          <w:rFonts w:ascii="Arial" w:hAnsi="Arial" w:cs="Arial"/>
        </w:rPr>
        <w:t>oponencia</w:t>
      </w:r>
      <w:proofErr w:type="spellEnd"/>
      <w:r w:rsidR="00476336">
        <w:rPr>
          <w:rStyle w:val="Textoennegrita"/>
          <w:rFonts w:ascii="Arial" w:hAnsi="Arial" w:cs="Arial"/>
        </w:rPr>
        <w:t>: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 xml:space="preserve">Identificación del equipo oponente. (Título del </w:t>
      </w:r>
      <w:r w:rsidR="00476336">
        <w:rPr>
          <w:rFonts w:ascii="Arial" w:hAnsi="Arial" w:cs="Arial"/>
        </w:rPr>
        <w:t>proyecto y miembros del equipo)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 xml:space="preserve">Identificación del equipo que se opone. (Título del </w:t>
      </w:r>
      <w:r w:rsidR="00476336">
        <w:rPr>
          <w:rFonts w:ascii="Arial" w:hAnsi="Arial" w:cs="Arial"/>
        </w:rPr>
        <w:t>proyecto y miembros del equipo)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Observaciones de forma. (ConsiderarIndicaciones</w:t>
      </w:r>
      <w:r w:rsidR="00476336">
        <w:rPr>
          <w:rFonts w:ascii="Arial" w:hAnsi="Arial" w:cs="Arial"/>
        </w:rPr>
        <w:t>,</w:t>
      </w:r>
      <w:r w:rsidRPr="00476336">
        <w:rPr>
          <w:rFonts w:ascii="Arial" w:hAnsi="Arial" w:cs="Arial"/>
        </w:rPr>
        <w:t> errores de ortografía, redacción y presentación).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Normatividad. (Considerar cumplimiento de las normas y acuerdos sobre document</w:t>
      </w:r>
      <w:r w:rsidR="00476336">
        <w:rPr>
          <w:rFonts w:ascii="Arial" w:hAnsi="Arial" w:cs="Arial"/>
        </w:rPr>
        <w:t>os, plantillas y nomenclatura).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Observaciones sobre modelado. (Considerar errores en los artefactos, uso de símbolos y diagramas de las notaciones utilizadas (UML / BPMN))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Preguntas. (Definir 3 preguntas sobre los errores más importantes, a ser contestadas por el equipo que se opone, en su exposición)</w:t>
      </w:r>
    </w:p>
    <w:p w:rsidR="00141385" w:rsidRPr="00476336" w:rsidRDefault="00141385" w:rsidP="00476336">
      <w:pPr>
        <w:pStyle w:val="NormalWeb"/>
        <w:ind w:left="360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br/>
        <w:t xml:space="preserve">El informe de </w:t>
      </w:r>
      <w:proofErr w:type="spellStart"/>
      <w:r w:rsidRPr="00476336">
        <w:rPr>
          <w:rFonts w:ascii="Arial" w:hAnsi="Arial" w:cs="Arial"/>
        </w:rPr>
        <w:t>oponencia</w:t>
      </w:r>
      <w:proofErr w:type="spellEnd"/>
      <w:r w:rsidRPr="00476336">
        <w:rPr>
          <w:rFonts w:ascii="Arial" w:hAnsi="Arial" w:cs="Arial"/>
        </w:rPr>
        <w:t xml:space="preserve"> se presenta impreso en el momento de realizar la </w:t>
      </w:r>
      <w:proofErr w:type="spellStart"/>
      <w:r w:rsidRPr="00476336">
        <w:rPr>
          <w:rFonts w:ascii="Arial" w:hAnsi="Arial" w:cs="Arial"/>
        </w:rPr>
        <w:t>oponencia</w:t>
      </w:r>
      <w:proofErr w:type="spellEnd"/>
      <w:r w:rsidRPr="00476336">
        <w:rPr>
          <w:rFonts w:ascii="Arial" w:hAnsi="Arial" w:cs="Arial"/>
        </w:rPr>
        <w:t xml:space="preserve">. </w:t>
      </w:r>
    </w:p>
    <w:p w:rsidR="005356FD" w:rsidRDefault="005356FD">
      <w:bookmarkStart w:id="0" w:name="_GoBack"/>
      <w:bookmarkEnd w:id="0"/>
    </w:p>
    <w:sectPr w:rsidR="005356FD" w:rsidSect="007442DC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5EC1"/>
    <w:multiLevelType w:val="hybridMultilevel"/>
    <w:tmpl w:val="D7AA2E1C"/>
    <w:lvl w:ilvl="0" w:tplc="D1AEA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56DCB"/>
    <w:multiLevelType w:val="hybridMultilevel"/>
    <w:tmpl w:val="BB903A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13BEF"/>
    <w:multiLevelType w:val="hybridMultilevel"/>
    <w:tmpl w:val="B7DE2E58"/>
    <w:lvl w:ilvl="0" w:tplc="D1AEA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55FA4"/>
    <w:multiLevelType w:val="hybridMultilevel"/>
    <w:tmpl w:val="CE4CCC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A0A30"/>
    <w:multiLevelType w:val="hybridMultilevel"/>
    <w:tmpl w:val="1D583E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9C5BAE"/>
    <w:multiLevelType w:val="hybridMultilevel"/>
    <w:tmpl w:val="B2D4F2B2"/>
    <w:lvl w:ilvl="0" w:tplc="D1AEA3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867DA1"/>
    <w:multiLevelType w:val="hybridMultilevel"/>
    <w:tmpl w:val="FF20231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1D154E"/>
    <w:multiLevelType w:val="hybridMultilevel"/>
    <w:tmpl w:val="F946BD2C"/>
    <w:lvl w:ilvl="0" w:tplc="D1AEA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41385"/>
    <w:rsid w:val="00141385"/>
    <w:rsid w:val="003029B7"/>
    <w:rsid w:val="003A06B1"/>
    <w:rsid w:val="00476336"/>
    <w:rsid w:val="005356FD"/>
    <w:rsid w:val="007442DC"/>
    <w:rsid w:val="008253DF"/>
    <w:rsid w:val="00A86ECA"/>
    <w:rsid w:val="00CC5CC7"/>
    <w:rsid w:val="00FE0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3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41385"/>
    <w:rPr>
      <w:b/>
      <w:bCs/>
    </w:rPr>
  </w:style>
  <w:style w:type="paragraph" w:styleId="Prrafodelista">
    <w:name w:val="List Paragraph"/>
    <w:basedOn w:val="Normal"/>
    <w:uiPriority w:val="34"/>
    <w:qFormat/>
    <w:rsid w:val="00476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3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41385"/>
    <w:rPr>
      <w:b/>
      <w:bCs/>
    </w:rPr>
  </w:style>
  <w:style w:type="paragraph" w:styleId="Prrafodelista">
    <w:name w:val="List Paragraph"/>
    <w:basedOn w:val="Normal"/>
    <w:uiPriority w:val="34"/>
    <w:qFormat/>
    <w:rsid w:val="004763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3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Myana</dc:creator>
  <cp:lastModifiedBy>SUAREZ</cp:lastModifiedBy>
  <cp:revision>4</cp:revision>
  <cp:lastPrinted>2012-02-21T02:46:00Z</cp:lastPrinted>
  <dcterms:created xsi:type="dcterms:W3CDTF">2012-05-19T00:14:00Z</dcterms:created>
  <dcterms:modified xsi:type="dcterms:W3CDTF">2012-05-22T01:29:00Z</dcterms:modified>
</cp:coreProperties>
</file>